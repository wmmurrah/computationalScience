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B0141" w14:textId="77777777" w:rsidR="00C8066B" w:rsidRDefault="00C8066B" w:rsidP="00C8066B">
      <w:pPr>
        <w:pStyle w:val="b"/>
      </w:pPr>
      <w:r>
        <w:t>13.1 NetLogo Tutorial 1c Answers</w:t>
      </w:r>
    </w:p>
    <w:p w14:paraId="76BBECCE" w14:textId="77777777" w:rsidR="00527768" w:rsidRPr="00D7186E" w:rsidRDefault="00D7186E" w:rsidP="00D7186E">
      <w:pPr>
        <w:pStyle w:val="Caption"/>
        <w:rPr>
          <w:b/>
        </w:rPr>
      </w:pPr>
      <w:r w:rsidRPr="00D7186E">
        <w:rPr>
          <w:b/>
        </w:rPr>
        <w:t xml:space="preserve">Quick Review Question </w:t>
      </w:r>
      <w:r w:rsidRPr="00D7186E">
        <w:rPr>
          <w:b/>
        </w:rPr>
        <w:fldChar w:fldCharType="begin"/>
      </w:r>
      <w:r w:rsidRPr="00D7186E">
        <w:rPr>
          <w:b/>
        </w:rPr>
        <w:instrText xml:space="preserve"> SEQ Quick_Review_Question \* ARABIC </w:instrText>
      </w:r>
      <w:r w:rsidRPr="00D7186E">
        <w:rPr>
          <w:b/>
        </w:rPr>
        <w:fldChar w:fldCharType="separate"/>
      </w:r>
      <w:r w:rsidR="00AB58DD">
        <w:rPr>
          <w:b/>
          <w:noProof/>
        </w:rPr>
        <w:t>1</w:t>
      </w:r>
      <w:r w:rsidRPr="00D7186E">
        <w:rPr>
          <w:b/>
        </w:rPr>
        <w:fldChar w:fldCharType="end"/>
      </w:r>
    </w:p>
    <w:p w14:paraId="2278A501" w14:textId="2B08B266" w:rsidR="00D7186E" w:rsidRDefault="00B57036" w:rsidP="00B57036">
      <w:pPr>
        <w:pStyle w:val="p"/>
      </w:pPr>
      <w:r>
        <w:t>a.</w:t>
      </w:r>
      <w:r>
        <w:tab/>
      </w:r>
      <w:r w:rsidR="00D7186E">
        <w:t>Click Add, then in white area</w:t>
      </w:r>
    </w:p>
    <w:p w14:paraId="095EEF1C" w14:textId="07B0BDE9" w:rsidR="00D7186E" w:rsidRDefault="00B57036" w:rsidP="00B57036">
      <w:pPr>
        <w:pStyle w:val="p"/>
      </w:pPr>
      <w:r>
        <w:t>b.</w:t>
      </w:r>
      <w:r>
        <w:tab/>
      </w:r>
      <w:r w:rsidR="00116C57">
        <w:t>"It defines the variables that all patches can use."</w:t>
      </w:r>
    </w:p>
    <w:p w14:paraId="3BB9E2C1" w14:textId="227258BB" w:rsidR="00116C57" w:rsidRDefault="00B57036" w:rsidP="00B57036">
      <w:pPr>
        <w:pStyle w:val="p"/>
      </w:pPr>
      <w:r>
        <w:t>c.</w:t>
      </w:r>
      <w:r>
        <w:tab/>
      </w:r>
      <w:r w:rsidR="0064297E" w:rsidRPr="0064297E">
        <w:t>patches-own [agentType]</w:t>
      </w:r>
    </w:p>
    <w:p w14:paraId="448BEB22" w14:textId="17C2C38B" w:rsidR="0064297E" w:rsidRDefault="00B57036" w:rsidP="00B57036">
      <w:pPr>
        <w:pStyle w:val="p"/>
      </w:pPr>
      <w:r>
        <w:t>d.</w:t>
      </w:r>
      <w:r>
        <w:tab/>
        <w:t>to setup</w:t>
      </w:r>
    </w:p>
    <w:p w14:paraId="22A41F62" w14:textId="25D47B85" w:rsidR="00B57036" w:rsidRDefault="00B57036" w:rsidP="00B57036">
      <w:pPr>
        <w:pStyle w:val="p"/>
      </w:pPr>
      <w:r>
        <w:tab/>
        <w:t>end</w:t>
      </w:r>
    </w:p>
    <w:p w14:paraId="5EF18520" w14:textId="2595BC5E" w:rsidR="00391487" w:rsidRDefault="00B57036" w:rsidP="00B57036">
      <w:pPr>
        <w:pStyle w:val="p"/>
      </w:pPr>
      <w:r>
        <w:t>e.</w:t>
      </w:r>
      <w:r>
        <w:tab/>
      </w:r>
      <w:r w:rsidR="00391487">
        <w:t>clear-all</w:t>
      </w:r>
    </w:p>
    <w:p w14:paraId="0689F349" w14:textId="7C683816" w:rsidR="00804995" w:rsidRDefault="00391487" w:rsidP="00B57036">
      <w:pPr>
        <w:pStyle w:val="p"/>
      </w:pPr>
      <w:r>
        <w:t>f.</w:t>
      </w:r>
      <w:r>
        <w:tab/>
      </w:r>
      <w:r w:rsidR="00804995">
        <w:t xml:space="preserve">total width and height of the NetLogo world </w:t>
      </w:r>
    </w:p>
    <w:p w14:paraId="14CAB18D" w14:textId="446AED5B" w:rsidR="00B8100A" w:rsidRDefault="00391487" w:rsidP="00B57036">
      <w:pPr>
        <w:pStyle w:val="p"/>
      </w:pPr>
      <w:r>
        <w:t>g</w:t>
      </w:r>
      <w:r w:rsidR="00B8100A">
        <w:t>.</w:t>
      </w:r>
      <w:r w:rsidR="00B8100A">
        <w:tab/>
        <w:t>show world-height</w:t>
      </w:r>
    </w:p>
    <w:p w14:paraId="2E1897F0" w14:textId="3B012C94" w:rsidR="00B8100A" w:rsidRDefault="00B8100A" w:rsidP="00B8100A">
      <w:pPr>
        <w:pStyle w:val="p"/>
      </w:pPr>
      <w:r>
        <w:tab/>
        <w:t>33</w:t>
      </w:r>
    </w:p>
    <w:p w14:paraId="639376DB" w14:textId="5B9127D7" w:rsidR="00B57036" w:rsidRDefault="00391487" w:rsidP="00B57036">
      <w:pPr>
        <w:pStyle w:val="p"/>
      </w:pPr>
      <w:r>
        <w:t>h</w:t>
      </w:r>
      <w:r w:rsidR="00804995">
        <w:t>.</w:t>
      </w:r>
      <w:r w:rsidR="00804995">
        <w:tab/>
        <w:t>the x and y coordinate of the patch</w:t>
      </w:r>
    </w:p>
    <w:p w14:paraId="541459E7" w14:textId="563A1AA8" w:rsidR="00116C46" w:rsidRDefault="00391487" w:rsidP="00B57036">
      <w:pPr>
        <w:pStyle w:val="p"/>
      </w:pPr>
      <w:r>
        <w:t>i</w:t>
      </w:r>
      <w:r w:rsidR="00116C46">
        <w:t>.</w:t>
      </w:r>
      <w:r w:rsidR="00116C46">
        <w:tab/>
        <w:t>-16, 16</w:t>
      </w:r>
    </w:p>
    <w:p w14:paraId="5FEFEB2A" w14:textId="1F75C95D" w:rsidR="00F85FB0" w:rsidRDefault="00391487" w:rsidP="00B57036">
      <w:pPr>
        <w:pStyle w:val="p"/>
      </w:pPr>
      <w:r>
        <w:t>j</w:t>
      </w:r>
      <w:r w:rsidR="00F85FB0">
        <w:t>.</w:t>
      </w:r>
      <w:r w:rsidR="00E2228E">
        <w:tab/>
        <w:t>x in the top-left corner</w:t>
      </w:r>
    </w:p>
    <w:p w14:paraId="52D038D1" w14:textId="07D8C3E3" w:rsidR="00E2228E" w:rsidRDefault="00391487" w:rsidP="00B57036">
      <w:pPr>
        <w:pStyle w:val="p"/>
      </w:pPr>
      <w:r>
        <w:t>k</w:t>
      </w:r>
      <w:r w:rsidR="00E2228E">
        <w:t>.</w:t>
      </w:r>
    </w:p>
    <w:p w14:paraId="04D85FA1" w14:textId="3A5B22DD" w:rsidR="00F85FB0" w:rsidRDefault="00F85FB0" w:rsidP="00F85FB0">
      <w:pPr>
        <w:pStyle w:val="c"/>
      </w:pPr>
      <w:r>
        <w:t>ask patches [</w:t>
      </w:r>
    </w:p>
    <w:p w14:paraId="7BD95EFA" w14:textId="55555E43" w:rsidR="00F85FB0" w:rsidRDefault="00F85FB0" w:rsidP="00F85FB0">
      <w:pPr>
        <w:pStyle w:val="c"/>
      </w:pPr>
      <w:r>
        <w:t xml:space="preserve">  if pycor = 0 [</w:t>
      </w:r>
    </w:p>
    <w:p w14:paraId="5D1DA590" w14:textId="470E1259" w:rsidR="00F85FB0" w:rsidRDefault="00F85FB0" w:rsidP="00F85FB0">
      <w:pPr>
        <w:pStyle w:val="c"/>
      </w:pPr>
      <w:r>
        <w:t xml:space="preserve">    set agentType "Fence"</w:t>
      </w:r>
    </w:p>
    <w:p w14:paraId="5565722F" w14:textId="01E2AA4A" w:rsidR="00F85FB0" w:rsidRDefault="00F85FB0" w:rsidP="00F85FB0">
      <w:pPr>
        <w:pStyle w:val="c"/>
      </w:pPr>
      <w:r>
        <w:t xml:space="preserve">    set plabel "|"</w:t>
      </w:r>
    </w:p>
    <w:p w14:paraId="2FDA4BFE" w14:textId="6FAB9712" w:rsidR="00F85FB0" w:rsidRDefault="00F85FB0" w:rsidP="00F85FB0">
      <w:pPr>
        <w:pStyle w:val="c"/>
      </w:pPr>
      <w:r>
        <w:t xml:space="preserve">    ]</w:t>
      </w:r>
    </w:p>
    <w:p w14:paraId="64A21DB9" w14:textId="24CF849B" w:rsidR="00F85FB0" w:rsidRDefault="00F85FB0" w:rsidP="00F85FB0">
      <w:pPr>
        <w:pStyle w:val="c"/>
      </w:pPr>
      <w:r>
        <w:t>]</w:t>
      </w:r>
    </w:p>
    <w:p w14:paraId="121D9615" w14:textId="17CC2D1D" w:rsidR="00F85FB0" w:rsidRDefault="00391487" w:rsidP="00B57036">
      <w:pPr>
        <w:pStyle w:val="p"/>
      </w:pPr>
      <w:r>
        <w:t>l</w:t>
      </w:r>
      <w:r w:rsidR="00EA5681">
        <w:t>.</w:t>
      </w:r>
      <w:r w:rsidR="00EA5681">
        <w:tab/>
        <w:t>click green check</w:t>
      </w:r>
    </w:p>
    <w:p w14:paraId="6200C2CA" w14:textId="7AAB31EF" w:rsidR="00EA5681" w:rsidRDefault="00391487" w:rsidP="00B57036">
      <w:pPr>
        <w:pStyle w:val="p"/>
      </w:pPr>
      <w:r>
        <w:t>m</w:t>
      </w:r>
      <w:r w:rsidR="00EA5681">
        <w:t>.</w:t>
      </w:r>
      <w:r w:rsidR="00EA5681">
        <w:tab/>
        <w:t>horizontal row of |||||||| across the middle of the world</w:t>
      </w:r>
    </w:p>
    <w:p w14:paraId="09B363F2" w14:textId="7EBC54F9" w:rsidR="00EA5681" w:rsidRDefault="00391487" w:rsidP="00B57036">
      <w:pPr>
        <w:pStyle w:val="p"/>
      </w:pPr>
      <w:r>
        <w:t>n</w:t>
      </w:r>
      <w:r w:rsidR="00EA5681">
        <w:t>.</w:t>
      </w:r>
      <w:r w:rsidR="00EA5681">
        <w:tab/>
        <w:t>"|" and "Fence"</w:t>
      </w:r>
    </w:p>
    <w:p w14:paraId="420DDE6E" w14:textId="4FCCB6FA" w:rsidR="00EA5681" w:rsidRDefault="009A518B" w:rsidP="009A518B">
      <w:pPr>
        <w:pStyle w:val="Caption"/>
      </w:pPr>
      <w:r>
        <w:t xml:space="preserve">Quick Review Question </w:t>
      </w:r>
      <w:fldSimple w:instr=" SEQ Quick_Review_Question \* ARABIC ">
        <w:r w:rsidR="00AB58DD">
          <w:rPr>
            <w:noProof/>
          </w:rPr>
          <w:t>2</w:t>
        </w:r>
      </w:fldSimple>
    </w:p>
    <w:p w14:paraId="7B9476E6" w14:textId="24073917" w:rsidR="009A518B" w:rsidRDefault="009A518B" w:rsidP="009A518B">
      <w:pPr>
        <w:pStyle w:val="p"/>
      </w:pPr>
      <w:r>
        <w:t>a.</w:t>
      </w:r>
      <w:r>
        <w:tab/>
      </w:r>
      <w:r w:rsidR="00ED663C">
        <w:t>true</w:t>
      </w:r>
    </w:p>
    <w:p w14:paraId="60046799" w14:textId="0761B8B3" w:rsidR="00ED663C" w:rsidRDefault="00ED663C" w:rsidP="009A518B">
      <w:pPr>
        <w:pStyle w:val="p"/>
      </w:pPr>
      <w:r>
        <w:t>b.</w:t>
      </w:r>
      <w:r>
        <w:tab/>
        <w:t>false</w:t>
      </w:r>
    </w:p>
    <w:p w14:paraId="0C9612AA" w14:textId="3FD6F26A" w:rsidR="00ED663C" w:rsidRDefault="00ED663C" w:rsidP="009A518B">
      <w:pPr>
        <w:pStyle w:val="p"/>
      </w:pPr>
      <w:r>
        <w:t>c.</w:t>
      </w:r>
      <w:r>
        <w:tab/>
        <w:t>false</w:t>
      </w:r>
    </w:p>
    <w:p w14:paraId="7456C52B" w14:textId="341EA6A6" w:rsidR="00ED663C" w:rsidRDefault="00ED663C" w:rsidP="009A518B">
      <w:pPr>
        <w:pStyle w:val="p"/>
      </w:pPr>
      <w:r>
        <w:t>d.</w:t>
      </w:r>
      <w:r>
        <w:tab/>
        <w:t>true</w:t>
      </w:r>
    </w:p>
    <w:p w14:paraId="279E1500" w14:textId="4FFB7AD1" w:rsidR="009045D4" w:rsidRDefault="009045D4" w:rsidP="009A518B">
      <w:pPr>
        <w:pStyle w:val="p"/>
      </w:pPr>
      <w:r>
        <w:t>e.</w:t>
      </w:r>
    </w:p>
    <w:p w14:paraId="39001B04" w14:textId="77777777" w:rsidR="009045D4" w:rsidRDefault="009045D4" w:rsidP="009045D4">
      <w:pPr>
        <w:pStyle w:val="c"/>
      </w:pPr>
      <w:r>
        <w:t xml:space="preserve">    if pycor &lt; 0 or pycor &gt; 0 [</w:t>
      </w:r>
    </w:p>
    <w:p w14:paraId="541929A4" w14:textId="77777777" w:rsidR="009045D4" w:rsidRDefault="009045D4" w:rsidP="009045D4">
      <w:pPr>
        <w:pStyle w:val="c"/>
      </w:pPr>
      <w:r>
        <w:t xml:space="preserve">      set agentType "Farm"</w:t>
      </w:r>
    </w:p>
    <w:p w14:paraId="645F5377" w14:textId="77777777" w:rsidR="009045D4" w:rsidRDefault="009045D4" w:rsidP="009045D4">
      <w:pPr>
        <w:pStyle w:val="c"/>
      </w:pPr>
      <w:r>
        <w:t xml:space="preserve">    ]</w:t>
      </w:r>
    </w:p>
    <w:p w14:paraId="769868DA" w14:textId="21340C5B" w:rsidR="009045D4" w:rsidRDefault="009045D4" w:rsidP="009A518B">
      <w:pPr>
        <w:pStyle w:val="p"/>
      </w:pPr>
      <w:r>
        <w:t>f.</w:t>
      </w:r>
      <w:r>
        <w:tab/>
        <w:t>"Farm"</w:t>
      </w:r>
    </w:p>
    <w:p w14:paraId="391A047F" w14:textId="3577818C" w:rsidR="002446DB" w:rsidRDefault="002446DB" w:rsidP="009A518B">
      <w:pPr>
        <w:pStyle w:val="p"/>
      </w:pPr>
      <w:r>
        <w:t>g.</w:t>
      </w:r>
    </w:p>
    <w:p w14:paraId="263D88EE" w14:textId="77777777" w:rsidR="002446DB" w:rsidRDefault="002446DB" w:rsidP="002446DB">
      <w:pPr>
        <w:pStyle w:val="c"/>
      </w:pPr>
      <w:r>
        <w:t xml:space="preserve">    ifelse pycor &lt; 0</w:t>
      </w:r>
    </w:p>
    <w:p w14:paraId="21BAD0CE" w14:textId="77777777" w:rsidR="002446DB" w:rsidRDefault="002446DB" w:rsidP="002446DB">
      <w:pPr>
        <w:pStyle w:val="c"/>
      </w:pPr>
      <w:r>
        <w:t xml:space="preserve">    [set pcolor green]</w:t>
      </w:r>
    </w:p>
    <w:p w14:paraId="16E9271C" w14:textId="77777777" w:rsidR="002446DB" w:rsidRDefault="002446DB" w:rsidP="002446DB">
      <w:pPr>
        <w:pStyle w:val="c"/>
      </w:pPr>
      <w:r>
        <w:t xml:space="preserve">    [set pcolor brown]</w:t>
      </w:r>
    </w:p>
    <w:p w14:paraId="362B480A" w14:textId="38D0A07D" w:rsidR="002446DB" w:rsidRPr="009A518B" w:rsidRDefault="002446DB" w:rsidP="009A518B">
      <w:pPr>
        <w:pStyle w:val="p"/>
      </w:pPr>
      <w:r>
        <w:t>h.</w:t>
      </w:r>
      <w:r w:rsidR="00E537AA">
        <w:tab/>
        <w:t>brown</w:t>
      </w:r>
    </w:p>
    <w:p w14:paraId="4E728382" w14:textId="1A2BFCDA" w:rsidR="00382BD0" w:rsidRPr="00382BD0" w:rsidRDefault="00382BD0" w:rsidP="00382BD0">
      <w:pPr>
        <w:pStyle w:val="p"/>
      </w:pPr>
      <w:r>
        <w:t>i.</w:t>
      </w:r>
      <w:r>
        <w:tab/>
      </w:r>
      <w:r w:rsidRPr="00382BD0">
        <w:t>if pxcor = 0 and pycor = -8 [set pcolor blue]</w:t>
      </w:r>
    </w:p>
    <w:p w14:paraId="62133E0A" w14:textId="07163DB2" w:rsidR="00EA5681" w:rsidRDefault="00EA5681" w:rsidP="00B57036">
      <w:pPr>
        <w:pStyle w:val="p"/>
      </w:pPr>
    </w:p>
    <w:p w14:paraId="14ED4A8C" w14:textId="4E178271" w:rsidR="00776C93" w:rsidRDefault="00EA036B" w:rsidP="00EA036B">
      <w:pPr>
        <w:pStyle w:val="Caption"/>
      </w:pPr>
      <w:r>
        <w:t xml:space="preserve">Quick Review Question </w:t>
      </w:r>
      <w:fldSimple w:instr=" SEQ Quick_Review_Question \* ARABIC ">
        <w:r w:rsidR="00AB58DD">
          <w:rPr>
            <w:noProof/>
          </w:rPr>
          <w:t>3</w:t>
        </w:r>
      </w:fldSimple>
    </w:p>
    <w:p w14:paraId="517EAC12" w14:textId="77777777" w:rsidR="00EA036B" w:rsidRPr="00EA036B" w:rsidRDefault="00EA036B" w:rsidP="00EA036B">
      <w:pPr>
        <w:pStyle w:val="p"/>
      </w:pPr>
      <w:r>
        <w:t>a.</w:t>
      </w:r>
      <w:r>
        <w:tab/>
      </w:r>
      <w:r w:rsidRPr="00EA036B">
        <w:t>breed [cattle cow]</w:t>
      </w:r>
    </w:p>
    <w:p w14:paraId="4C07C6E4" w14:textId="77777777" w:rsidR="006F5EC8" w:rsidRPr="006F5EC8" w:rsidRDefault="00EA036B" w:rsidP="006F5EC8">
      <w:pPr>
        <w:pStyle w:val="p"/>
      </w:pPr>
      <w:r w:rsidRPr="006F5EC8">
        <w:lastRenderedPageBreak/>
        <w:t>b.</w:t>
      </w:r>
      <w:r w:rsidRPr="006F5EC8">
        <w:tab/>
      </w:r>
      <w:r w:rsidR="006F5EC8" w:rsidRPr="006F5EC8">
        <w:t xml:space="preserve">  set-default-shape cattle "cow"</w:t>
      </w:r>
    </w:p>
    <w:p w14:paraId="0859668E" w14:textId="6165FA15" w:rsidR="00B57036" w:rsidRDefault="006F5EC8" w:rsidP="00EA036B">
      <w:pPr>
        <w:pStyle w:val="p"/>
      </w:pPr>
      <w:r>
        <w:t>c.</w:t>
      </w:r>
    </w:p>
    <w:p w14:paraId="05060BBF" w14:textId="77777777" w:rsidR="00C85C9E" w:rsidRDefault="00C85C9E" w:rsidP="00C85C9E">
      <w:pPr>
        <w:pStyle w:val="c"/>
      </w:pPr>
      <w:r>
        <w:t xml:space="preserve">  create-cattle 1 [</w:t>
      </w:r>
    </w:p>
    <w:p w14:paraId="53FD3FE1" w14:textId="77777777" w:rsidR="00C85C9E" w:rsidRDefault="00C85C9E" w:rsidP="00C85C9E">
      <w:pPr>
        <w:pStyle w:val="c"/>
      </w:pPr>
      <w:r>
        <w:t xml:space="preserve">    set color black</w:t>
      </w:r>
    </w:p>
    <w:p w14:paraId="35887BFF" w14:textId="77777777" w:rsidR="00C85C9E" w:rsidRDefault="00C85C9E" w:rsidP="00C85C9E">
      <w:pPr>
        <w:pStyle w:val="c"/>
      </w:pPr>
      <w:r>
        <w:t xml:space="preserve">    set xcor 5</w:t>
      </w:r>
    </w:p>
    <w:p w14:paraId="5009B6A2" w14:textId="77777777" w:rsidR="00C85C9E" w:rsidRDefault="00C85C9E" w:rsidP="00C85C9E">
      <w:pPr>
        <w:pStyle w:val="c"/>
      </w:pPr>
      <w:r>
        <w:t xml:space="preserve">    set ycor 10</w:t>
      </w:r>
    </w:p>
    <w:p w14:paraId="1FB04C41" w14:textId="77777777" w:rsidR="00C85C9E" w:rsidRDefault="00C85C9E" w:rsidP="00C85C9E">
      <w:pPr>
        <w:pStyle w:val="c"/>
      </w:pPr>
      <w:r>
        <w:t xml:space="preserve">  ]</w:t>
      </w:r>
    </w:p>
    <w:p w14:paraId="039C12A6" w14:textId="57A9A87A" w:rsidR="00EA036B" w:rsidRDefault="00561083" w:rsidP="00EA036B">
      <w:pPr>
        <w:pStyle w:val="p"/>
      </w:pPr>
      <w:r>
        <w:t>d.</w:t>
      </w:r>
      <w:r>
        <w:tab/>
        <w:t xml:space="preserve">"Creates </w:t>
      </w:r>
      <w:r>
        <w:rPr>
          <w:i/>
          <w:iCs/>
        </w:rPr>
        <w:t>number</w:t>
      </w:r>
      <w:r>
        <w:t xml:space="preserve"> new turtles on the current patch."</w:t>
      </w:r>
    </w:p>
    <w:p w14:paraId="5491B750" w14:textId="296DFAB5" w:rsidR="00561083" w:rsidRDefault="00561083" w:rsidP="00EA036B">
      <w:pPr>
        <w:pStyle w:val="p"/>
      </w:pPr>
      <w:r>
        <w:t>e.</w:t>
      </w:r>
    </w:p>
    <w:p w14:paraId="3BC7A517" w14:textId="77777777" w:rsidR="00561083" w:rsidRDefault="00561083" w:rsidP="00561083">
      <w:pPr>
        <w:pStyle w:val="c"/>
      </w:pPr>
      <w:r>
        <w:t xml:space="preserve">  ask patches [</w:t>
      </w:r>
    </w:p>
    <w:p w14:paraId="6405E095" w14:textId="084C322B" w:rsidR="006A39C8" w:rsidRPr="006A39C8" w:rsidRDefault="006A39C8" w:rsidP="006A39C8">
      <w:pPr>
        <w:pStyle w:val="p"/>
        <w:rPr>
          <w:rFonts w:ascii="Courier" w:hAnsi="Courier"/>
          <w:sz w:val="20"/>
        </w:rPr>
      </w:pPr>
      <w:r w:rsidRPr="006A39C8">
        <w:rPr>
          <w:rFonts w:ascii="Courier" w:hAnsi="Courier"/>
          <w:sz w:val="20"/>
        </w:rPr>
        <w:t xml:space="preserve">    </w:t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 w:rsidRPr="006A39C8">
        <w:rPr>
          <w:rFonts w:ascii="Courier" w:hAnsi="Courier"/>
          <w:sz w:val="20"/>
        </w:rPr>
        <w:t>sprout-cattle 1 [</w:t>
      </w:r>
    </w:p>
    <w:p w14:paraId="5085B1B5" w14:textId="6E2D492D" w:rsidR="006A39C8" w:rsidRPr="006A39C8" w:rsidRDefault="006A39C8" w:rsidP="006A39C8">
      <w:pPr>
        <w:pStyle w:val="p"/>
        <w:rPr>
          <w:rFonts w:ascii="Courier" w:hAnsi="Courier"/>
          <w:sz w:val="20"/>
        </w:rPr>
      </w:pPr>
      <w:r w:rsidRPr="006A39C8">
        <w:rPr>
          <w:rFonts w:ascii="Courier" w:hAnsi="Courier"/>
          <w:sz w:val="20"/>
        </w:rPr>
        <w:t xml:space="preserve">      </w:t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 w:rsidRPr="006A39C8">
        <w:rPr>
          <w:rFonts w:ascii="Courier" w:hAnsi="Courier"/>
          <w:sz w:val="20"/>
        </w:rPr>
        <w:t>set color white</w:t>
      </w:r>
    </w:p>
    <w:p w14:paraId="33FF5714" w14:textId="0B204784" w:rsidR="006A39C8" w:rsidRDefault="006A39C8" w:rsidP="006A39C8">
      <w:pPr>
        <w:pStyle w:val="c"/>
      </w:pPr>
      <w:r w:rsidRPr="006A39C8">
        <w:t xml:space="preserve">    ]</w:t>
      </w:r>
    </w:p>
    <w:p w14:paraId="70645124" w14:textId="5389C923" w:rsidR="006A39C8" w:rsidRPr="006A39C8" w:rsidRDefault="006A39C8" w:rsidP="006A39C8">
      <w:pPr>
        <w:pStyle w:val="c"/>
      </w:pPr>
      <w:r>
        <w:t xml:space="preserve">  ]</w:t>
      </w:r>
    </w:p>
    <w:p w14:paraId="10C8B396" w14:textId="7E9E2B60" w:rsidR="007524E5" w:rsidRPr="007524E5" w:rsidRDefault="00561083" w:rsidP="007524E5">
      <w:pPr>
        <w:pStyle w:val="p"/>
      </w:pPr>
      <w:r>
        <w:t>f.</w:t>
      </w:r>
      <w:r w:rsidR="007524E5">
        <w:tab/>
      </w:r>
      <w:r w:rsidR="007524E5" w:rsidRPr="007524E5">
        <w:t xml:space="preserve">  ask patches with [pcolor = green] [</w:t>
      </w:r>
    </w:p>
    <w:p w14:paraId="75326588" w14:textId="09F128BC" w:rsidR="00561083" w:rsidRDefault="00B14A1B" w:rsidP="006A39C8">
      <w:pPr>
        <w:pStyle w:val="p"/>
      </w:pPr>
      <w:r>
        <w:t>g.</w:t>
      </w:r>
    </w:p>
    <w:p w14:paraId="0BC11801" w14:textId="77777777" w:rsidR="00B14A1B" w:rsidRDefault="00B14A1B" w:rsidP="00B14A1B">
      <w:pPr>
        <w:pStyle w:val="c"/>
      </w:pPr>
      <w:r>
        <w:t>to go</w:t>
      </w:r>
    </w:p>
    <w:p w14:paraId="09C28CBF" w14:textId="77777777" w:rsidR="00B14A1B" w:rsidRDefault="00B14A1B" w:rsidP="00B14A1B">
      <w:pPr>
        <w:pStyle w:val="c"/>
      </w:pPr>
      <w:r>
        <w:t xml:space="preserve">  ask cattle [</w:t>
      </w:r>
    </w:p>
    <w:p w14:paraId="079E3F93" w14:textId="77777777" w:rsidR="00B14A1B" w:rsidRDefault="00B14A1B" w:rsidP="00B14A1B">
      <w:pPr>
        <w:pStyle w:val="c"/>
      </w:pPr>
      <w:r>
        <w:t xml:space="preserve">    move-to one-of neighbors with [agentType = "Farm"]</w:t>
      </w:r>
    </w:p>
    <w:p w14:paraId="5CF9A91E" w14:textId="77777777" w:rsidR="00B14A1B" w:rsidRDefault="00B14A1B" w:rsidP="00B14A1B">
      <w:pPr>
        <w:pStyle w:val="c"/>
      </w:pPr>
      <w:r>
        <w:t xml:space="preserve">  ]</w:t>
      </w:r>
    </w:p>
    <w:p w14:paraId="60251706" w14:textId="70D9BF02" w:rsidR="00B14A1B" w:rsidRDefault="00B14A1B" w:rsidP="00B14A1B">
      <w:pPr>
        <w:pStyle w:val="c"/>
      </w:pPr>
      <w:r>
        <w:t>end</w:t>
      </w:r>
    </w:p>
    <w:p w14:paraId="6C81AB22" w14:textId="77E35036" w:rsidR="00B14A1B" w:rsidRDefault="004C3471" w:rsidP="00B14A1B">
      <w:pPr>
        <w:pStyle w:val="p"/>
      </w:pPr>
      <w:r>
        <w:t>h.</w:t>
      </w:r>
      <w:r>
        <w:tab/>
        <w:t>no</w:t>
      </w:r>
    </w:p>
    <w:p w14:paraId="1C6C0AB4" w14:textId="58CBB4D8" w:rsidR="004C3471" w:rsidRDefault="004C3471" w:rsidP="00B14A1B">
      <w:pPr>
        <w:pStyle w:val="p"/>
      </w:pPr>
      <w:r>
        <w:t>i.</w:t>
      </w:r>
      <w:r>
        <w:tab/>
        <w:t>World wraps  horizontally, World wraps vertically</w:t>
      </w:r>
    </w:p>
    <w:p w14:paraId="60646A61" w14:textId="2BBA1A67" w:rsidR="00D92FAA" w:rsidRDefault="00D92FAA" w:rsidP="00D92FAA">
      <w:pPr>
        <w:pStyle w:val="Caption"/>
      </w:pPr>
      <w:r>
        <w:t xml:space="preserve">Quick Review Question </w:t>
      </w:r>
      <w:fldSimple w:instr=" SEQ Quick_Review_Question \* ARABIC ">
        <w:r w:rsidR="00AB58DD">
          <w:rPr>
            <w:noProof/>
          </w:rPr>
          <w:t>4</w:t>
        </w:r>
      </w:fldSimple>
    </w:p>
    <w:p w14:paraId="425F1FE1" w14:textId="579F49C6" w:rsidR="00D92FAA" w:rsidRDefault="00C35989" w:rsidP="00D92FAA">
      <w:pPr>
        <w:pStyle w:val="p"/>
      </w:pPr>
      <w:r>
        <w:t>a</w:t>
      </w:r>
      <w:r w:rsidR="00D92FAA">
        <w:t>.</w:t>
      </w:r>
      <w:r w:rsidR="00D92FAA">
        <w:tab/>
        <w:t>"Reports the number of agents in the given agentset."</w:t>
      </w:r>
    </w:p>
    <w:p w14:paraId="6448EF02" w14:textId="126A32DA" w:rsidR="00C35989" w:rsidRDefault="00C35989" w:rsidP="00C35989">
      <w:pPr>
        <w:pStyle w:val="p"/>
      </w:pPr>
      <w:r>
        <w:t>b.</w:t>
      </w:r>
      <w:r>
        <w:tab/>
        <w:t>count cattle-here</w:t>
      </w:r>
    </w:p>
    <w:p w14:paraId="485C750F" w14:textId="77777777" w:rsidR="00C35989" w:rsidRDefault="00C35989" w:rsidP="00C35989">
      <w:pPr>
        <w:pStyle w:val="p"/>
      </w:pPr>
      <w:r>
        <w:t>c.</w:t>
      </w:r>
      <w:r>
        <w:tab/>
        <w:t>(patch 0 -8):</w:t>
      </w:r>
    </w:p>
    <w:p w14:paraId="01D32E7F" w14:textId="0CE9678C" w:rsidR="00C35989" w:rsidRDefault="00C35989" w:rsidP="00C35989">
      <w:pPr>
        <w:pStyle w:val="p"/>
      </w:pPr>
      <w:r>
        <w:t>d.</w:t>
      </w:r>
      <w:r>
        <w:tab/>
      </w:r>
      <w:r w:rsidRPr="00D92FAA">
        <w:t>let water patch 0 -8</w:t>
      </w:r>
    </w:p>
    <w:p w14:paraId="7589769C" w14:textId="3598312A" w:rsidR="00116F9A" w:rsidRDefault="00116F9A" w:rsidP="00116F9A">
      <w:pPr>
        <w:pStyle w:val="p"/>
      </w:pPr>
      <w:r>
        <w:t>e.</w:t>
      </w:r>
      <w:r>
        <w:tab/>
      </w:r>
      <w:r w:rsidRPr="00116F9A">
        <w:t>ask water [set inWater count cattle-here]</w:t>
      </w:r>
    </w:p>
    <w:p w14:paraId="15AF88D7" w14:textId="33916570" w:rsidR="00116F9A" w:rsidRDefault="00116F9A" w:rsidP="00806D36">
      <w:pPr>
        <w:pStyle w:val="p"/>
      </w:pPr>
      <w:r>
        <w:t>f.</w:t>
      </w:r>
      <w:r>
        <w:tab/>
      </w:r>
      <w:r w:rsidRPr="00116F9A">
        <w:t>globals [inWater]</w:t>
      </w:r>
    </w:p>
    <w:p w14:paraId="7940D42F" w14:textId="4719198B" w:rsidR="00983463" w:rsidRDefault="00983463" w:rsidP="00806D36">
      <w:pPr>
        <w:pStyle w:val="p"/>
      </w:pPr>
      <w:r>
        <w:t>g.</w:t>
      </w:r>
      <w:r>
        <w:tab/>
        <w:t>inWater</w:t>
      </w:r>
    </w:p>
    <w:p w14:paraId="109B80B4" w14:textId="33D0F128" w:rsidR="00FE23DC" w:rsidRDefault="00FE23DC" w:rsidP="00806D36">
      <w:pPr>
        <w:pStyle w:val="p"/>
      </w:pPr>
      <w:r>
        <w:t>h.</w:t>
      </w:r>
    </w:p>
    <w:p w14:paraId="7D3457A0" w14:textId="23794914" w:rsidR="00FE23DC" w:rsidRDefault="00FE23DC" w:rsidP="00FE23DC">
      <w:pPr>
        <w:pStyle w:val="c"/>
      </w:pPr>
      <w:r>
        <w:t>crt 1 [</w:t>
      </w:r>
    </w:p>
    <w:p w14:paraId="5C129002" w14:textId="77777777" w:rsidR="00FE23DC" w:rsidRDefault="00FE23DC" w:rsidP="00FE23DC">
      <w:pPr>
        <w:pStyle w:val="c"/>
      </w:pPr>
      <w:r>
        <w:t xml:space="preserve">    set color yellow</w:t>
      </w:r>
    </w:p>
    <w:p w14:paraId="4F2B725E" w14:textId="77777777" w:rsidR="00FE23DC" w:rsidRDefault="00FE23DC" w:rsidP="00FE23DC">
      <w:pPr>
        <w:pStyle w:val="c"/>
      </w:pPr>
      <w:r>
        <w:t xml:space="preserve">    set xcor 4</w:t>
      </w:r>
    </w:p>
    <w:p w14:paraId="50CF7197" w14:textId="77777777" w:rsidR="00FE23DC" w:rsidRDefault="00FE23DC" w:rsidP="00FE23DC">
      <w:pPr>
        <w:pStyle w:val="c"/>
      </w:pPr>
      <w:r>
        <w:t xml:space="preserve">    set ycor 10</w:t>
      </w:r>
    </w:p>
    <w:p w14:paraId="414587D8" w14:textId="77777777" w:rsidR="00FE23DC" w:rsidRDefault="00FE23DC" w:rsidP="00FE23DC">
      <w:pPr>
        <w:pStyle w:val="c"/>
      </w:pPr>
      <w:r>
        <w:t xml:space="preserve">    ]</w:t>
      </w:r>
    </w:p>
    <w:p w14:paraId="548CA2F1" w14:textId="503AB1BE" w:rsidR="000540C7" w:rsidRDefault="000540C7" w:rsidP="000540C7">
      <w:pPr>
        <w:pStyle w:val="p"/>
      </w:pPr>
      <w:r>
        <w:t>i.</w:t>
      </w:r>
      <w:r>
        <w:tab/>
      </w:r>
      <w:r w:rsidRPr="000540C7">
        <w:t>let arrow one-of turtles with [color = yellow]</w:t>
      </w:r>
    </w:p>
    <w:p w14:paraId="76C1AF38" w14:textId="2E36FC6B" w:rsidR="000540C7" w:rsidRPr="00DF556C" w:rsidRDefault="000540C7" w:rsidP="00DF556C">
      <w:pPr>
        <w:pStyle w:val="p"/>
      </w:pPr>
      <w:r>
        <w:t>j.</w:t>
      </w:r>
      <w:r>
        <w:tab/>
      </w:r>
      <w:r w:rsidR="00DF556C" w:rsidRPr="00DF556C">
        <w:t xml:space="preserve">  let black</w:t>
      </w:r>
      <w:r w:rsidR="00DF556C">
        <w:t>s</w:t>
      </w:r>
      <w:r w:rsidR="00DF556C" w:rsidRPr="00DF556C">
        <w:t>Cow one-of cattle with [color = black]</w:t>
      </w:r>
    </w:p>
    <w:p w14:paraId="2AA2E0B7" w14:textId="55EB7630" w:rsidR="00116F9A" w:rsidRDefault="00AB58DD" w:rsidP="00AB58DD">
      <w:pPr>
        <w:pStyle w:val="Caption"/>
      </w:pPr>
      <w:r>
        <w:t xml:space="preserve">Quick Review Question </w:t>
      </w:r>
      <w:fldSimple w:instr=" SEQ Quick_Review_Question \* ARABIC ">
        <w:r>
          <w:rPr>
            <w:noProof/>
          </w:rPr>
          <w:t>5</w:t>
        </w:r>
      </w:fldSimple>
    </w:p>
    <w:p w14:paraId="133502A0" w14:textId="77777777" w:rsidR="00DF556C" w:rsidRDefault="00AB58DD" w:rsidP="00AB58DD">
      <w:pPr>
        <w:pStyle w:val="p"/>
      </w:pPr>
      <w:r>
        <w:t>a.</w:t>
      </w:r>
      <w:r>
        <w:tab/>
      </w:r>
      <w:r w:rsidR="00DF556C" w:rsidRPr="00DF556C">
        <w:t xml:space="preserve">ask arrow [face blackCow] </w:t>
      </w:r>
    </w:p>
    <w:p w14:paraId="4521F7AA" w14:textId="1F87E1BF" w:rsidR="00AB58DD" w:rsidRDefault="00DF556C" w:rsidP="00AB58DD">
      <w:pPr>
        <w:pStyle w:val="p"/>
      </w:pPr>
      <w:r>
        <w:t>b.</w:t>
      </w:r>
      <w:r>
        <w:tab/>
      </w:r>
      <w:r w:rsidR="00AB58DD">
        <w:t>the direction the turtle is facing</w:t>
      </w:r>
    </w:p>
    <w:p w14:paraId="3C54A53D" w14:textId="39C20A7B" w:rsidR="00AB58DD" w:rsidRDefault="00074B58" w:rsidP="00AB58DD">
      <w:pPr>
        <w:pStyle w:val="p"/>
      </w:pPr>
      <w:r>
        <w:t>c</w:t>
      </w:r>
      <w:r w:rsidR="00AB58DD">
        <w:t>.</w:t>
      </w:r>
      <w:r w:rsidR="00AB58DD">
        <w:tab/>
        <w:t>180</w:t>
      </w:r>
    </w:p>
    <w:p w14:paraId="295E4F20" w14:textId="5D095474" w:rsidR="004B275C" w:rsidRDefault="004B275C" w:rsidP="00AB58DD">
      <w:pPr>
        <w:pStyle w:val="p"/>
      </w:pPr>
      <w:r>
        <w:t>d.</w:t>
      </w:r>
      <w:r>
        <w:tab/>
      </w:r>
      <w:r>
        <w:t>the single patch that is the given distance from this turtle or patch, along the given absolute heading</w:t>
      </w:r>
    </w:p>
    <w:p w14:paraId="49F9BBDC" w14:textId="0CA8B8F9" w:rsidR="004B275C" w:rsidRDefault="004B275C" w:rsidP="00AB58DD">
      <w:pPr>
        <w:pStyle w:val="p"/>
      </w:pPr>
      <w:r>
        <w:t>e.</w:t>
      </w:r>
      <w:r>
        <w:tab/>
      </w:r>
    </w:p>
    <w:p w14:paraId="45CC46CA" w14:textId="348099EE" w:rsidR="003A57F8" w:rsidRDefault="003A57F8" w:rsidP="003A57F8">
      <w:pPr>
        <w:pStyle w:val="c"/>
      </w:pPr>
      <w:r>
        <w:t>ask blackCow [</w:t>
      </w:r>
    </w:p>
    <w:p w14:paraId="48C49790" w14:textId="7DFE8A82" w:rsidR="003A57F8" w:rsidRDefault="003A57F8" w:rsidP="003A57F8">
      <w:pPr>
        <w:pStyle w:val="c"/>
      </w:pPr>
      <w:r>
        <w:t xml:space="preserve">  </w:t>
      </w:r>
      <w:r>
        <w:t>let south patch-at-heading-and-distance 180 1</w:t>
      </w:r>
    </w:p>
    <w:p w14:paraId="0FE6AB5E" w14:textId="11E90C11" w:rsidR="003A57F8" w:rsidRDefault="003A57F8" w:rsidP="003A57F8">
      <w:pPr>
        <w:pStyle w:val="c"/>
      </w:pPr>
      <w:r>
        <w:lastRenderedPageBreak/>
        <w:t>]</w:t>
      </w:r>
    </w:p>
    <w:p w14:paraId="0B744B2A" w14:textId="2E02B25F" w:rsidR="003A57F8" w:rsidRDefault="003A57F8" w:rsidP="00AB58DD">
      <w:pPr>
        <w:pStyle w:val="p"/>
      </w:pPr>
      <w:r>
        <w:t>f.</w:t>
      </w:r>
      <w:r>
        <w:tab/>
      </w:r>
      <w:r w:rsidR="008809D9">
        <w:t>"</w:t>
      </w:r>
      <w:r w:rsidR="008809D9">
        <w:t xml:space="preserve">The turtle moves forward by </w:t>
      </w:r>
      <w:r w:rsidR="008809D9">
        <w:rPr>
          <w:i/>
          <w:iCs/>
        </w:rPr>
        <w:t>number</w:t>
      </w:r>
      <w:r w:rsidR="008809D9">
        <w:t xml:space="preserve"> steps, one step at a time.</w:t>
      </w:r>
      <w:r w:rsidR="008809D9">
        <w:t>"</w:t>
      </w:r>
    </w:p>
    <w:p w14:paraId="3881B2DD" w14:textId="62B7A5A5" w:rsidR="008809D9" w:rsidRDefault="008809D9" w:rsidP="00AB58DD">
      <w:pPr>
        <w:pStyle w:val="p"/>
      </w:pPr>
      <w:r>
        <w:t>g.</w:t>
      </w:r>
    </w:p>
    <w:p w14:paraId="29148933" w14:textId="77777777" w:rsidR="003A57F8" w:rsidRDefault="003A57F8" w:rsidP="003A57F8">
      <w:pPr>
        <w:pStyle w:val="c"/>
      </w:pPr>
      <w:r>
        <w:t xml:space="preserve">    if [agentType] of south = "Farm" [</w:t>
      </w:r>
    </w:p>
    <w:p w14:paraId="13E039A1" w14:textId="77777777" w:rsidR="003A57F8" w:rsidRDefault="003A57F8" w:rsidP="003A57F8">
      <w:pPr>
        <w:pStyle w:val="c"/>
      </w:pPr>
      <w:r>
        <w:t xml:space="preserve">      set heading 180</w:t>
      </w:r>
    </w:p>
    <w:p w14:paraId="1C0F8FA3" w14:textId="77777777" w:rsidR="003A57F8" w:rsidRDefault="003A57F8" w:rsidP="003A57F8">
      <w:pPr>
        <w:pStyle w:val="c"/>
      </w:pPr>
      <w:r>
        <w:t xml:space="preserve">      fd 1</w:t>
      </w:r>
    </w:p>
    <w:p w14:paraId="1C0611E5" w14:textId="77777777" w:rsidR="003A57F8" w:rsidRDefault="003A57F8" w:rsidP="003A57F8">
      <w:pPr>
        <w:pStyle w:val="c"/>
      </w:pPr>
      <w:r>
        <w:t xml:space="preserve">    ]</w:t>
      </w:r>
    </w:p>
    <w:p w14:paraId="7C3F49CA" w14:textId="4D748CD9" w:rsidR="00F93CD8" w:rsidRDefault="00291ED4" w:rsidP="00AB58DD">
      <w:pPr>
        <w:pStyle w:val="p"/>
      </w:pPr>
      <w:r>
        <w:t>h.</w:t>
      </w:r>
      <w:r>
        <w:tab/>
        <w:t>no</w:t>
      </w:r>
    </w:p>
    <w:p w14:paraId="7722CE89" w14:textId="5F63A0CB" w:rsidR="00B4593F" w:rsidRDefault="00B4593F" w:rsidP="00AB58DD">
      <w:pPr>
        <w:pStyle w:val="p"/>
      </w:pPr>
      <w:r>
        <w:t>i.</w:t>
      </w:r>
      <w:r>
        <w:tab/>
      </w:r>
      <w:bookmarkStart w:id="0" w:name="_GoBack"/>
      <w:bookmarkEnd w:id="0"/>
      <w:r w:rsidRPr="00B4593F">
        <w:t>ask patch-here [set pcolor red]</w:t>
      </w:r>
    </w:p>
    <w:p w14:paraId="4155BF9F" w14:textId="77777777" w:rsidR="00AB58DD" w:rsidRPr="00AB58DD" w:rsidRDefault="00AB58DD" w:rsidP="00AB58DD">
      <w:pPr>
        <w:pStyle w:val="p"/>
      </w:pPr>
    </w:p>
    <w:p w14:paraId="42E90E37" w14:textId="77777777" w:rsidR="00C35989" w:rsidRPr="00D92FAA" w:rsidRDefault="00C35989" w:rsidP="00D92FAA">
      <w:pPr>
        <w:pStyle w:val="p"/>
      </w:pPr>
    </w:p>
    <w:sectPr w:rsidR="00C35989" w:rsidRPr="00D92FAA" w:rsidSect="00527768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8C20C3" w14:textId="77777777" w:rsidR="00074B58" w:rsidRDefault="00074B58">
      <w:r>
        <w:separator/>
      </w:r>
    </w:p>
  </w:endnote>
  <w:endnote w:type="continuationSeparator" w:id="0">
    <w:p w14:paraId="237218E7" w14:textId="77777777" w:rsidR="00074B58" w:rsidRDefault="0007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07AD30" w14:textId="77777777" w:rsidR="00074B58" w:rsidRDefault="00074B58">
      <w:r>
        <w:separator/>
      </w:r>
    </w:p>
  </w:footnote>
  <w:footnote w:type="continuationSeparator" w:id="0">
    <w:p w14:paraId="12FBCBF1" w14:textId="77777777" w:rsidR="00074B58" w:rsidRDefault="00074B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907A4" w14:textId="77777777" w:rsidR="00074B58" w:rsidRPr="00A91F2E" w:rsidRDefault="00074B58" w:rsidP="00527768">
    <w:pPr>
      <w:tabs>
        <w:tab w:val="left" w:pos="4320"/>
        <w:tab w:val="left" w:pos="8370"/>
      </w:tabs>
      <w:rPr>
        <w:rFonts w:ascii="Times" w:hAnsi="Times"/>
      </w:rPr>
    </w:pPr>
    <w:r>
      <w:rPr>
        <w:rFonts w:ascii="Times" w:hAnsi="Times"/>
      </w:rPr>
      <w:tab/>
    </w:r>
    <w:r w:rsidRPr="00A91F2E">
      <w:rPr>
        <w:rFonts w:ascii="Times" w:hAnsi="Times"/>
      </w:rPr>
      <w:tab/>
    </w:r>
    <w:r w:rsidRPr="00A91F2E">
      <w:rPr>
        <w:rStyle w:val="PageNumber"/>
        <w:rFonts w:ascii="Times" w:hAnsi="Times"/>
      </w:rPr>
      <w:fldChar w:fldCharType="begin"/>
    </w:r>
    <w:r w:rsidRPr="00A91F2E">
      <w:rPr>
        <w:rStyle w:val="PageNumber"/>
        <w:rFonts w:ascii="Times" w:hAnsi="Times"/>
      </w:rPr>
      <w:instrText xml:space="preserve"> PAGE </w:instrText>
    </w:r>
    <w:r w:rsidRPr="00A91F2E">
      <w:rPr>
        <w:rStyle w:val="PageNumber"/>
        <w:rFonts w:ascii="Times" w:hAnsi="Times"/>
      </w:rPr>
      <w:fldChar w:fldCharType="separate"/>
    </w:r>
    <w:r w:rsidR="00B4593F">
      <w:rPr>
        <w:rStyle w:val="PageNumber"/>
        <w:rFonts w:ascii="Times" w:hAnsi="Times"/>
        <w:noProof/>
      </w:rPr>
      <w:t>3</w:t>
    </w:r>
    <w:r w:rsidRPr="00A91F2E">
      <w:rPr>
        <w:rStyle w:val="PageNumber"/>
        <w:rFonts w:ascii="Times" w:hAnsi="Times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ECD2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9D0C1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7862AB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338C4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16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03C7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A3490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8C68A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CFE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682F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4B4A8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5721767"/>
    <w:multiLevelType w:val="hybridMultilevel"/>
    <w:tmpl w:val="FCD4F47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1B0E12F2"/>
    <w:multiLevelType w:val="hybridMultilevel"/>
    <w:tmpl w:val="082A6FDA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6E3659E3"/>
    <w:multiLevelType w:val="hybridMultilevel"/>
    <w:tmpl w:val="604CDAAA"/>
    <w:lvl w:ilvl="0" w:tplc="2F0296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5D2572D"/>
    <w:multiLevelType w:val="hybridMultilevel"/>
    <w:tmpl w:val="1944B4C2"/>
    <w:lvl w:ilvl="0" w:tplc="2800EAA2">
      <w:start w:val="1"/>
      <w:numFmt w:val="lowerLetter"/>
      <w:lvlText w:val="%1."/>
      <w:lvlJc w:val="left"/>
      <w:pPr>
        <w:ind w:left="90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1"/>
  </w:num>
  <w:num w:numId="5">
    <w:abstractNumId w:val="12"/>
  </w:num>
  <w:num w:numId="6">
    <w:abstractNumId w:val="0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15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bestFit" w:percent="169"/>
  <w:printFractionalCharacterWidth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6B"/>
    <w:rsid w:val="000540C7"/>
    <w:rsid w:val="00074B58"/>
    <w:rsid w:val="00116C46"/>
    <w:rsid w:val="00116C57"/>
    <w:rsid w:val="00116F9A"/>
    <w:rsid w:val="002446DB"/>
    <w:rsid w:val="00291ED4"/>
    <w:rsid w:val="00382BD0"/>
    <w:rsid w:val="00391487"/>
    <w:rsid w:val="003A57F8"/>
    <w:rsid w:val="004B275C"/>
    <w:rsid w:val="004C3471"/>
    <w:rsid w:val="00527768"/>
    <w:rsid w:val="00561083"/>
    <w:rsid w:val="0064297E"/>
    <w:rsid w:val="006A39C8"/>
    <w:rsid w:val="006F5EC8"/>
    <w:rsid w:val="007524E5"/>
    <w:rsid w:val="00776C93"/>
    <w:rsid w:val="00804995"/>
    <w:rsid w:val="00806D36"/>
    <w:rsid w:val="008809D9"/>
    <w:rsid w:val="009045D4"/>
    <w:rsid w:val="00983463"/>
    <w:rsid w:val="009A518B"/>
    <w:rsid w:val="00AB58DD"/>
    <w:rsid w:val="00B14A1B"/>
    <w:rsid w:val="00B4593F"/>
    <w:rsid w:val="00B57036"/>
    <w:rsid w:val="00B8100A"/>
    <w:rsid w:val="00C35989"/>
    <w:rsid w:val="00C8066B"/>
    <w:rsid w:val="00C85C9E"/>
    <w:rsid w:val="00D7186E"/>
    <w:rsid w:val="00D92FAA"/>
    <w:rsid w:val="00DF556C"/>
    <w:rsid w:val="00E2228E"/>
    <w:rsid w:val="00E537AA"/>
    <w:rsid w:val="00EA036B"/>
    <w:rsid w:val="00EA5681"/>
    <w:rsid w:val="00ED663C"/>
    <w:rsid w:val="00F85FB0"/>
    <w:rsid w:val="00F93CD8"/>
    <w:rsid w:val="00FE23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8A3B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qFormat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basedOn w:val="t"/>
    <w:rsid w:val="00DE5C10"/>
    <w:pPr>
      <w:spacing w:before="38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216182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  <w:rPr>
      <w:rFonts w:ascii="Times" w:hAnsi="Times"/>
    </w:rPr>
  </w:style>
  <w:style w:type="paragraph" w:styleId="Caption">
    <w:name w:val="caption"/>
    <w:aliases w:val="a"/>
    <w:basedOn w:val="e"/>
    <w:next w:val="p"/>
    <w:qFormat/>
    <w:rsid w:val="00561BBA"/>
    <w:pPr>
      <w:spacing w:before="360"/>
      <w:ind w:left="547" w:hanging="547"/>
    </w:pPr>
  </w:style>
  <w:style w:type="paragraph" w:customStyle="1" w:styleId="e">
    <w:name w:val="e"/>
    <w:aliases w:val="exercises,body exercises,body figure,body problem"/>
    <w:basedOn w:val="t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pPr>
      <w:tabs>
        <w:tab w:val="clear" w:pos="1080"/>
      </w:tabs>
      <w:ind w:left="10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c">
    <w:name w:val="c"/>
    <w:aliases w:val="code,body computer,comp"/>
    <w:basedOn w:val="t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pPr>
      <w:ind w:left="540" w:right="540"/>
    </w:pPr>
  </w:style>
  <w:style w:type="paragraph" w:customStyle="1" w:styleId="i">
    <w:name w:val="i"/>
    <w:aliases w:val="instructions"/>
    <w:basedOn w:val="t"/>
    <w:rPr>
      <w:i/>
    </w:rPr>
  </w:style>
  <w:style w:type="paragraph" w:customStyle="1" w:styleId="o">
    <w:name w:val="o"/>
    <w:aliases w:val="object equation"/>
    <w:basedOn w:val="e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pPr>
      <w:ind w:left="1641" w:hanging="547"/>
    </w:pPr>
  </w:style>
  <w:style w:type="paragraph" w:customStyle="1" w:styleId="r">
    <w:name w:val="r"/>
    <w:basedOn w:val="q"/>
    <w:pPr>
      <w:ind w:left="2189"/>
    </w:pPr>
  </w:style>
  <w:style w:type="paragraph" w:styleId="Header">
    <w:name w:val="header"/>
    <w:basedOn w:val="Normal"/>
    <w:rsid w:val="00BF3771"/>
    <w:pPr>
      <w:tabs>
        <w:tab w:val="center" w:pos="4320"/>
        <w:tab w:val="right" w:pos="8640"/>
      </w:tabs>
    </w:pPr>
  </w:style>
  <w:style w:type="paragraph" w:customStyle="1" w:styleId="sNormal">
    <w:name w:val="sNormal"/>
    <w:basedOn w:val="t"/>
    <w:next w:val="t"/>
    <w:rsid w:val="00271A91"/>
    <w:pPr>
      <w:spacing w:line="480" w:lineRule="auto"/>
    </w:pPr>
    <w:rPr>
      <w:rFonts w:eastAsia="Times"/>
    </w:rPr>
  </w:style>
  <w:style w:type="paragraph" w:customStyle="1" w:styleId="sNormalIndent">
    <w:name w:val="sNormal Indent"/>
    <w:basedOn w:val="sNormal"/>
    <w:rsid w:val="00132EEB"/>
    <w:pPr>
      <w:ind w:firstLine="720"/>
    </w:pPr>
  </w:style>
  <w:style w:type="paragraph" w:customStyle="1" w:styleId="sBox10">
    <w:name w:val="sBox10"/>
    <w:basedOn w:val="Normal"/>
    <w:rsid w:val="00132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480" w:lineRule="auto"/>
    </w:pPr>
    <w:rPr>
      <w:rFonts w:ascii="Times New Roman" w:eastAsia="Times" w:hAnsi="Times New Roman"/>
      <w:sz w:val="28"/>
    </w:rPr>
  </w:style>
  <w:style w:type="character" w:styleId="PageNumber">
    <w:name w:val="page number"/>
    <w:basedOn w:val="DefaultParagraphFont"/>
    <w:rsid w:val="00561BBA"/>
  </w:style>
  <w:style w:type="table" w:styleId="TableGrid">
    <w:name w:val="Table Grid"/>
    <w:basedOn w:val="TableNormal"/>
    <w:rsid w:val="00561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istExercise">
    <w:name w:val="sList Exercise"/>
    <w:basedOn w:val="sNormal"/>
    <w:rsid w:val="00271A91"/>
    <w:pPr>
      <w:ind w:left="720" w:hanging="720"/>
    </w:pPr>
  </w:style>
  <w:style w:type="paragraph" w:customStyle="1" w:styleId="sNotetoComp">
    <w:name w:val="sNotetoComp"/>
    <w:basedOn w:val="sNormal"/>
    <w:next w:val="sNormalIndent"/>
    <w:rsid w:val="00271A91"/>
    <w:pPr>
      <w:spacing w:before="240" w:after="240"/>
    </w:pPr>
    <w:rPr>
      <w:b/>
    </w:rPr>
  </w:style>
  <w:style w:type="paragraph" w:customStyle="1" w:styleId="sListExercise2">
    <w:name w:val="sListExercise 2"/>
    <w:basedOn w:val="p"/>
    <w:next w:val="p"/>
    <w:rsid w:val="00271A91"/>
    <w:pPr>
      <w:ind w:left="1440"/>
    </w:pPr>
  </w:style>
  <w:style w:type="paragraph" w:customStyle="1" w:styleId="sListExercise12">
    <w:name w:val="sList Exercise 12"/>
    <w:basedOn w:val="sListExercise"/>
    <w:next w:val="sListExercise2"/>
    <w:rsid w:val="00271A91"/>
    <w:pPr>
      <w:tabs>
        <w:tab w:val="left" w:pos="720"/>
      </w:tabs>
      <w:ind w:left="1440" w:hanging="1440"/>
    </w:pPr>
  </w:style>
  <w:style w:type="paragraph" w:customStyle="1" w:styleId="sBulletF">
    <w:name w:val="sBulletF"/>
    <w:basedOn w:val="sNormal"/>
    <w:next w:val="sBulletM"/>
    <w:rsid w:val="00271A91"/>
    <w:pPr>
      <w:numPr>
        <w:numId w:val="17"/>
      </w:numPr>
      <w:spacing w:before="120" w:after="60"/>
    </w:pPr>
  </w:style>
  <w:style w:type="paragraph" w:customStyle="1" w:styleId="sBulletM">
    <w:name w:val="sBulletM"/>
    <w:basedOn w:val="sBulletF"/>
    <w:rsid w:val="00271A91"/>
    <w:pPr>
      <w:numPr>
        <w:numId w:val="0"/>
      </w:numPr>
      <w:spacing w:before="0"/>
    </w:pPr>
  </w:style>
  <w:style w:type="paragraph" w:customStyle="1" w:styleId="sEquation">
    <w:name w:val="sEquation"/>
    <w:basedOn w:val="sNormal"/>
    <w:next w:val="sNormal"/>
    <w:rsid w:val="00271A91"/>
    <w:pPr>
      <w:tabs>
        <w:tab w:val="left" w:pos="720"/>
        <w:tab w:val="left" w:pos="1440"/>
        <w:tab w:val="right" w:pos="8640"/>
      </w:tabs>
    </w:pPr>
  </w:style>
  <w:style w:type="paragraph" w:customStyle="1" w:styleId="sHeading4">
    <w:name w:val="sHeading 4"/>
    <w:basedOn w:val="sNormal"/>
    <w:next w:val="sNormal"/>
    <w:autoRedefine/>
    <w:rsid w:val="00271A91"/>
    <w:pPr>
      <w:spacing w:before="120" w:after="60"/>
      <w:outlineLvl w:val="3"/>
    </w:pPr>
    <w:rPr>
      <w:b/>
      <w:smallCaps/>
      <w:sz w:val="32"/>
    </w:rPr>
  </w:style>
  <w:style w:type="paragraph" w:customStyle="1" w:styleId="sHeading3">
    <w:name w:val="sHeading 3"/>
    <w:basedOn w:val="sNormal"/>
    <w:next w:val="sNormal"/>
    <w:autoRedefine/>
    <w:rsid w:val="00271A9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  <w:spacing w:before="120" w:after="60"/>
      <w:outlineLvl w:val="2"/>
    </w:pPr>
    <w:rPr>
      <w:rFonts w:ascii="Helvetica" w:hAnsi="Helvetica"/>
      <w:b/>
      <w:i/>
      <w:sz w:val="32"/>
    </w:rPr>
  </w:style>
  <w:style w:type="paragraph" w:styleId="MessageHeader">
    <w:name w:val="Message Header"/>
    <w:basedOn w:val="Normal"/>
    <w:rsid w:val="005A23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Helvetica" w:eastAsia="Times" w:hAnsi="Helvetica"/>
    </w:rPr>
  </w:style>
  <w:style w:type="paragraph" w:customStyle="1" w:styleId="sBox0">
    <w:name w:val="sBox0"/>
    <w:basedOn w:val="sNormal"/>
    <w:rsid w:val="005A2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4E56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4E5694"/>
    <w:rPr>
      <w:sz w:val="18"/>
    </w:rPr>
  </w:style>
  <w:style w:type="paragraph" w:styleId="CommentText">
    <w:name w:val="annotation text"/>
    <w:basedOn w:val="Normal"/>
    <w:semiHidden/>
    <w:rsid w:val="004E5694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4E5694"/>
    <w:rPr>
      <w:szCs w:val="20"/>
    </w:rPr>
  </w:style>
  <w:style w:type="character" w:styleId="Hyperlink">
    <w:name w:val="Hyperlink"/>
    <w:basedOn w:val="DefaultParagraphFont"/>
    <w:uiPriority w:val="99"/>
    <w:rsid w:val="00E87A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qFormat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basedOn w:val="t"/>
    <w:rsid w:val="00DE5C10"/>
    <w:pPr>
      <w:spacing w:before="38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216182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  <w:rPr>
      <w:rFonts w:ascii="Times" w:hAnsi="Times"/>
    </w:rPr>
  </w:style>
  <w:style w:type="paragraph" w:styleId="Caption">
    <w:name w:val="caption"/>
    <w:aliases w:val="a"/>
    <w:basedOn w:val="e"/>
    <w:next w:val="p"/>
    <w:qFormat/>
    <w:rsid w:val="00561BBA"/>
    <w:pPr>
      <w:spacing w:before="360"/>
      <w:ind w:left="547" w:hanging="547"/>
    </w:pPr>
  </w:style>
  <w:style w:type="paragraph" w:customStyle="1" w:styleId="e">
    <w:name w:val="e"/>
    <w:aliases w:val="exercises,body exercises,body figure,body problem"/>
    <w:basedOn w:val="t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pPr>
      <w:tabs>
        <w:tab w:val="clear" w:pos="1080"/>
      </w:tabs>
      <w:ind w:left="10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c">
    <w:name w:val="c"/>
    <w:aliases w:val="code,body computer,comp"/>
    <w:basedOn w:val="t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pPr>
      <w:ind w:left="540" w:right="540"/>
    </w:pPr>
  </w:style>
  <w:style w:type="paragraph" w:customStyle="1" w:styleId="i">
    <w:name w:val="i"/>
    <w:aliases w:val="instructions"/>
    <w:basedOn w:val="t"/>
    <w:rPr>
      <w:i/>
    </w:rPr>
  </w:style>
  <w:style w:type="paragraph" w:customStyle="1" w:styleId="o">
    <w:name w:val="o"/>
    <w:aliases w:val="object equation"/>
    <w:basedOn w:val="e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pPr>
      <w:ind w:left="1641" w:hanging="547"/>
    </w:pPr>
  </w:style>
  <w:style w:type="paragraph" w:customStyle="1" w:styleId="r">
    <w:name w:val="r"/>
    <w:basedOn w:val="q"/>
    <w:pPr>
      <w:ind w:left="2189"/>
    </w:pPr>
  </w:style>
  <w:style w:type="paragraph" w:styleId="Header">
    <w:name w:val="header"/>
    <w:basedOn w:val="Normal"/>
    <w:rsid w:val="00BF3771"/>
    <w:pPr>
      <w:tabs>
        <w:tab w:val="center" w:pos="4320"/>
        <w:tab w:val="right" w:pos="8640"/>
      </w:tabs>
    </w:pPr>
  </w:style>
  <w:style w:type="paragraph" w:customStyle="1" w:styleId="sNormal">
    <w:name w:val="sNormal"/>
    <w:basedOn w:val="t"/>
    <w:next w:val="t"/>
    <w:rsid w:val="00271A91"/>
    <w:pPr>
      <w:spacing w:line="480" w:lineRule="auto"/>
    </w:pPr>
    <w:rPr>
      <w:rFonts w:eastAsia="Times"/>
    </w:rPr>
  </w:style>
  <w:style w:type="paragraph" w:customStyle="1" w:styleId="sNormalIndent">
    <w:name w:val="sNormal Indent"/>
    <w:basedOn w:val="sNormal"/>
    <w:rsid w:val="00132EEB"/>
    <w:pPr>
      <w:ind w:firstLine="720"/>
    </w:pPr>
  </w:style>
  <w:style w:type="paragraph" w:customStyle="1" w:styleId="sBox10">
    <w:name w:val="sBox10"/>
    <w:basedOn w:val="Normal"/>
    <w:rsid w:val="00132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480" w:lineRule="auto"/>
    </w:pPr>
    <w:rPr>
      <w:rFonts w:ascii="Times New Roman" w:eastAsia="Times" w:hAnsi="Times New Roman"/>
      <w:sz w:val="28"/>
    </w:rPr>
  </w:style>
  <w:style w:type="character" w:styleId="PageNumber">
    <w:name w:val="page number"/>
    <w:basedOn w:val="DefaultParagraphFont"/>
    <w:rsid w:val="00561BBA"/>
  </w:style>
  <w:style w:type="table" w:styleId="TableGrid">
    <w:name w:val="Table Grid"/>
    <w:basedOn w:val="TableNormal"/>
    <w:rsid w:val="00561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istExercise">
    <w:name w:val="sList Exercise"/>
    <w:basedOn w:val="sNormal"/>
    <w:rsid w:val="00271A91"/>
    <w:pPr>
      <w:ind w:left="720" w:hanging="720"/>
    </w:pPr>
  </w:style>
  <w:style w:type="paragraph" w:customStyle="1" w:styleId="sNotetoComp">
    <w:name w:val="sNotetoComp"/>
    <w:basedOn w:val="sNormal"/>
    <w:next w:val="sNormalIndent"/>
    <w:rsid w:val="00271A91"/>
    <w:pPr>
      <w:spacing w:before="240" w:after="240"/>
    </w:pPr>
    <w:rPr>
      <w:b/>
    </w:rPr>
  </w:style>
  <w:style w:type="paragraph" w:customStyle="1" w:styleId="sListExercise2">
    <w:name w:val="sListExercise 2"/>
    <w:basedOn w:val="p"/>
    <w:next w:val="p"/>
    <w:rsid w:val="00271A91"/>
    <w:pPr>
      <w:ind w:left="1440"/>
    </w:pPr>
  </w:style>
  <w:style w:type="paragraph" w:customStyle="1" w:styleId="sListExercise12">
    <w:name w:val="sList Exercise 12"/>
    <w:basedOn w:val="sListExercise"/>
    <w:next w:val="sListExercise2"/>
    <w:rsid w:val="00271A91"/>
    <w:pPr>
      <w:tabs>
        <w:tab w:val="left" w:pos="720"/>
      </w:tabs>
      <w:ind w:left="1440" w:hanging="1440"/>
    </w:pPr>
  </w:style>
  <w:style w:type="paragraph" w:customStyle="1" w:styleId="sBulletF">
    <w:name w:val="sBulletF"/>
    <w:basedOn w:val="sNormal"/>
    <w:next w:val="sBulletM"/>
    <w:rsid w:val="00271A91"/>
    <w:pPr>
      <w:numPr>
        <w:numId w:val="17"/>
      </w:numPr>
      <w:spacing w:before="120" w:after="60"/>
    </w:pPr>
  </w:style>
  <w:style w:type="paragraph" w:customStyle="1" w:styleId="sBulletM">
    <w:name w:val="sBulletM"/>
    <w:basedOn w:val="sBulletF"/>
    <w:rsid w:val="00271A91"/>
    <w:pPr>
      <w:numPr>
        <w:numId w:val="0"/>
      </w:numPr>
      <w:spacing w:before="0"/>
    </w:pPr>
  </w:style>
  <w:style w:type="paragraph" w:customStyle="1" w:styleId="sEquation">
    <w:name w:val="sEquation"/>
    <w:basedOn w:val="sNormal"/>
    <w:next w:val="sNormal"/>
    <w:rsid w:val="00271A91"/>
    <w:pPr>
      <w:tabs>
        <w:tab w:val="left" w:pos="720"/>
        <w:tab w:val="left" w:pos="1440"/>
        <w:tab w:val="right" w:pos="8640"/>
      </w:tabs>
    </w:pPr>
  </w:style>
  <w:style w:type="paragraph" w:customStyle="1" w:styleId="sHeading4">
    <w:name w:val="sHeading 4"/>
    <w:basedOn w:val="sNormal"/>
    <w:next w:val="sNormal"/>
    <w:autoRedefine/>
    <w:rsid w:val="00271A91"/>
    <w:pPr>
      <w:spacing w:before="120" w:after="60"/>
      <w:outlineLvl w:val="3"/>
    </w:pPr>
    <w:rPr>
      <w:b/>
      <w:smallCaps/>
      <w:sz w:val="32"/>
    </w:rPr>
  </w:style>
  <w:style w:type="paragraph" w:customStyle="1" w:styleId="sHeading3">
    <w:name w:val="sHeading 3"/>
    <w:basedOn w:val="sNormal"/>
    <w:next w:val="sNormal"/>
    <w:autoRedefine/>
    <w:rsid w:val="00271A9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  <w:spacing w:before="120" w:after="60"/>
      <w:outlineLvl w:val="2"/>
    </w:pPr>
    <w:rPr>
      <w:rFonts w:ascii="Helvetica" w:hAnsi="Helvetica"/>
      <w:b/>
      <w:i/>
      <w:sz w:val="32"/>
    </w:rPr>
  </w:style>
  <w:style w:type="paragraph" w:styleId="MessageHeader">
    <w:name w:val="Message Header"/>
    <w:basedOn w:val="Normal"/>
    <w:rsid w:val="005A23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Helvetica" w:eastAsia="Times" w:hAnsi="Helvetica"/>
    </w:rPr>
  </w:style>
  <w:style w:type="paragraph" w:customStyle="1" w:styleId="sBox0">
    <w:name w:val="sBox0"/>
    <w:basedOn w:val="sNormal"/>
    <w:rsid w:val="005A2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4E56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4E5694"/>
    <w:rPr>
      <w:sz w:val="18"/>
    </w:rPr>
  </w:style>
  <w:style w:type="paragraph" w:styleId="CommentText">
    <w:name w:val="annotation text"/>
    <w:basedOn w:val="Normal"/>
    <w:semiHidden/>
    <w:rsid w:val="004E5694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4E5694"/>
    <w:rPr>
      <w:szCs w:val="20"/>
    </w:rPr>
  </w:style>
  <w:style w:type="character" w:styleId="Hyperlink">
    <w:name w:val="Hyperlink"/>
    <w:basedOn w:val="DefaultParagraphFont"/>
    <w:uiPriority w:val="99"/>
    <w:rsid w:val="00E87A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ifletab:Library:Application%20Support:Microsoft:Office:User%20Templates:My%20Templates:Times%2012%20Sing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12 Single.dot</Template>
  <TotalTime>17</TotalTime>
  <Pages>3</Pages>
  <Words>349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 Example 7</vt:lpstr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 Example 7</dc:title>
  <dc:subject/>
  <dc:creator>User</dc:creator>
  <cp:keywords/>
  <cp:lastModifiedBy>User</cp:lastModifiedBy>
  <cp:revision>36</cp:revision>
  <cp:lastPrinted>2009-04-04T00:12:00Z</cp:lastPrinted>
  <dcterms:created xsi:type="dcterms:W3CDTF">2014-05-04T19:33:00Z</dcterms:created>
  <dcterms:modified xsi:type="dcterms:W3CDTF">2014-05-10T20:22:00Z</dcterms:modified>
</cp:coreProperties>
</file>