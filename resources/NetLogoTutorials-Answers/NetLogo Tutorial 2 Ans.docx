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B0141" w14:textId="70766CFC" w:rsidR="00C8066B" w:rsidRDefault="00C8066B" w:rsidP="00C8066B">
      <w:pPr>
        <w:pStyle w:val="b"/>
      </w:pPr>
      <w:r>
        <w:t>13.</w:t>
      </w:r>
      <w:r w:rsidR="000520E4">
        <w:t>3</w:t>
      </w:r>
      <w:r>
        <w:t xml:space="preserve"> NetLogo Tutorial </w:t>
      </w:r>
      <w:r w:rsidR="000520E4">
        <w:t>2</w:t>
      </w:r>
      <w:r>
        <w:t xml:space="preserve"> Answers</w:t>
      </w:r>
    </w:p>
    <w:p w14:paraId="76BBECCE" w14:textId="526108F2" w:rsidR="00527768" w:rsidRPr="00A827C3" w:rsidRDefault="00D7186E" w:rsidP="00D7186E">
      <w:pPr>
        <w:pStyle w:val="Caption"/>
      </w:pPr>
      <w:r w:rsidRPr="00A827C3">
        <w:t xml:space="preserve">Quick Review Question </w:t>
      </w:r>
      <w:fldSimple w:instr=" SEQ Quick_Review_Question \* ARABIC ">
        <w:r w:rsidR="000E7A08" w:rsidRPr="00A827C3">
          <w:rPr>
            <w:noProof/>
          </w:rPr>
          <w:t>1</w:t>
        </w:r>
      </w:fldSimple>
      <w:r w:rsidR="00C32F31" w:rsidRPr="00A827C3">
        <w:tab/>
      </w:r>
    </w:p>
    <w:p w14:paraId="2278A501" w14:textId="595D4380" w:rsidR="00D7186E" w:rsidRDefault="00B57036" w:rsidP="00B57036">
      <w:pPr>
        <w:pStyle w:val="p"/>
      </w:pPr>
      <w:r>
        <w:t>a.</w:t>
      </w:r>
      <w:r>
        <w:tab/>
      </w:r>
      <w:r w:rsidR="00924A2C">
        <w:t xml:space="preserve">Select </w:t>
      </w:r>
      <w:r w:rsidR="00924A2C">
        <w:rPr>
          <w:i/>
        </w:rPr>
        <w:t>Slider</w:t>
      </w:r>
      <w:r w:rsidR="00924A2C">
        <w:t xml:space="preserve"> instead of </w:t>
      </w:r>
      <w:r w:rsidR="00924A2C">
        <w:rPr>
          <w:i/>
        </w:rPr>
        <w:t>Button</w:t>
      </w:r>
      <w:r w:rsidR="00924A2C">
        <w:t xml:space="preserve">, and click </w:t>
      </w:r>
      <w:r w:rsidR="00924A2C">
        <w:rPr>
          <w:i/>
        </w:rPr>
        <w:t>Add</w:t>
      </w:r>
    </w:p>
    <w:p w14:paraId="69F35E70" w14:textId="18C66DD8" w:rsidR="00924A2C" w:rsidRDefault="00924A2C" w:rsidP="00B57036">
      <w:pPr>
        <w:pStyle w:val="p"/>
      </w:pPr>
      <w:r>
        <w:t>b.</w:t>
      </w:r>
      <w:r>
        <w:tab/>
        <w:t>"Changes the size of the patch grid."</w:t>
      </w:r>
    </w:p>
    <w:p w14:paraId="4B81C6AE" w14:textId="1413F523" w:rsidR="005B4B84" w:rsidRDefault="005B4B84" w:rsidP="00B57036">
      <w:pPr>
        <w:pStyle w:val="p"/>
      </w:pPr>
      <w:proofErr w:type="gramStart"/>
      <w:r>
        <w:t>c</w:t>
      </w:r>
      <w:proofErr w:type="gramEnd"/>
      <w:r>
        <w:t>.</w:t>
      </w:r>
    </w:p>
    <w:p w14:paraId="1C82C640" w14:textId="77777777" w:rsidR="005B4B84" w:rsidRDefault="005B4B84" w:rsidP="005B4B84">
      <w:pPr>
        <w:pStyle w:val="c"/>
      </w:pPr>
      <w:proofErr w:type="gramStart"/>
      <w:r>
        <w:t>to</w:t>
      </w:r>
      <w:proofErr w:type="gramEnd"/>
      <w:r>
        <w:t xml:space="preserve"> setup</w:t>
      </w:r>
    </w:p>
    <w:p w14:paraId="00BE27FF" w14:textId="77777777" w:rsidR="005F2EDE" w:rsidRDefault="005B4B84" w:rsidP="005B4B84">
      <w:pPr>
        <w:pStyle w:val="c"/>
      </w:pPr>
      <w:r>
        <w:t xml:space="preserve">  </w:t>
      </w:r>
      <w:proofErr w:type="gramStart"/>
      <w:r w:rsidR="005F2EDE" w:rsidRPr="005F2EDE">
        <w:t>clear</w:t>
      </w:r>
      <w:proofErr w:type="gramEnd"/>
      <w:r w:rsidR="005F2EDE" w:rsidRPr="005F2EDE">
        <w:t>-all</w:t>
      </w:r>
    </w:p>
    <w:p w14:paraId="5FFC5665" w14:textId="1EBC902E" w:rsidR="005B4B84" w:rsidRDefault="005F2EDE" w:rsidP="005B4B84">
      <w:pPr>
        <w:pStyle w:val="c"/>
      </w:pPr>
      <w:r>
        <w:t xml:space="preserve">  </w:t>
      </w:r>
      <w:proofErr w:type="gramStart"/>
      <w:r w:rsidR="005B4B84">
        <w:t>resize</w:t>
      </w:r>
      <w:proofErr w:type="gramEnd"/>
      <w:r w:rsidR="005B4B84">
        <w:t xml:space="preserve">-world (0 - SIDE) SIDE (0 - SIDE) SIDE </w:t>
      </w:r>
    </w:p>
    <w:p w14:paraId="4CAFEC95" w14:textId="6E8B5607" w:rsidR="005B4B84" w:rsidRDefault="005B4B84" w:rsidP="005B4B84">
      <w:pPr>
        <w:pStyle w:val="c"/>
      </w:pPr>
      <w:proofErr w:type="gramStart"/>
      <w:r>
        <w:t>end</w:t>
      </w:r>
      <w:proofErr w:type="gramEnd"/>
    </w:p>
    <w:p w14:paraId="5CAFED7F" w14:textId="6EF3868F" w:rsidR="005B4B84" w:rsidRDefault="005B4B84" w:rsidP="005B4B84">
      <w:pPr>
        <w:pStyle w:val="Caption"/>
      </w:pPr>
      <w:r>
        <w:t xml:space="preserve">Quick Review Question </w:t>
      </w:r>
      <w:fldSimple w:instr=" SEQ Quick_Review_Question \* ARABIC ">
        <w:r w:rsidR="000E7A08">
          <w:rPr>
            <w:noProof/>
          </w:rPr>
          <w:t>2</w:t>
        </w:r>
      </w:fldSimple>
    </w:p>
    <w:p w14:paraId="6436FA4D" w14:textId="29C3257D" w:rsidR="005B4B84" w:rsidRDefault="005B4B84" w:rsidP="00B57036">
      <w:pPr>
        <w:pStyle w:val="p"/>
        <w:rPr>
          <w:iCs/>
        </w:rPr>
      </w:pPr>
      <w:r>
        <w:t>a.</w:t>
      </w:r>
      <w:r>
        <w:tab/>
      </w:r>
      <w:proofErr w:type="gramStart"/>
      <w:r>
        <w:t>random</w:t>
      </w:r>
      <w:proofErr w:type="gramEnd"/>
      <w:r>
        <w:t xml:space="preserve"> number with the </w:t>
      </w:r>
      <w:r>
        <w:rPr>
          <w:i/>
          <w:iCs/>
        </w:rPr>
        <w:t>mean</w:t>
      </w:r>
      <w:r>
        <w:t xml:space="preserve"> and the </w:t>
      </w:r>
      <w:r>
        <w:rPr>
          <w:i/>
          <w:iCs/>
        </w:rPr>
        <w:t>standard-deviation</w:t>
      </w:r>
    </w:p>
    <w:p w14:paraId="24D40B0D" w14:textId="0E8CDC62" w:rsidR="002528D1" w:rsidRPr="002528D1" w:rsidRDefault="002528D1" w:rsidP="00B57036">
      <w:pPr>
        <w:pStyle w:val="p"/>
      </w:pPr>
      <w:r>
        <w:t>b.</w:t>
      </w:r>
      <w:r>
        <w:tab/>
      </w:r>
      <w:proofErr w:type="gramStart"/>
      <w:r w:rsidRPr="002528D1">
        <w:t>random</w:t>
      </w:r>
      <w:proofErr w:type="gramEnd"/>
      <w:r w:rsidRPr="002528D1">
        <w:t>-normal 0</w:t>
      </w:r>
      <w:r>
        <w:t>.8</w:t>
      </w:r>
      <w:r w:rsidRPr="002528D1">
        <w:t xml:space="preserve"> </w:t>
      </w:r>
      <w:r>
        <w:t>0.5</w:t>
      </w:r>
    </w:p>
    <w:p w14:paraId="6B0702D3" w14:textId="77777777" w:rsidR="005F2EDE" w:rsidRDefault="002528D1" w:rsidP="005F2EDE">
      <w:pPr>
        <w:pStyle w:val="p"/>
      </w:pPr>
      <w:r>
        <w:t>c.</w:t>
      </w:r>
      <w:r>
        <w:tab/>
      </w:r>
      <w:proofErr w:type="gramStart"/>
      <w:r w:rsidR="005F2EDE" w:rsidRPr="005F2EDE">
        <w:t>patches</w:t>
      </w:r>
      <w:proofErr w:type="gramEnd"/>
      <w:r w:rsidR="005F2EDE" w:rsidRPr="005F2EDE">
        <w:t>-own [energy]</w:t>
      </w:r>
    </w:p>
    <w:p w14:paraId="691E4EF4" w14:textId="63114F0F" w:rsidR="006D1723" w:rsidRDefault="006D1723" w:rsidP="005F2EDE">
      <w:pPr>
        <w:pStyle w:val="p"/>
      </w:pPr>
      <w:r>
        <w:t>d.</w:t>
      </w:r>
      <w:r>
        <w:tab/>
      </w:r>
      <w:proofErr w:type="gramStart"/>
      <w:r w:rsidRPr="006D1723">
        <w:t>ask</w:t>
      </w:r>
      <w:proofErr w:type="gramEnd"/>
      <w:r w:rsidRPr="006D1723">
        <w:t xml:space="preserve"> patches [set energy random-normal 0.8 0.5]</w:t>
      </w:r>
    </w:p>
    <w:p w14:paraId="2A12CC4A" w14:textId="39C6C05B" w:rsidR="006D1723" w:rsidRDefault="00D33DF5" w:rsidP="00D33DF5">
      <w:pPr>
        <w:pStyle w:val="Caption"/>
      </w:pPr>
      <w:r>
        <w:t xml:space="preserve">Quick Review Question </w:t>
      </w:r>
      <w:fldSimple w:instr=" SEQ Quick_Review_Question \* ARABIC ">
        <w:r w:rsidR="000E7A08">
          <w:rPr>
            <w:noProof/>
          </w:rPr>
          <w:t>3</w:t>
        </w:r>
      </w:fldSimple>
    </w:p>
    <w:p w14:paraId="07043F15" w14:textId="1E584A56" w:rsidR="005F2EDE" w:rsidRDefault="00290DC0" w:rsidP="005F2EDE">
      <w:pPr>
        <w:pStyle w:val="p"/>
      </w:pPr>
      <w:r>
        <w:t>a.</w:t>
      </w:r>
      <w:r>
        <w:tab/>
      </w:r>
      <w:proofErr w:type="gramStart"/>
      <w:r w:rsidRPr="00290DC0">
        <w:t>min</w:t>
      </w:r>
      <w:proofErr w:type="gramEnd"/>
      <w:r w:rsidRPr="00290DC0">
        <w:t xml:space="preserve"> [energy] of patches</w:t>
      </w:r>
    </w:p>
    <w:p w14:paraId="32E12A30" w14:textId="04A1789A" w:rsidR="00290DC0" w:rsidRDefault="00290DC0" w:rsidP="005F2EDE">
      <w:pPr>
        <w:pStyle w:val="p"/>
      </w:pPr>
      <w:r>
        <w:t>b.</w:t>
      </w:r>
      <w:r>
        <w:tab/>
      </w:r>
      <w:proofErr w:type="gramStart"/>
      <w:r w:rsidRPr="00290DC0">
        <w:t>m</w:t>
      </w:r>
      <w:r w:rsidR="00C92EED">
        <w:t>ax</w:t>
      </w:r>
      <w:proofErr w:type="gramEnd"/>
      <w:r w:rsidRPr="00290DC0">
        <w:t xml:space="preserve"> [energy] of patches</w:t>
      </w:r>
      <w:r>
        <w:t xml:space="preserve"> </w:t>
      </w:r>
    </w:p>
    <w:p w14:paraId="524EB863" w14:textId="29D9C7FB" w:rsidR="00290DC0" w:rsidRDefault="00290DC0" w:rsidP="005F2EDE">
      <w:pPr>
        <w:pStyle w:val="p"/>
      </w:pPr>
      <w:r>
        <w:t>c.</w:t>
      </w:r>
      <w:r>
        <w:tab/>
      </w:r>
      <w:proofErr w:type="gramStart"/>
      <w:r>
        <w:t>list</w:t>
      </w:r>
      <w:proofErr w:type="gramEnd"/>
      <w:r>
        <w:t xml:space="preserve"> </w:t>
      </w:r>
      <w:r w:rsidR="009F7AC4">
        <w:t>0</w:t>
      </w:r>
      <w:r>
        <w:t xml:space="preserve"> </w:t>
      </w:r>
      <w:r w:rsidR="009F7AC4">
        <w:t>-</w:t>
      </w:r>
      <w:r>
        <w:t>7</w:t>
      </w:r>
    </w:p>
    <w:p w14:paraId="310480E9" w14:textId="71B543B2" w:rsidR="00290DC0" w:rsidRDefault="00290DC0" w:rsidP="005F2EDE">
      <w:pPr>
        <w:pStyle w:val="p"/>
      </w:pPr>
      <w:r>
        <w:t>d.</w:t>
      </w:r>
      <w:r>
        <w:tab/>
        <w:t>[</w:t>
      </w:r>
      <w:r w:rsidR="009F7AC4">
        <w:t>0</w:t>
      </w:r>
      <w:r>
        <w:t xml:space="preserve"> </w:t>
      </w:r>
      <w:r w:rsidR="009F7AC4">
        <w:t>-</w:t>
      </w:r>
      <w:r>
        <w:t>7]</w:t>
      </w:r>
    </w:p>
    <w:p w14:paraId="5CC36581" w14:textId="0C015656" w:rsidR="0009224F" w:rsidRDefault="00290DC0" w:rsidP="005F2EDE">
      <w:pPr>
        <w:pStyle w:val="p"/>
      </w:pPr>
      <w:r>
        <w:t>e.</w:t>
      </w:r>
      <w:r>
        <w:tab/>
      </w:r>
      <w:proofErr w:type="gramStart"/>
      <w:r w:rsidR="0009224F">
        <w:t>max</w:t>
      </w:r>
      <w:proofErr w:type="gramEnd"/>
      <w:r w:rsidR="0009224F">
        <w:t xml:space="preserve"> list 0 -7</w:t>
      </w:r>
    </w:p>
    <w:p w14:paraId="3095BE61" w14:textId="1B251B12" w:rsidR="00290DC0" w:rsidRDefault="0009224F" w:rsidP="005F2EDE">
      <w:pPr>
        <w:pStyle w:val="p"/>
      </w:pPr>
      <w:r>
        <w:t>f.</w:t>
      </w:r>
      <w:r>
        <w:tab/>
      </w:r>
      <w:proofErr w:type="gramStart"/>
      <w:r w:rsidR="00290DC0">
        <w:t>min</w:t>
      </w:r>
      <w:proofErr w:type="gramEnd"/>
      <w:r w:rsidR="00290DC0">
        <w:t xml:space="preserve"> list </w:t>
      </w:r>
      <w:r>
        <w:t>1</w:t>
      </w:r>
      <w:r w:rsidR="00290DC0">
        <w:t xml:space="preserve"> </w:t>
      </w:r>
      <w:r>
        <w:t>4</w:t>
      </w:r>
    </w:p>
    <w:p w14:paraId="0384A894" w14:textId="60D26F73" w:rsidR="008C2F9E" w:rsidRDefault="0009224F" w:rsidP="005F2EDE">
      <w:pPr>
        <w:pStyle w:val="p"/>
      </w:pPr>
      <w:r>
        <w:t>g</w:t>
      </w:r>
      <w:r w:rsidR="008C2F9E">
        <w:t>.</w:t>
      </w:r>
      <w:r w:rsidR="009A7687">
        <w:tab/>
      </w:r>
      <w:proofErr w:type="gramStart"/>
      <w:r w:rsidR="009A7687" w:rsidRPr="009A7687">
        <w:t>set</w:t>
      </w:r>
      <w:proofErr w:type="gramEnd"/>
      <w:r w:rsidR="009A7687" w:rsidRPr="009A7687">
        <w:t xml:space="preserve"> energy max list 0 energy</w:t>
      </w:r>
    </w:p>
    <w:p w14:paraId="1343D936" w14:textId="45E90551" w:rsidR="008C2F9E" w:rsidRDefault="009A7687" w:rsidP="005F2EDE">
      <w:pPr>
        <w:pStyle w:val="p"/>
      </w:pPr>
      <w:r>
        <w:t>h</w:t>
      </w:r>
      <w:r w:rsidR="0009224F">
        <w:t>.</w:t>
      </w:r>
      <w:r>
        <w:tab/>
      </w:r>
      <w:proofErr w:type="gramStart"/>
      <w:r w:rsidRPr="009A7687">
        <w:t>set</w:t>
      </w:r>
      <w:proofErr w:type="gramEnd"/>
      <w:r w:rsidRPr="009A7687">
        <w:t xml:space="preserve"> energy min list 1 energy</w:t>
      </w:r>
    </w:p>
    <w:p w14:paraId="1C444A76" w14:textId="4DD5359A" w:rsidR="0009224F" w:rsidRDefault="009A7687" w:rsidP="005F2EDE">
      <w:pPr>
        <w:pStyle w:val="p"/>
      </w:pPr>
      <w:proofErr w:type="spellStart"/>
      <w:r>
        <w:t>i</w:t>
      </w:r>
      <w:proofErr w:type="spellEnd"/>
      <w:r w:rsidR="0009224F">
        <w:t>.</w:t>
      </w:r>
      <w:r w:rsidR="0009224F">
        <w:tab/>
      </w:r>
      <w:proofErr w:type="gramStart"/>
      <w:r w:rsidR="0009224F" w:rsidRPr="0009224F">
        <w:t>set</w:t>
      </w:r>
      <w:proofErr w:type="gramEnd"/>
      <w:r w:rsidR="0009224F" w:rsidRPr="0009224F">
        <w:t xml:space="preserve"> energy min (list 1 max (list 0 (random-normal 0.3 0.5)))</w:t>
      </w:r>
    </w:p>
    <w:p w14:paraId="0BE28107" w14:textId="335C2E5E" w:rsidR="00241F76" w:rsidRDefault="00241F76" w:rsidP="005F2EDE">
      <w:pPr>
        <w:pStyle w:val="p"/>
      </w:pPr>
      <w:r>
        <w:t>j.</w:t>
      </w:r>
      <w:r>
        <w:tab/>
      </w:r>
      <w:proofErr w:type="gramStart"/>
      <w:r w:rsidR="004A23B8" w:rsidRPr="004A23B8">
        <w:t>show</w:t>
      </w:r>
      <w:proofErr w:type="gramEnd"/>
      <w:r w:rsidR="004A23B8" w:rsidRPr="004A23B8">
        <w:t xml:space="preserve"> max-one-of patches [energy]</w:t>
      </w:r>
    </w:p>
    <w:p w14:paraId="76D86DB7" w14:textId="6302EACE" w:rsidR="00491679" w:rsidRDefault="00491679" w:rsidP="005F2EDE">
      <w:pPr>
        <w:pStyle w:val="p"/>
      </w:pPr>
      <w:r>
        <w:t>k.</w:t>
      </w:r>
      <w:r>
        <w:tab/>
      </w:r>
      <w:proofErr w:type="spellStart"/>
      <w:proofErr w:type="gramStart"/>
      <w:r>
        <w:t>crt</w:t>
      </w:r>
      <w:proofErr w:type="spellEnd"/>
      <w:proofErr w:type="gramEnd"/>
      <w:r>
        <w:t xml:space="preserve"> 1</w:t>
      </w:r>
    </w:p>
    <w:p w14:paraId="67F5FD4A" w14:textId="2FCF225C" w:rsidR="00491679" w:rsidRDefault="00491679" w:rsidP="005F2EDE">
      <w:pPr>
        <w:pStyle w:val="p"/>
      </w:pPr>
      <w:proofErr w:type="gramStart"/>
      <w:r>
        <w:t>l</w:t>
      </w:r>
      <w:proofErr w:type="gramEnd"/>
      <w:r>
        <w:t>.</w:t>
      </w:r>
      <w:r>
        <w:tab/>
      </w:r>
      <w:r w:rsidRPr="00491679">
        <w:t>ask turtles [show max-one-of neighbors [energy]]</w:t>
      </w:r>
    </w:p>
    <w:p w14:paraId="3865FD0A" w14:textId="16AC42D9" w:rsidR="00491679" w:rsidRDefault="00491679" w:rsidP="005F2EDE">
      <w:pPr>
        <w:pStyle w:val="p"/>
      </w:pPr>
      <w:r>
        <w:t>m.</w:t>
      </w:r>
      <w:r>
        <w:tab/>
      </w:r>
      <w:r w:rsidR="00EE5029" w:rsidRPr="00EE5029">
        <w:t>(</w:t>
      </w:r>
      <w:proofErr w:type="gramStart"/>
      <w:r w:rsidR="00EE5029" w:rsidRPr="00EE5029">
        <w:t>patch</w:t>
      </w:r>
      <w:proofErr w:type="gramEnd"/>
      <w:r w:rsidR="00EE5029" w:rsidRPr="00EE5029">
        <w:t>-set patch-here neighbors)</w:t>
      </w:r>
    </w:p>
    <w:p w14:paraId="698D2C9C" w14:textId="27B8B74B" w:rsidR="00EE5029" w:rsidRDefault="00EE5029" w:rsidP="005F2EDE">
      <w:pPr>
        <w:pStyle w:val="p"/>
      </w:pPr>
      <w:r>
        <w:t>n.</w:t>
      </w:r>
      <w:r>
        <w:tab/>
      </w:r>
      <w:proofErr w:type="gramStart"/>
      <w:r w:rsidRPr="00EE5029">
        <w:t>ask</w:t>
      </w:r>
      <w:proofErr w:type="gramEnd"/>
      <w:r w:rsidRPr="00EE5029">
        <w:t xml:space="preserve"> turtles [show max-one-of (patch-set patch-here neighbors) [energy]]</w:t>
      </w:r>
      <w:bookmarkStart w:id="0" w:name="_GoBack"/>
      <w:bookmarkEnd w:id="0"/>
    </w:p>
    <w:p w14:paraId="12438BEB" w14:textId="75E34EC4" w:rsidR="00290DC0" w:rsidRDefault="000E7A08" w:rsidP="000E7A08">
      <w:pPr>
        <w:pStyle w:val="Caption"/>
      </w:pPr>
      <w:r>
        <w:t xml:space="preserve">Quick Review Question </w:t>
      </w:r>
      <w:fldSimple w:instr=" SEQ Quick_Review_Question \* ARABIC ">
        <w:r>
          <w:rPr>
            <w:noProof/>
          </w:rPr>
          <w:t>4</w:t>
        </w:r>
      </w:fldSimple>
      <w:r w:rsidR="00A827C3">
        <w:rPr>
          <w:noProof/>
        </w:rPr>
        <w:tab/>
      </w:r>
      <w:r w:rsidR="00A827C3">
        <w:t>abs -6.2</w:t>
      </w:r>
    </w:p>
    <w:p w14:paraId="42E90E37" w14:textId="5A1EDF1F" w:rsidR="00C35989" w:rsidRPr="00D92FAA" w:rsidRDefault="00C35989" w:rsidP="00A827C3">
      <w:pPr>
        <w:pStyle w:val="p"/>
        <w:ind w:left="0" w:firstLine="0"/>
      </w:pPr>
    </w:p>
    <w:sectPr w:rsidR="00C35989" w:rsidRPr="00D92FAA" w:rsidSect="00527768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C20C3" w14:textId="77777777" w:rsidR="00491679" w:rsidRDefault="00491679">
      <w:r>
        <w:separator/>
      </w:r>
    </w:p>
  </w:endnote>
  <w:endnote w:type="continuationSeparator" w:id="0">
    <w:p w14:paraId="237218E7" w14:textId="77777777" w:rsidR="00491679" w:rsidRDefault="0049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7AD30" w14:textId="77777777" w:rsidR="00491679" w:rsidRDefault="00491679">
      <w:r>
        <w:separator/>
      </w:r>
    </w:p>
  </w:footnote>
  <w:footnote w:type="continuationSeparator" w:id="0">
    <w:p w14:paraId="12FBCBF1" w14:textId="77777777" w:rsidR="00491679" w:rsidRDefault="004916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907A4" w14:textId="77777777" w:rsidR="00491679" w:rsidRPr="00A91F2E" w:rsidRDefault="00491679" w:rsidP="00527768">
    <w:pPr>
      <w:tabs>
        <w:tab w:val="left" w:pos="4320"/>
        <w:tab w:val="left" w:pos="8370"/>
      </w:tabs>
      <w:rPr>
        <w:rFonts w:ascii="Times" w:hAnsi="Times"/>
      </w:rPr>
    </w:pPr>
    <w:r>
      <w:rPr>
        <w:rFonts w:ascii="Times" w:hAnsi="Times"/>
      </w:rPr>
      <w:tab/>
    </w:r>
    <w:r w:rsidRPr="00A91F2E">
      <w:rPr>
        <w:rFonts w:ascii="Times" w:hAnsi="Times"/>
      </w:rPr>
      <w:tab/>
    </w:r>
    <w:r w:rsidRPr="00A91F2E">
      <w:rPr>
        <w:rStyle w:val="PageNumber"/>
        <w:rFonts w:ascii="Times" w:hAnsi="Times"/>
      </w:rPr>
      <w:fldChar w:fldCharType="begin"/>
    </w:r>
    <w:r w:rsidRPr="00A91F2E">
      <w:rPr>
        <w:rStyle w:val="PageNumber"/>
        <w:rFonts w:ascii="Times" w:hAnsi="Times"/>
      </w:rPr>
      <w:instrText xml:space="preserve"> PAGE </w:instrText>
    </w:r>
    <w:r w:rsidRPr="00A91F2E">
      <w:rPr>
        <w:rStyle w:val="PageNumber"/>
        <w:rFonts w:ascii="Times" w:hAnsi="Times"/>
      </w:rPr>
      <w:fldChar w:fldCharType="separate"/>
    </w:r>
    <w:r>
      <w:rPr>
        <w:rStyle w:val="PageNumber"/>
        <w:rFonts w:ascii="Times" w:hAnsi="Times"/>
        <w:noProof/>
      </w:rPr>
      <w:t>3</w:t>
    </w:r>
    <w:r w:rsidRPr="00A91F2E">
      <w:rPr>
        <w:rStyle w:val="PageNumber"/>
        <w:rFonts w:ascii="Times" w:hAnsi="Time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ECD2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D0C1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7862A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338C4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16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03C7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A3490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8C68A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CF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682F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B4A8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5721767"/>
    <w:multiLevelType w:val="hybridMultilevel"/>
    <w:tmpl w:val="FCD4F47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B0E12F2"/>
    <w:multiLevelType w:val="hybridMultilevel"/>
    <w:tmpl w:val="082A6FDA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6E3659E3"/>
    <w:multiLevelType w:val="hybridMultilevel"/>
    <w:tmpl w:val="604CDAAA"/>
    <w:lvl w:ilvl="0" w:tplc="2F0296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D2572D"/>
    <w:multiLevelType w:val="hybridMultilevel"/>
    <w:tmpl w:val="1944B4C2"/>
    <w:lvl w:ilvl="0" w:tplc="2800EAA2">
      <w:start w:val="1"/>
      <w:numFmt w:val="lowerLetter"/>
      <w:lvlText w:val="%1."/>
      <w:lvlJc w:val="left"/>
      <w:pPr>
        <w:ind w:left="90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5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181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6B"/>
    <w:rsid w:val="000520E4"/>
    <w:rsid w:val="000540C7"/>
    <w:rsid w:val="00074B58"/>
    <w:rsid w:val="0009224F"/>
    <w:rsid w:val="000E7A08"/>
    <w:rsid w:val="00116C46"/>
    <w:rsid w:val="00116C57"/>
    <w:rsid w:val="00116F9A"/>
    <w:rsid w:val="00241F76"/>
    <w:rsid w:val="002446DB"/>
    <w:rsid w:val="002528D1"/>
    <w:rsid w:val="00290DC0"/>
    <w:rsid w:val="00291ED4"/>
    <w:rsid w:val="00382BD0"/>
    <w:rsid w:val="00390932"/>
    <w:rsid w:val="00391487"/>
    <w:rsid w:val="003A57F8"/>
    <w:rsid w:val="00491679"/>
    <w:rsid w:val="004A23B8"/>
    <w:rsid w:val="004B275C"/>
    <w:rsid w:val="004C3471"/>
    <w:rsid w:val="00527768"/>
    <w:rsid w:val="00561083"/>
    <w:rsid w:val="005B4B84"/>
    <w:rsid w:val="005F2EDE"/>
    <w:rsid w:val="0064297E"/>
    <w:rsid w:val="00647EFE"/>
    <w:rsid w:val="006A39C8"/>
    <w:rsid w:val="006D1723"/>
    <w:rsid w:val="006F5EC8"/>
    <w:rsid w:val="007524E5"/>
    <w:rsid w:val="00776C93"/>
    <w:rsid w:val="007904EC"/>
    <w:rsid w:val="00804995"/>
    <w:rsid w:val="00806D36"/>
    <w:rsid w:val="008809D9"/>
    <w:rsid w:val="008C2F9E"/>
    <w:rsid w:val="009045D4"/>
    <w:rsid w:val="00924A2C"/>
    <w:rsid w:val="00983463"/>
    <w:rsid w:val="009A518B"/>
    <w:rsid w:val="009A7687"/>
    <w:rsid w:val="009F7AC4"/>
    <w:rsid w:val="00A827C3"/>
    <w:rsid w:val="00AB58DD"/>
    <w:rsid w:val="00B14A1B"/>
    <w:rsid w:val="00B4593F"/>
    <w:rsid w:val="00B57036"/>
    <w:rsid w:val="00B8100A"/>
    <w:rsid w:val="00C32F31"/>
    <w:rsid w:val="00C35989"/>
    <w:rsid w:val="00C8066B"/>
    <w:rsid w:val="00C85C9E"/>
    <w:rsid w:val="00C92EED"/>
    <w:rsid w:val="00D33DF5"/>
    <w:rsid w:val="00D7186E"/>
    <w:rsid w:val="00D92FAA"/>
    <w:rsid w:val="00DE57AE"/>
    <w:rsid w:val="00DF556C"/>
    <w:rsid w:val="00E2228E"/>
    <w:rsid w:val="00E537AA"/>
    <w:rsid w:val="00EA036B"/>
    <w:rsid w:val="00EA5681"/>
    <w:rsid w:val="00ED663C"/>
    <w:rsid w:val="00EE5029"/>
    <w:rsid w:val="00F85FB0"/>
    <w:rsid w:val="00F93CD8"/>
    <w:rsid w:val="00FE23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8A3B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Heading2">
    <w:name w:val="heading 2"/>
    <w:basedOn w:val="b"/>
    <w:next w:val="t"/>
    <w:qFormat/>
    <w:pPr>
      <w:spacing w:line="480" w:lineRule="auto"/>
      <w:outlineLvl w:val="1"/>
    </w:pPr>
  </w:style>
  <w:style w:type="paragraph" w:styleId="Heading3">
    <w:name w:val="heading 3"/>
    <w:basedOn w:val="Normal"/>
    <w:next w:val="Normal"/>
    <w:qFormat/>
    <w:pPr>
      <w:ind w:left="360"/>
      <w:outlineLvl w:val="2"/>
    </w:pPr>
    <w:rPr>
      <w:b/>
    </w:rPr>
  </w:style>
  <w:style w:type="paragraph" w:styleId="Heading4">
    <w:name w:val="heading 4"/>
    <w:basedOn w:val="Caption"/>
    <w:next w:val="Normal"/>
    <w:qFormat/>
    <w:pPr>
      <w:tabs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  <w:tab w:val="clear" w:pos="4860"/>
        <w:tab w:val="clear" w:pos="5400"/>
        <w:tab w:val="clear" w:pos="5940"/>
        <w:tab w:val="clear" w:pos="6480"/>
        <w:tab w:val="clear" w:pos="7020"/>
        <w:tab w:val="clear" w:pos="7560"/>
        <w:tab w:val="clear" w:pos="810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">
    <w:name w:val="b"/>
    <w:basedOn w:val="t"/>
    <w:rsid w:val="00DE5C10"/>
    <w:pPr>
      <w:spacing w:before="380" w:after="120"/>
      <w:jc w:val="center"/>
    </w:pPr>
    <w:rPr>
      <w:b/>
    </w:rPr>
  </w:style>
  <w:style w:type="paragraph" w:customStyle="1" w:styleId="t">
    <w:name w:val="t"/>
    <w:aliases w:val="text,body,times"/>
    <w:basedOn w:val="Normal"/>
    <w:rsid w:val="00216182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</w:tabs>
    </w:pPr>
    <w:rPr>
      <w:rFonts w:ascii="Times" w:hAnsi="Times"/>
    </w:rPr>
  </w:style>
  <w:style w:type="paragraph" w:styleId="Caption">
    <w:name w:val="caption"/>
    <w:aliases w:val="a"/>
    <w:basedOn w:val="e"/>
    <w:next w:val="p"/>
    <w:qFormat/>
    <w:rsid w:val="00561BBA"/>
    <w:pPr>
      <w:spacing w:before="360"/>
      <w:ind w:left="547" w:hanging="547"/>
    </w:pPr>
  </w:style>
  <w:style w:type="paragraph" w:customStyle="1" w:styleId="e">
    <w:name w:val="e"/>
    <w:aliases w:val="exercises,body exercises,body figure,body problem"/>
    <w:basedOn w:val="t"/>
    <w:pPr>
      <w:tabs>
        <w:tab w:val="clear" w:pos="540"/>
        <w:tab w:val="left" w:pos="4860"/>
        <w:tab w:val="left" w:pos="5400"/>
        <w:tab w:val="left" w:pos="5940"/>
        <w:tab w:val="left" w:pos="6480"/>
        <w:tab w:val="left" w:pos="7020"/>
        <w:tab w:val="left" w:pos="7560"/>
        <w:tab w:val="left" w:pos="8100"/>
      </w:tabs>
      <w:ind w:left="540" w:hanging="540"/>
    </w:pPr>
  </w:style>
  <w:style w:type="paragraph" w:customStyle="1" w:styleId="p">
    <w:name w:val="p"/>
    <w:aliases w:val="part exercises"/>
    <w:basedOn w:val="e"/>
    <w:pPr>
      <w:tabs>
        <w:tab w:val="clear" w:pos="1080"/>
      </w:tabs>
      <w:ind w:left="10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c">
    <w:name w:val="c"/>
    <w:aliases w:val="code,body computer,comp"/>
    <w:basedOn w:val="t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4320"/>
        <w:tab w:val="left" w:pos="1520"/>
        <w:tab w:val="left" w:pos="1980"/>
        <w:tab w:val="left" w:pos="2420"/>
        <w:tab w:val="left" w:pos="2880"/>
        <w:tab w:val="left" w:pos="3320"/>
        <w:tab w:val="left" w:pos="4220"/>
        <w:tab w:val="left" w:pos="4680"/>
        <w:tab w:val="left" w:pos="5120"/>
        <w:tab w:val="left" w:pos="5580"/>
        <w:tab w:val="left" w:pos="6020"/>
        <w:tab w:val="left" w:pos="6480"/>
        <w:tab w:val="left" w:pos="6920"/>
        <w:tab w:val="left" w:pos="7380"/>
        <w:tab w:val="left" w:pos="7820"/>
        <w:tab w:val="left" w:pos="8280"/>
        <w:tab w:val="left" w:pos="8720"/>
        <w:tab w:val="left" w:pos="9180"/>
      </w:tabs>
      <w:ind w:left="1080" w:right="-1080"/>
    </w:pPr>
    <w:rPr>
      <w:rFonts w:ascii="Courier" w:hAnsi="Courier"/>
      <w:sz w:val="20"/>
    </w:rPr>
  </w:style>
  <w:style w:type="paragraph" w:customStyle="1" w:styleId="l">
    <w:name w:val="l"/>
    <w:aliases w:val="long quote"/>
    <w:basedOn w:val="t"/>
    <w:pPr>
      <w:ind w:left="540" w:right="540"/>
    </w:pPr>
  </w:style>
  <w:style w:type="paragraph" w:customStyle="1" w:styleId="i">
    <w:name w:val="i"/>
    <w:aliases w:val="instructions"/>
    <w:basedOn w:val="t"/>
    <w:rPr>
      <w:i/>
    </w:rPr>
  </w:style>
  <w:style w:type="paragraph" w:customStyle="1" w:styleId="o">
    <w:name w:val="o"/>
    <w:aliases w:val="object equation"/>
    <w:basedOn w:val="e"/>
    <w:pPr>
      <w:tabs>
        <w:tab w:val="clear" w:pos="1080"/>
        <w:tab w:val="clear" w:pos="1620"/>
      </w:tabs>
      <w:ind w:left="1620"/>
    </w:pPr>
  </w:style>
  <w:style w:type="paragraph" w:customStyle="1" w:styleId="s">
    <w:name w:val="s"/>
    <w:aliases w:val="pseudocode"/>
    <w:basedOn w:val="t"/>
    <w:pPr>
      <w:shd w:val="pct5" w:color="auto" w:fill="auto"/>
      <w:tabs>
        <w:tab w:val="clear" w:pos="1080"/>
      </w:tabs>
      <w:ind w:left="1080" w:hanging="1080"/>
    </w:pPr>
  </w:style>
  <w:style w:type="paragraph" w:customStyle="1" w:styleId="d">
    <w:name w:val="d"/>
    <w:aliases w:val="exercised,coded,body exercises2"/>
    <w:basedOn w:val="e"/>
    <w:pPr>
      <w:tabs>
        <w:tab w:val="clear" w:pos="1080"/>
        <w:tab w:val="left" w:pos="540"/>
      </w:tabs>
      <w:ind w:left="1080" w:hanging="1080"/>
    </w:pPr>
  </w:style>
  <w:style w:type="paragraph" w:customStyle="1" w:styleId="u">
    <w:name w:val="u"/>
    <w:aliases w:val="pseudocode2"/>
    <w:basedOn w:val="s"/>
    <w:pPr>
      <w:tabs>
        <w:tab w:val="clear" w:pos="540"/>
        <w:tab w:val="left" w:pos="900"/>
      </w:tabs>
      <w:ind w:left="360" w:hanging="360"/>
    </w:pPr>
  </w:style>
  <w:style w:type="paragraph" w:customStyle="1" w:styleId="f">
    <w:name w:val="f"/>
    <w:aliases w:val="definition"/>
    <w:basedOn w:val="s"/>
    <w:pPr>
      <w:tabs>
        <w:tab w:val="clear" w:pos="540"/>
        <w:tab w:val="left" w:pos="1080"/>
      </w:tabs>
      <w:ind w:left="540" w:hanging="540"/>
    </w:pPr>
  </w:style>
  <w:style w:type="paragraph" w:customStyle="1" w:styleId="q">
    <w:name w:val="q"/>
    <w:basedOn w:val="p"/>
    <w:pPr>
      <w:ind w:left="1641" w:hanging="547"/>
    </w:pPr>
  </w:style>
  <w:style w:type="paragraph" w:customStyle="1" w:styleId="r">
    <w:name w:val="r"/>
    <w:basedOn w:val="q"/>
    <w:pPr>
      <w:ind w:left="2189"/>
    </w:pPr>
  </w:style>
  <w:style w:type="paragraph" w:styleId="Header">
    <w:name w:val="header"/>
    <w:basedOn w:val="Normal"/>
    <w:rsid w:val="00BF3771"/>
    <w:pPr>
      <w:tabs>
        <w:tab w:val="center" w:pos="4320"/>
        <w:tab w:val="right" w:pos="8640"/>
      </w:tabs>
    </w:pPr>
  </w:style>
  <w:style w:type="paragraph" w:customStyle="1" w:styleId="sNormal">
    <w:name w:val="sNormal"/>
    <w:basedOn w:val="t"/>
    <w:next w:val="t"/>
    <w:rsid w:val="00271A91"/>
    <w:pPr>
      <w:spacing w:line="480" w:lineRule="auto"/>
    </w:pPr>
    <w:rPr>
      <w:rFonts w:eastAsia="Times"/>
    </w:rPr>
  </w:style>
  <w:style w:type="paragraph" w:customStyle="1" w:styleId="sNormalIndent">
    <w:name w:val="sNormal Indent"/>
    <w:basedOn w:val="sNormal"/>
    <w:rsid w:val="00132EEB"/>
    <w:pPr>
      <w:ind w:firstLine="720"/>
    </w:pPr>
  </w:style>
  <w:style w:type="paragraph" w:customStyle="1" w:styleId="sBox10">
    <w:name w:val="sBox10"/>
    <w:basedOn w:val="Normal"/>
    <w:rsid w:val="00132E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480" w:lineRule="auto"/>
    </w:pPr>
    <w:rPr>
      <w:rFonts w:ascii="Times New Roman" w:eastAsia="Times" w:hAnsi="Times New Roman"/>
      <w:sz w:val="28"/>
    </w:rPr>
  </w:style>
  <w:style w:type="character" w:styleId="PageNumber">
    <w:name w:val="page number"/>
    <w:basedOn w:val="DefaultParagraphFont"/>
    <w:rsid w:val="00561BBA"/>
  </w:style>
  <w:style w:type="table" w:styleId="TableGrid">
    <w:name w:val="Table Grid"/>
    <w:basedOn w:val="TableNormal"/>
    <w:rsid w:val="00561B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ListExercise">
    <w:name w:val="sList Exercise"/>
    <w:basedOn w:val="sNormal"/>
    <w:rsid w:val="00271A91"/>
    <w:pPr>
      <w:ind w:left="720" w:hanging="720"/>
    </w:pPr>
  </w:style>
  <w:style w:type="paragraph" w:customStyle="1" w:styleId="sNotetoComp">
    <w:name w:val="sNotetoComp"/>
    <w:basedOn w:val="sNormal"/>
    <w:next w:val="sNormalIndent"/>
    <w:rsid w:val="00271A91"/>
    <w:pPr>
      <w:spacing w:before="240" w:after="240"/>
    </w:pPr>
    <w:rPr>
      <w:b/>
    </w:rPr>
  </w:style>
  <w:style w:type="paragraph" w:customStyle="1" w:styleId="sListExercise2">
    <w:name w:val="sListExercise 2"/>
    <w:basedOn w:val="p"/>
    <w:next w:val="p"/>
    <w:rsid w:val="00271A91"/>
    <w:pPr>
      <w:ind w:left="1440"/>
    </w:pPr>
  </w:style>
  <w:style w:type="paragraph" w:customStyle="1" w:styleId="sListExercise12">
    <w:name w:val="sList Exercise 12"/>
    <w:basedOn w:val="sListExercise"/>
    <w:next w:val="sListExercise2"/>
    <w:rsid w:val="00271A91"/>
    <w:pPr>
      <w:tabs>
        <w:tab w:val="left" w:pos="720"/>
      </w:tabs>
      <w:ind w:left="1440" w:hanging="1440"/>
    </w:pPr>
  </w:style>
  <w:style w:type="paragraph" w:customStyle="1" w:styleId="sBulletF">
    <w:name w:val="sBulletF"/>
    <w:basedOn w:val="sNormal"/>
    <w:next w:val="sBulletM"/>
    <w:rsid w:val="00271A91"/>
    <w:pPr>
      <w:numPr>
        <w:numId w:val="17"/>
      </w:numPr>
      <w:spacing w:before="120" w:after="60"/>
    </w:pPr>
  </w:style>
  <w:style w:type="paragraph" w:customStyle="1" w:styleId="sBulletM">
    <w:name w:val="sBulletM"/>
    <w:basedOn w:val="sBulletF"/>
    <w:rsid w:val="00271A91"/>
    <w:pPr>
      <w:numPr>
        <w:numId w:val="0"/>
      </w:numPr>
      <w:spacing w:before="0"/>
    </w:pPr>
  </w:style>
  <w:style w:type="paragraph" w:customStyle="1" w:styleId="sEquation">
    <w:name w:val="sEquation"/>
    <w:basedOn w:val="sNormal"/>
    <w:next w:val="sNormal"/>
    <w:rsid w:val="00271A91"/>
    <w:pPr>
      <w:tabs>
        <w:tab w:val="left" w:pos="720"/>
        <w:tab w:val="left" w:pos="1440"/>
        <w:tab w:val="right" w:pos="8640"/>
      </w:tabs>
    </w:pPr>
  </w:style>
  <w:style w:type="paragraph" w:customStyle="1" w:styleId="sHeading4">
    <w:name w:val="sHeading 4"/>
    <w:basedOn w:val="sNormal"/>
    <w:next w:val="sNormal"/>
    <w:autoRedefine/>
    <w:rsid w:val="00271A91"/>
    <w:pPr>
      <w:spacing w:before="120" w:after="60"/>
      <w:outlineLvl w:val="3"/>
    </w:pPr>
    <w:rPr>
      <w:b/>
      <w:smallCaps/>
      <w:sz w:val="32"/>
    </w:rPr>
  </w:style>
  <w:style w:type="paragraph" w:customStyle="1" w:styleId="sHeading3">
    <w:name w:val="sHeading 3"/>
    <w:basedOn w:val="sNormal"/>
    <w:next w:val="sNormal"/>
    <w:autoRedefine/>
    <w:rsid w:val="00271A91"/>
    <w:pPr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  <w:spacing w:before="120" w:after="60"/>
      <w:outlineLvl w:val="2"/>
    </w:pPr>
    <w:rPr>
      <w:rFonts w:ascii="Helvetica" w:hAnsi="Helvetica"/>
      <w:b/>
      <w:i/>
      <w:sz w:val="32"/>
    </w:rPr>
  </w:style>
  <w:style w:type="paragraph" w:styleId="MessageHeader">
    <w:name w:val="Message Header"/>
    <w:basedOn w:val="Normal"/>
    <w:rsid w:val="005A23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Helvetica" w:eastAsia="Times" w:hAnsi="Helvetica"/>
    </w:rPr>
  </w:style>
  <w:style w:type="paragraph" w:customStyle="1" w:styleId="sBox0">
    <w:name w:val="sBox0"/>
    <w:basedOn w:val="sNormal"/>
    <w:rsid w:val="005A23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clear" w:pos="540"/>
        <w:tab w:val="clear" w:pos="1080"/>
        <w:tab w:val="clear" w:pos="1620"/>
        <w:tab w:val="clear" w:pos="2160"/>
        <w:tab w:val="clear" w:pos="2700"/>
        <w:tab w:val="clear" w:pos="3240"/>
        <w:tab w:val="clear" w:pos="3780"/>
        <w:tab w:val="clear" w:pos="4320"/>
      </w:tabs>
    </w:pPr>
    <w:rPr>
      <w:rFonts w:ascii="Times New Roman" w:hAnsi="Times New Roman"/>
      <w:sz w:val="28"/>
    </w:rPr>
  </w:style>
  <w:style w:type="paragraph" w:styleId="BalloonText">
    <w:name w:val="Balloon Text"/>
    <w:basedOn w:val="Normal"/>
    <w:semiHidden/>
    <w:rsid w:val="004E569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sid w:val="004E5694"/>
    <w:rPr>
      <w:sz w:val="18"/>
    </w:rPr>
  </w:style>
  <w:style w:type="paragraph" w:styleId="CommentText">
    <w:name w:val="annotation text"/>
    <w:basedOn w:val="Normal"/>
    <w:semiHidden/>
    <w:rsid w:val="004E5694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4E5694"/>
    <w:rPr>
      <w:szCs w:val="20"/>
    </w:rPr>
  </w:style>
  <w:style w:type="character" w:styleId="Hyperlink">
    <w:name w:val="Hyperlink"/>
    <w:basedOn w:val="DefaultParagraphFont"/>
    <w:uiPriority w:val="99"/>
    <w:rsid w:val="00E87A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ifletab:Library:Application%20Support:Microsoft:Office:User%20Templates:My%20Templates:Times%2012%20Sing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12 Single.dot</Template>
  <TotalTime>5</TotalTime>
  <Pages>1</Pages>
  <Words>159</Words>
  <Characters>911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Example 7</vt:lpstr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Example 7</dc:title>
  <dc:subject/>
  <dc:creator>User</dc:creator>
  <cp:keywords/>
  <cp:lastModifiedBy>User</cp:lastModifiedBy>
  <cp:revision>15</cp:revision>
  <cp:lastPrinted>2009-04-04T00:12:00Z</cp:lastPrinted>
  <dcterms:created xsi:type="dcterms:W3CDTF">2014-05-11T00:40:00Z</dcterms:created>
  <dcterms:modified xsi:type="dcterms:W3CDTF">2014-06-22T23:49:00Z</dcterms:modified>
</cp:coreProperties>
</file>