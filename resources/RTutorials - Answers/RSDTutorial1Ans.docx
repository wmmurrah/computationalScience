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814E5" w14:textId="77777777" w:rsidR="00341BF3" w:rsidRDefault="00341BF3" w:rsidP="00341BF3">
      <w:pPr>
        <w:pStyle w:val="b"/>
        <w:rPr>
          <w:i/>
        </w:rPr>
      </w:pPr>
      <w:r w:rsidRPr="00E973EB">
        <w:t>2.1 – R System Dynamics Tutorial 1</w:t>
      </w:r>
      <w:r>
        <w:t xml:space="preserve"> Answers</w:t>
      </w:r>
    </w:p>
    <w:p w14:paraId="32868EF3" w14:textId="77777777" w:rsidR="00527768" w:rsidRPr="003F565E" w:rsidRDefault="006F0316" w:rsidP="006F0316">
      <w:pPr>
        <w:pStyle w:val="Caption"/>
        <w:rPr>
          <w:b/>
        </w:rPr>
      </w:pPr>
      <w:r w:rsidRPr="003F565E">
        <w:rPr>
          <w:b/>
        </w:rPr>
        <w:t xml:space="preserve">Quick Review Question </w:t>
      </w:r>
      <w:r w:rsidRPr="003F565E">
        <w:rPr>
          <w:b/>
        </w:rPr>
        <w:fldChar w:fldCharType="begin"/>
      </w:r>
      <w:r w:rsidRPr="003F565E">
        <w:rPr>
          <w:b/>
        </w:rPr>
        <w:instrText xml:space="preserve"> SEQ Quick_Review_Question \* ARABIC </w:instrText>
      </w:r>
      <w:r w:rsidRPr="003F565E">
        <w:rPr>
          <w:b/>
        </w:rPr>
        <w:fldChar w:fldCharType="separate"/>
      </w:r>
      <w:r w:rsidR="007E0BB0">
        <w:rPr>
          <w:b/>
          <w:noProof/>
        </w:rPr>
        <w:t>1</w:t>
      </w:r>
      <w:r w:rsidRPr="003F565E">
        <w:rPr>
          <w:b/>
        </w:rPr>
        <w:fldChar w:fldCharType="end"/>
      </w:r>
    </w:p>
    <w:p w14:paraId="6F26E08F" w14:textId="77777777" w:rsidR="006F0316" w:rsidRPr="006F0316" w:rsidRDefault="006F0316" w:rsidP="006F0316">
      <w:pPr>
        <w:pStyle w:val="p"/>
        <w:rPr>
          <w:i/>
        </w:rPr>
      </w:pPr>
      <w:proofErr w:type="gramStart"/>
      <w:r>
        <w:t>stock</w:t>
      </w:r>
      <w:proofErr w:type="gramEnd"/>
      <w:r>
        <w:t xml:space="preserve"> variables – </w:t>
      </w:r>
      <w:proofErr w:type="spellStart"/>
      <w:r>
        <w:rPr>
          <w:i/>
        </w:rPr>
        <w:t>aspirin_in_plasma</w:t>
      </w:r>
      <w:proofErr w:type="spellEnd"/>
    </w:p>
    <w:p w14:paraId="4181B773" w14:textId="2884242C" w:rsidR="006F0316" w:rsidRPr="00512629" w:rsidRDefault="006F0316" w:rsidP="006F0316">
      <w:pPr>
        <w:pStyle w:val="p"/>
        <w:rPr>
          <w:i/>
        </w:rPr>
      </w:pPr>
      <w:proofErr w:type="gramStart"/>
      <w:r>
        <w:t>ordinary</w:t>
      </w:r>
      <w:proofErr w:type="gramEnd"/>
      <w:r>
        <w:t xml:space="preserve"> variables – </w:t>
      </w:r>
      <w:proofErr w:type="spellStart"/>
      <w:r w:rsidR="009769B8">
        <w:rPr>
          <w:i/>
        </w:rPr>
        <w:t>plasma_volume</w:t>
      </w:r>
      <w:proofErr w:type="spellEnd"/>
      <w:r w:rsidR="00512629">
        <w:t xml:space="preserve">, </w:t>
      </w:r>
      <w:proofErr w:type="spellStart"/>
      <w:r w:rsidR="00512629">
        <w:rPr>
          <w:i/>
        </w:rPr>
        <w:t>half_life</w:t>
      </w:r>
      <w:proofErr w:type="spellEnd"/>
      <w:r w:rsidR="00FA70FA">
        <w:t xml:space="preserve">, </w:t>
      </w:r>
      <w:proofErr w:type="spellStart"/>
      <w:r w:rsidR="00FA70FA">
        <w:rPr>
          <w:i/>
        </w:rPr>
        <w:t>elimination_constant</w:t>
      </w:r>
      <w:proofErr w:type="spellEnd"/>
    </w:p>
    <w:p w14:paraId="28678707" w14:textId="1DD917D9" w:rsidR="006F0316" w:rsidRPr="009769B8" w:rsidRDefault="006F0316" w:rsidP="006F0316">
      <w:pPr>
        <w:pStyle w:val="p"/>
        <w:rPr>
          <w:i/>
        </w:rPr>
      </w:pPr>
      <w:proofErr w:type="gramStart"/>
      <w:r>
        <w:t>derived</w:t>
      </w:r>
      <w:proofErr w:type="gramEnd"/>
      <w:r>
        <w:t xml:space="preserve"> stock variables – </w:t>
      </w:r>
      <w:proofErr w:type="spellStart"/>
      <w:r>
        <w:rPr>
          <w:i/>
        </w:rPr>
        <w:t>plasma_concentration</w:t>
      </w:r>
      <w:proofErr w:type="spellEnd"/>
    </w:p>
    <w:p w14:paraId="26B3DFA0" w14:textId="77777777" w:rsidR="006F0316" w:rsidRPr="006F0316" w:rsidRDefault="006F0316" w:rsidP="006F0316">
      <w:pPr>
        <w:pStyle w:val="p"/>
        <w:rPr>
          <w:i/>
        </w:rPr>
      </w:pPr>
      <w:proofErr w:type="gramStart"/>
      <w:r>
        <w:t>flows</w:t>
      </w:r>
      <w:proofErr w:type="gramEnd"/>
      <w:r>
        <w:t xml:space="preserve"> - </w:t>
      </w:r>
      <w:r>
        <w:rPr>
          <w:i/>
        </w:rPr>
        <w:t>elimination</w:t>
      </w:r>
    </w:p>
    <w:p w14:paraId="5D96CCEC" w14:textId="77777777" w:rsidR="006F0316" w:rsidRDefault="006F0316" w:rsidP="006F0316">
      <w:pPr>
        <w:pStyle w:val="p"/>
      </w:pPr>
    </w:p>
    <w:p w14:paraId="7BBDEC40" w14:textId="0D090701" w:rsidR="003F565E" w:rsidRPr="00C8371A" w:rsidRDefault="003F565E" w:rsidP="003F565E">
      <w:pPr>
        <w:pStyle w:val="Caption"/>
        <w:rPr>
          <w:b/>
        </w:rPr>
      </w:pPr>
      <w:r w:rsidRPr="00C8371A">
        <w:rPr>
          <w:b/>
        </w:rPr>
        <w:t xml:space="preserve">Quick Review Question </w:t>
      </w:r>
      <w:r w:rsidRPr="00C8371A">
        <w:rPr>
          <w:b/>
        </w:rPr>
        <w:fldChar w:fldCharType="begin"/>
      </w:r>
      <w:r w:rsidRPr="00C8371A">
        <w:rPr>
          <w:b/>
        </w:rPr>
        <w:instrText xml:space="preserve"> SEQ Quick_Review_Question \* ARABIC </w:instrText>
      </w:r>
      <w:r w:rsidRPr="00C8371A">
        <w:rPr>
          <w:b/>
        </w:rPr>
        <w:fldChar w:fldCharType="separate"/>
      </w:r>
      <w:r w:rsidR="007E0BB0">
        <w:rPr>
          <w:b/>
          <w:noProof/>
        </w:rPr>
        <w:t>2</w:t>
      </w:r>
      <w:r w:rsidRPr="00C8371A">
        <w:rPr>
          <w:b/>
        </w:rPr>
        <w:fldChar w:fldCharType="end"/>
      </w:r>
    </w:p>
    <w:p w14:paraId="2E5E5E79" w14:textId="5D7C903F" w:rsidR="003F565E" w:rsidRDefault="003F565E" w:rsidP="003F565E">
      <w:pPr>
        <w:pStyle w:val="p"/>
      </w:pPr>
      <w:r>
        <w:rPr>
          <w:b/>
        </w:rPr>
        <w:t>a.</w:t>
      </w:r>
      <w:r>
        <w:tab/>
      </w:r>
      <w:r w:rsidR="004E08A0">
        <w:t>240</w:t>
      </w:r>
      <w:r w:rsidR="008C3976">
        <w:t xml:space="preserve"> </w:t>
      </w:r>
      <w:r w:rsidR="008C3976">
        <w:t>= 6 * 40</w:t>
      </w:r>
    </w:p>
    <w:p w14:paraId="20E54206" w14:textId="5189F346" w:rsidR="004E08A0" w:rsidRDefault="004E08A0" w:rsidP="003F565E">
      <w:pPr>
        <w:pStyle w:val="p"/>
      </w:pPr>
      <w:r>
        <w:rPr>
          <w:b/>
        </w:rPr>
        <w:t>b.</w:t>
      </w:r>
      <w:r>
        <w:tab/>
      </w:r>
      <w:proofErr w:type="gramStart"/>
      <w:r w:rsidR="008C3976">
        <w:t>iteration</w:t>
      </w:r>
      <w:proofErr w:type="gramEnd"/>
      <w:r w:rsidR="008C3976">
        <w:t xml:space="preserve"> number</w:t>
      </w:r>
      <w:r w:rsidR="008C3976">
        <w:t xml:space="preserve">: </w:t>
      </w:r>
      <w:r>
        <w:t>2 through 241, inclusive</w:t>
      </w:r>
    </w:p>
    <w:p w14:paraId="08F945A2" w14:textId="16FCDE91" w:rsidR="00625DCF" w:rsidRDefault="00625DCF" w:rsidP="003F565E">
      <w:pPr>
        <w:pStyle w:val="p"/>
      </w:pPr>
      <w:r>
        <w:rPr>
          <w:b/>
        </w:rPr>
        <w:t>c.</w:t>
      </w:r>
      <w:r>
        <w:tab/>
      </w:r>
      <w:proofErr w:type="gramStart"/>
      <w:r w:rsidR="008C3976">
        <w:t>time</w:t>
      </w:r>
      <w:proofErr w:type="gramEnd"/>
      <w:r w:rsidR="008C3976">
        <w:t xml:space="preserve">:  </w:t>
      </w:r>
      <w:r>
        <w:t>0,  10/60, 20/60, …</w:t>
      </w:r>
      <w:r w:rsidR="0055178C">
        <w:t xml:space="preserve">, </w:t>
      </w:r>
      <w:r>
        <w:t>40</w:t>
      </w:r>
    </w:p>
    <w:p w14:paraId="4EA3393A" w14:textId="1468E613" w:rsidR="00625DCF" w:rsidRDefault="00625DCF" w:rsidP="003F565E">
      <w:pPr>
        <w:pStyle w:val="p"/>
      </w:pPr>
      <w:r>
        <w:rPr>
          <w:b/>
        </w:rPr>
        <w:t>d.</w:t>
      </w:r>
      <w:r>
        <w:tab/>
      </w:r>
      <w:r w:rsidR="008C3976">
        <w:t>(</w:t>
      </w:r>
      <w:proofErr w:type="spellStart"/>
      <w:proofErr w:type="gramStart"/>
      <w:r w:rsidR="008C3976">
        <w:t>i</w:t>
      </w:r>
      <w:proofErr w:type="spellEnd"/>
      <w:proofErr w:type="gramEnd"/>
      <w:r w:rsidR="008C3976">
        <w:t xml:space="preserve"> – 1) * 10 minutes</w:t>
      </w:r>
      <w:r w:rsidR="008C3976">
        <w:t xml:space="preserve">:  </w:t>
      </w:r>
      <w:r w:rsidR="00C4121E">
        <w:t>0, 10, 20, …, 240</w:t>
      </w:r>
      <w:r w:rsidR="0055178C">
        <w:t>0</w:t>
      </w:r>
      <w:r w:rsidR="00C4121E">
        <w:t xml:space="preserve"> m</w:t>
      </w:r>
    </w:p>
    <w:p w14:paraId="1F38EF86" w14:textId="721E79D3" w:rsidR="003B0FB3" w:rsidRDefault="00C4121E" w:rsidP="007E0BB0">
      <w:pPr>
        <w:pStyle w:val="p"/>
      </w:pPr>
      <w:r>
        <w:rPr>
          <w:b/>
        </w:rPr>
        <w:t>e.</w:t>
      </w:r>
      <w:r>
        <w:tab/>
      </w:r>
      <w:r w:rsidR="008C3976">
        <w:t>(</w:t>
      </w:r>
      <w:proofErr w:type="spellStart"/>
      <w:proofErr w:type="gramStart"/>
      <w:r w:rsidR="008C3976">
        <w:t>i</w:t>
      </w:r>
      <w:proofErr w:type="spellEnd"/>
      <w:proofErr w:type="gramEnd"/>
      <w:r w:rsidR="008C3976">
        <w:t xml:space="preserve"> – 1) * 10 / 60 hours</w:t>
      </w:r>
      <w:r w:rsidR="008C3976">
        <w:t xml:space="preserve">:  </w:t>
      </w:r>
      <w:r>
        <w:t>0, 0.166667, 0.333333, …, 40 h</w:t>
      </w:r>
    </w:p>
    <w:p w14:paraId="6649A4BF" w14:textId="549CDEA6" w:rsidR="003B0FB3" w:rsidRPr="005C5050" w:rsidRDefault="003B0FB3" w:rsidP="003B0FB3">
      <w:pPr>
        <w:pStyle w:val="Caption"/>
        <w:rPr>
          <w:b/>
        </w:rPr>
      </w:pPr>
      <w:r w:rsidRPr="005C5050">
        <w:rPr>
          <w:b/>
        </w:rPr>
        <w:t xml:space="preserve">Quick Review Question </w:t>
      </w:r>
      <w:r w:rsidRPr="005C5050">
        <w:rPr>
          <w:b/>
        </w:rPr>
        <w:fldChar w:fldCharType="begin"/>
      </w:r>
      <w:r w:rsidRPr="005C5050">
        <w:rPr>
          <w:b/>
        </w:rPr>
        <w:instrText xml:space="preserve"> SEQ Quick_Review_Question \* ARABIC </w:instrText>
      </w:r>
      <w:r w:rsidRPr="005C5050">
        <w:rPr>
          <w:b/>
        </w:rPr>
        <w:fldChar w:fldCharType="separate"/>
      </w:r>
      <w:r w:rsidR="007E0BB0">
        <w:rPr>
          <w:b/>
          <w:noProof/>
        </w:rPr>
        <w:t>3</w:t>
      </w:r>
      <w:r w:rsidRPr="005C5050">
        <w:rPr>
          <w:b/>
        </w:rPr>
        <w:fldChar w:fldCharType="end"/>
      </w:r>
    </w:p>
    <w:p w14:paraId="12C1F107" w14:textId="77777777" w:rsidR="003B0FB3" w:rsidRDefault="003B0FB3" w:rsidP="003B0FB3">
      <w:pPr>
        <w:pStyle w:val="p"/>
      </w:pPr>
      <w:r>
        <w:rPr>
          <w:rStyle w:val="texttt"/>
        </w:rPr>
        <w:t>6 %% 3 is 0</w:t>
      </w:r>
    </w:p>
    <w:p w14:paraId="7A855189" w14:textId="77777777" w:rsidR="003B0FB3" w:rsidRDefault="003B0FB3" w:rsidP="003B0FB3">
      <w:pPr>
        <w:pStyle w:val="p"/>
      </w:pPr>
      <w:r>
        <w:rPr>
          <w:rStyle w:val="texttt"/>
        </w:rPr>
        <w:t>7 %% 3</w:t>
      </w:r>
      <w:r>
        <w:t xml:space="preserve"> is 1</w:t>
      </w:r>
    </w:p>
    <w:p w14:paraId="0968B9DF" w14:textId="77777777" w:rsidR="003B0FB3" w:rsidRDefault="003B0FB3" w:rsidP="003B0FB3">
      <w:pPr>
        <w:pStyle w:val="p"/>
      </w:pPr>
      <w:r>
        <w:rPr>
          <w:rStyle w:val="texttt"/>
        </w:rPr>
        <w:t>8 %% 3</w:t>
      </w:r>
      <w:r>
        <w:t xml:space="preserve"> is 2</w:t>
      </w:r>
    </w:p>
    <w:p w14:paraId="21165DE6" w14:textId="0EC3ACD8" w:rsidR="003B0FB3" w:rsidRDefault="003B0FB3" w:rsidP="003B0FB3">
      <w:pPr>
        <w:pStyle w:val="p"/>
        <w:rPr>
          <w:rStyle w:val="texttt"/>
        </w:rPr>
      </w:pPr>
      <w:r>
        <w:rPr>
          <w:rStyle w:val="texttt"/>
        </w:rPr>
        <w:t>9 %% 3 is 0</w:t>
      </w:r>
    </w:p>
    <w:p w14:paraId="02D19FEA" w14:textId="41DDE4D9" w:rsidR="007E0BB0" w:rsidRPr="007E0BB0" w:rsidRDefault="007E0BB0" w:rsidP="007E0BB0">
      <w:pPr>
        <w:pStyle w:val="Caption"/>
        <w:rPr>
          <w:b/>
        </w:rPr>
      </w:pPr>
      <w:r w:rsidRPr="007E0BB0">
        <w:rPr>
          <w:b/>
        </w:rPr>
        <w:t xml:space="preserve">Quick Review Question </w:t>
      </w:r>
      <w:r w:rsidRPr="007E0BB0">
        <w:rPr>
          <w:b/>
        </w:rPr>
        <w:fldChar w:fldCharType="begin"/>
      </w:r>
      <w:r w:rsidRPr="007E0BB0">
        <w:rPr>
          <w:b/>
        </w:rPr>
        <w:instrText xml:space="preserve"> SEQ Quick_Review_Question \* ARABIC </w:instrText>
      </w:r>
      <w:r w:rsidRPr="007E0BB0">
        <w:rPr>
          <w:b/>
        </w:rPr>
        <w:fldChar w:fldCharType="separate"/>
      </w:r>
      <w:r w:rsidRPr="007E0BB0">
        <w:rPr>
          <w:b/>
          <w:noProof/>
        </w:rPr>
        <w:t>4</w:t>
      </w:r>
      <w:r w:rsidRPr="007E0BB0">
        <w:rPr>
          <w:b/>
        </w:rPr>
        <w:fldChar w:fldCharType="end"/>
      </w:r>
    </w:p>
    <w:p w14:paraId="78A13930" w14:textId="2265D74A" w:rsidR="007E0BB0" w:rsidRPr="007E0BB0" w:rsidRDefault="002306F1" w:rsidP="007E0BB0">
      <w:pPr>
        <w:pStyle w:val="p"/>
      </w:pPr>
      <w:r>
        <w:t>25</w:t>
      </w:r>
      <w:r w:rsidR="007E0BB0">
        <w:t xml:space="preserve">, </w:t>
      </w:r>
      <w:r>
        <w:t>49, 73, …</w:t>
      </w:r>
      <w:r w:rsidR="008C3976">
        <w:t xml:space="preserve">…, 2 * 12 * </w:t>
      </w:r>
      <w:r w:rsidR="008C3976">
        <w:rPr>
          <w:i/>
        </w:rPr>
        <w:t>n</w:t>
      </w:r>
      <w:r w:rsidR="008C3976">
        <w:t xml:space="preserve"> + 1, where </w:t>
      </w:r>
      <w:r w:rsidR="008C3976">
        <w:rPr>
          <w:i/>
        </w:rPr>
        <w:t>n</w:t>
      </w:r>
      <w:r w:rsidR="008C3976">
        <w:t xml:space="preserve"> = 1, 2, 3, …</w:t>
      </w:r>
      <w:bookmarkStart w:id="0" w:name="_GoBack"/>
      <w:bookmarkEnd w:id="0"/>
    </w:p>
    <w:sectPr w:rsidR="007E0BB0" w:rsidRPr="007E0BB0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FC01A" w14:textId="77777777" w:rsidR="00341BF3" w:rsidRDefault="00341BF3">
      <w:r>
        <w:separator/>
      </w:r>
    </w:p>
  </w:endnote>
  <w:endnote w:type="continuationSeparator" w:id="0">
    <w:p w14:paraId="5A925C57" w14:textId="77777777" w:rsidR="00341BF3" w:rsidRDefault="0034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space">
    <w:altName w:val="Times New Roman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064BB" w14:textId="77777777" w:rsidR="00341BF3" w:rsidRDefault="00341BF3">
      <w:r>
        <w:separator/>
      </w:r>
    </w:p>
  </w:footnote>
  <w:footnote w:type="continuationSeparator" w:id="0">
    <w:p w14:paraId="09B36B55" w14:textId="77777777" w:rsidR="00341BF3" w:rsidRDefault="00341B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8B9B" w14:textId="77777777" w:rsidR="00527768" w:rsidRPr="00A91F2E" w:rsidRDefault="00527768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>
      <w:rPr>
        <w:rStyle w:val="PageNumber"/>
        <w:rFonts w:ascii="Times" w:hAnsi="Times"/>
        <w:noProof/>
      </w:rPr>
      <w:t>2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14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F3"/>
    <w:rsid w:val="002306F1"/>
    <w:rsid w:val="00341BF3"/>
    <w:rsid w:val="003B0FB3"/>
    <w:rsid w:val="003F565E"/>
    <w:rsid w:val="004E08A0"/>
    <w:rsid w:val="00512629"/>
    <w:rsid w:val="00527768"/>
    <w:rsid w:val="0055178C"/>
    <w:rsid w:val="005C5050"/>
    <w:rsid w:val="00625DCF"/>
    <w:rsid w:val="006F0316"/>
    <w:rsid w:val="007E0BB0"/>
    <w:rsid w:val="008C3976"/>
    <w:rsid w:val="009769B8"/>
    <w:rsid w:val="00C4121E"/>
    <w:rsid w:val="00C8371A"/>
    <w:rsid w:val="00E50407"/>
    <w:rsid w:val="00FA70FA"/>
    <w:rsid w:val="00FF3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9F7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texttt">
    <w:name w:val="texttt"/>
    <w:rsid w:val="003B0FB3"/>
    <w:rPr>
      <w:rFonts w:ascii="monospace" w:hAnsi="monospac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  <w:style w:type="character" w:customStyle="1" w:styleId="texttt">
    <w:name w:val="texttt"/>
    <w:rsid w:val="003B0FB3"/>
    <w:rPr>
      <w:rFonts w:ascii="monospace" w:hAnsi="monospac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10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18</cp:revision>
  <cp:lastPrinted>2009-04-04T00:12:00Z</cp:lastPrinted>
  <dcterms:created xsi:type="dcterms:W3CDTF">2014-04-27T00:57:00Z</dcterms:created>
  <dcterms:modified xsi:type="dcterms:W3CDTF">2014-06-25T15:59:00Z</dcterms:modified>
</cp:coreProperties>
</file>