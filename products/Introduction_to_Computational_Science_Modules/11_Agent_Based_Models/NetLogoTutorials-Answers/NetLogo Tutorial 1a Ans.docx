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D6E49" w14:textId="77777777" w:rsidR="00C52B6E" w:rsidRDefault="00C52B6E" w:rsidP="00C52B6E">
      <w:pPr>
        <w:pStyle w:val="b"/>
      </w:pPr>
      <w:r>
        <w:t>NetLogo Tutorial 1</w:t>
      </w:r>
    </w:p>
    <w:p w14:paraId="3B169B0F" w14:textId="18F28A29" w:rsidR="00DF6D0D" w:rsidRDefault="00C52B6E" w:rsidP="00DF6D0D">
      <w:pPr>
        <w:pStyle w:val="e"/>
      </w:pPr>
      <w:r>
        <w:t>1.</w:t>
      </w:r>
      <w:r>
        <w:tab/>
        <w:t xml:space="preserve">A blank button appears on the </w:t>
      </w:r>
      <w:r w:rsidR="000707BF">
        <w:t>interface</w:t>
      </w:r>
      <w:r>
        <w:t xml:space="preserve">, </w:t>
      </w:r>
      <w:r w:rsidR="000707BF">
        <w:t xml:space="preserve">and a pop-up menu, called </w:t>
      </w:r>
      <w:r w:rsidR="000707BF">
        <w:rPr>
          <w:i/>
        </w:rPr>
        <w:t>Button</w:t>
      </w:r>
      <w:r w:rsidR="000707BF">
        <w:t>, appears.</w:t>
      </w:r>
    </w:p>
    <w:p w14:paraId="2BAAF354" w14:textId="03F162BF" w:rsidR="00DF6D0D" w:rsidRDefault="00DF6D0D" w:rsidP="00DF6D0D">
      <w:pPr>
        <w:pStyle w:val="e"/>
      </w:pPr>
      <w:r>
        <w:t>2.</w:t>
      </w:r>
      <w:r>
        <w:tab/>
        <w:t>a.</w:t>
      </w:r>
      <w:r>
        <w:tab/>
        <w:t>&lt;none&gt;</w:t>
      </w:r>
    </w:p>
    <w:p w14:paraId="5845AC57" w14:textId="378AF10D" w:rsidR="00DF6D0D" w:rsidRDefault="008A195A" w:rsidP="008A195A">
      <w:pPr>
        <w:pStyle w:val="p"/>
      </w:pPr>
      <w:r>
        <w:t>b.</w:t>
      </w:r>
      <w:r>
        <w:tab/>
        <w:t>indented, just beyond "to"</w:t>
      </w:r>
    </w:p>
    <w:p w14:paraId="684E5810" w14:textId="4B0B8947" w:rsidR="008A195A" w:rsidRDefault="00753B01" w:rsidP="008A195A">
      <w:pPr>
        <w:pStyle w:val="p"/>
      </w:pPr>
      <w:r>
        <w:t>c.</w:t>
      </w:r>
      <w:r>
        <w:tab/>
        <w:t>Unindented or left-justified, aligned with "to"</w:t>
      </w:r>
    </w:p>
    <w:p w14:paraId="5E65E465" w14:textId="3962D161" w:rsidR="00DF6D0D" w:rsidRDefault="007E7535" w:rsidP="00DF6D0D">
      <w:pPr>
        <w:pStyle w:val="e"/>
      </w:pPr>
      <w:r>
        <w:t>3.</w:t>
      </w:r>
      <w:r>
        <w:tab/>
        <w:t>Nothing named YYY has been defined</w:t>
      </w:r>
    </w:p>
    <w:p w14:paraId="71382802" w14:textId="30EFC163" w:rsidR="006D79D4" w:rsidRPr="006D79D4" w:rsidRDefault="006D79D4" w:rsidP="006D79D4">
      <w:pPr>
        <w:pStyle w:val="e"/>
      </w:pPr>
      <w:r>
        <w:t>4.</w:t>
      </w:r>
      <w:r>
        <w:tab/>
      </w:r>
      <w:r w:rsidRPr="006D79D4">
        <w:t>; Unconstrained growth simulation</w:t>
      </w:r>
    </w:p>
    <w:p w14:paraId="1F075207" w14:textId="5C6E68AC" w:rsidR="007E7535" w:rsidRDefault="006D79D4" w:rsidP="00DF6D0D">
      <w:pPr>
        <w:pStyle w:val="e"/>
      </w:pPr>
      <w:r>
        <w:t>5</w:t>
      </w:r>
      <w:r w:rsidR="00C87769">
        <w:t>.</w:t>
      </w:r>
      <w:r w:rsidR="00C87769">
        <w:tab/>
      </w:r>
      <w:r w:rsidR="00451BCA">
        <w:t>a.</w:t>
      </w:r>
      <w:r w:rsidR="00451BCA">
        <w:tab/>
      </w:r>
      <w:r w:rsidR="00C87769">
        <w:t>black</w:t>
      </w:r>
    </w:p>
    <w:p w14:paraId="2F47226D" w14:textId="2FDBAAD3" w:rsidR="00451BCA" w:rsidRDefault="00451BCA" w:rsidP="00451BCA">
      <w:pPr>
        <w:pStyle w:val="p"/>
      </w:pPr>
      <w:r>
        <w:t>b.</w:t>
      </w:r>
      <w:r>
        <w:tab/>
        <w:t>A red circle appears in the middle of the field.</w:t>
      </w:r>
    </w:p>
    <w:p w14:paraId="57007C2C" w14:textId="65A8D829" w:rsidR="00451BCA" w:rsidRDefault="006D79D4" w:rsidP="00DF6D0D">
      <w:pPr>
        <w:pStyle w:val="e"/>
      </w:pPr>
      <w:r>
        <w:t>6</w:t>
      </w:r>
      <w:r w:rsidR="003848F2">
        <w:t>.</w:t>
      </w:r>
      <w:r w:rsidR="003848F2">
        <w:tab/>
        <w:t xml:space="preserve">Click </w:t>
      </w:r>
      <w:r w:rsidR="003848F2">
        <w:rPr>
          <w:i/>
        </w:rPr>
        <w:t>Add</w:t>
      </w:r>
      <w:r w:rsidR="003848F2">
        <w:t xml:space="preserve">, click on the white space, type "go" in Commands text box, click </w:t>
      </w:r>
      <w:r w:rsidR="003848F2">
        <w:rPr>
          <w:i/>
        </w:rPr>
        <w:t>OK</w:t>
      </w:r>
      <w:r w:rsidR="003848F2">
        <w:t>.</w:t>
      </w:r>
    </w:p>
    <w:p w14:paraId="12758AC9" w14:textId="680B6B15" w:rsidR="003848F2" w:rsidRDefault="006D79D4" w:rsidP="00DF6D0D">
      <w:pPr>
        <w:pStyle w:val="e"/>
      </w:pPr>
      <w:r>
        <w:t>7</w:t>
      </w:r>
      <w:r w:rsidR="00EA7706">
        <w:t>.</w:t>
      </w:r>
      <w:r w:rsidR="00EA7706">
        <w:tab/>
        <w:t>one</w:t>
      </w:r>
    </w:p>
    <w:p w14:paraId="6B4072C8" w14:textId="45F1D9EB" w:rsidR="00EA7706" w:rsidRDefault="006D79D4" w:rsidP="00DF6D0D">
      <w:pPr>
        <w:pStyle w:val="e"/>
      </w:pPr>
      <w:r>
        <w:t>8</w:t>
      </w:r>
      <w:r w:rsidR="007165B5">
        <w:t>.</w:t>
      </w:r>
      <w:r w:rsidR="007165B5">
        <w:tab/>
      </w:r>
      <w:r w:rsidR="008F248B">
        <w:t>a.</w:t>
      </w:r>
      <w:r w:rsidR="008F248B">
        <w:tab/>
      </w:r>
      <w:r w:rsidR="007165B5" w:rsidRPr="008F248B">
        <w:rPr>
          <w:i/>
        </w:rPr>
        <w:t>random-float</w:t>
      </w:r>
      <w:r w:rsidR="007165B5">
        <w:t xml:space="preserve"> 1.0</w:t>
      </w:r>
    </w:p>
    <w:p w14:paraId="1CE3D285" w14:textId="5C4A1322" w:rsidR="008F248B" w:rsidRPr="008F248B" w:rsidRDefault="008F248B" w:rsidP="008F248B">
      <w:pPr>
        <w:pStyle w:val="p"/>
        <w:rPr>
          <w:i/>
        </w:rPr>
      </w:pPr>
      <w:r>
        <w:t>b.</w:t>
      </w:r>
      <w:r>
        <w:tab/>
      </w:r>
      <w:r>
        <w:rPr>
          <w:i/>
        </w:rPr>
        <w:t>true</w:t>
      </w:r>
      <w:r>
        <w:t xml:space="preserve"> or </w:t>
      </w:r>
      <w:r>
        <w:rPr>
          <w:i/>
        </w:rPr>
        <w:t>false</w:t>
      </w:r>
    </w:p>
    <w:p w14:paraId="6B0FF395" w14:textId="3F050CAC" w:rsidR="008F248B" w:rsidRDefault="00241BCB" w:rsidP="00DF6D0D">
      <w:pPr>
        <w:pStyle w:val="e"/>
      </w:pPr>
      <w:r>
        <w:tab/>
        <w:t>c.</w:t>
      </w:r>
    </w:p>
    <w:p w14:paraId="3115F31C" w14:textId="77777777" w:rsidR="00241BCB" w:rsidRDefault="00241BCB" w:rsidP="00241BCB">
      <w:pPr>
        <w:pStyle w:val="c"/>
      </w:pPr>
      <w:r>
        <w:t xml:space="preserve">  ask turtles [</w:t>
      </w:r>
    </w:p>
    <w:p w14:paraId="321C4274" w14:textId="77777777" w:rsidR="00241BCB" w:rsidRDefault="00241BCB" w:rsidP="00241BCB">
      <w:pPr>
        <w:pStyle w:val="c"/>
      </w:pPr>
      <w:r>
        <w:t xml:space="preserve">     if random-float 1.0 &lt; chance-move [</w:t>
      </w:r>
    </w:p>
    <w:p w14:paraId="012E2859" w14:textId="77777777" w:rsidR="00241BCB" w:rsidRDefault="00241BCB" w:rsidP="00241BCB">
      <w:pPr>
        <w:pStyle w:val="c"/>
      </w:pPr>
      <w:r>
        <w:t xml:space="preserve">       move-to one-of neighbors</w:t>
      </w:r>
    </w:p>
    <w:p w14:paraId="62CE8764" w14:textId="77777777" w:rsidR="00241BCB" w:rsidRDefault="00241BCB" w:rsidP="00241BCB">
      <w:pPr>
        <w:pStyle w:val="c"/>
      </w:pPr>
      <w:r>
        <w:t xml:space="preserve">       ]</w:t>
      </w:r>
    </w:p>
    <w:p w14:paraId="282CF5DA" w14:textId="77777777" w:rsidR="00241BCB" w:rsidRDefault="00241BCB" w:rsidP="00241BCB">
      <w:pPr>
        <w:pStyle w:val="c"/>
      </w:pPr>
      <w:r>
        <w:t xml:space="preserve">  ]</w:t>
      </w:r>
    </w:p>
    <w:p w14:paraId="2F0A0455" w14:textId="7CC7BBAF" w:rsidR="00241BCB" w:rsidRDefault="006D79D4" w:rsidP="00DF6D0D">
      <w:pPr>
        <w:pStyle w:val="e"/>
      </w:pPr>
      <w:r>
        <w:t>9</w:t>
      </w:r>
      <w:r w:rsidR="003E7019">
        <w:t>.</w:t>
      </w:r>
      <w:r w:rsidR="003E7019">
        <w:tab/>
        <w:t>a.</w:t>
      </w:r>
    </w:p>
    <w:p w14:paraId="5EFBB363" w14:textId="4A2815B2" w:rsidR="003E7019" w:rsidRDefault="003E7019" w:rsidP="003E7019">
      <w:pPr>
        <w:pStyle w:val="c"/>
      </w:pPr>
      <w:r w:rsidRPr="003E7019">
        <w:t>set chance-move 0.15</w:t>
      </w:r>
    </w:p>
    <w:p w14:paraId="0553BEFE" w14:textId="46114060" w:rsidR="003E7019" w:rsidRDefault="003E7019" w:rsidP="003E7019">
      <w:pPr>
        <w:pStyle w:val="p"/>
      </w:pPr>
      <w:r>
        <w:t>b.</w:t>
      </w:r>
    </w:p>
    <w:p w14:paraId="4D80A0B7" w14:textId="64726EE6" w:rsidR="00781916" w:rsidRDefault="00781916" w:rsidP="00781916">
      <w:pPr>
        <w:pStyle w:val="c"/>
      </w:pPr>
      <w:r>
        <w:t>ask turtles [</w:t>
      </w:r>
    </w:p>
    <w:p w14:paraId="5AA25FB9" w14:textId="6DA2B0E0" w:rsidR="00781916" w:rsidRDefault="00781916" w:rsidP="00781916">
      <w:pPr>
        <w:pStyle w:val="c"/>
      </w:pPr>
      <w:r>
        <w:t xml:space="preserve">   if random-float 1.0 &lt; growth-rate [</w:t>
      </w:r>
    </w:p>
    <w:p w14:paraId="6DDB06E0" w14:textId="15687FEF" w:rsidR="00781916" w:rsidRDefault="00781916" w:rsidP="00781916">
      <w:pPr>
        <w:pStyle w:val="c"/>
      </w:pPr>
      <w:r>
        <w:t xml:space="preserve">      hatch 1 </w:t>
      </w:r>
    </w:p>
    <w:p w14:paraId="06A3B95D" w14:textId="77777777" w:rsidR="00781916" w:rsidRDefault="00781916" w:rsidP="00781916">
      <w:pPr>
        <w:pStyle w:val="c"/>
      </w:pPr>
      <w:r>
        <w:t xml:space="preserve">    ]</w:t>
      </w:r>
    </w:p>
    <w:p w14:paraId="520ACD2C" w14:textId="77777777" w:rsidR="00781916" w:rsidRDefault="00781916" w:rsidP="00781916">
      <w:pPr>
        <w:pStyle w:val="c"/>
      </w:pPr>
      <w:r>
        <w:t xml:space="preserve">  ]</w:t>
      </w:r>
    </w:p>
    <w:p w14:paraId="465D524E" w14:textId="77777777" w:rsidR="002674C1" w:rsidRDefault="002674C1" w:rsidP="00781916">
      <w:pPr>
        <w:pStyle w:val="c"/>
      </w:pPr>
    </w:p>
    <w:p w14:paraId="7ED53716" w14:textId="6C1D9EF0" w:rsidR="003E7019" w:rsidRDefault="002674C1" w:rsidP="002674C1">
      <w:pPr>
        <w:pStyle w:val="p"/>
      </w:pPr>
      <w:r>
        <w:t>c.</w:t>
      </w:r>
      <w:r>
        <w:tab/>
        <w:t>the screen fills with red circles</w:t>
      </w:r>
    </w:p>
    <w:p w14:paraId="036DE728" w14:textId="7427401B" w:rsidR="00781916" w:rsidRDefault="006D79D4" w:rsidP="00DF6D0D">
      <w:pPr>
        <w:pStyle w:val="e"/>
      </w:pPr>
      <w:r>
        <w:t>10</w:t>
      </w:r>
      <w:r w:rsidR="00841EFA">
        <w:t>.</w:t>
      </w:r>
    </w:p>
    <w:p w14:paraId="54B586B9" w14:textId="3CC09F06" w:rsidR="00841EFA" w:rsidRDefault="00841EFA" w:rsidP="00841EFA">
      <w:pPr>
        <w:pStyle w:val="c"/>
      </w:pPr>
      <w:r>
        <w:t>plot count turtles</w:t>
      </w:r>
    </w:p>
    <w:p w14:paraId="7E0F86AB" w14:textId="63E72E8B" w:rsidR="00841EFA" w:rsidRDefault="000C6914" w:rsidP="00DF6D0D">
      <w:pPr>
        <w:pStyle w:val="e"/>
      </w:pPr>
      <w:r>
        <w:t>1</w:t>
      </w:r>
      <w:r w:rsidR="006D79D4">
        <w:t>1</w:t>
      </w:r>
      <w:bookmarkStart w:id="0" w:name="_GoBack"/>
      <w:bookmarkEnd w:id="0"/>
      <w:r>
        <w:t>.</w:t>
      </w:r>
    </w:p>
    <w:p w14:paraId="235AA34B" w14:textId="16222DDE" w:rsidR="000C6914" w:rsidRDefault="000C6914" w:rsidP="000C6914">
      <w:pPr>
        <w:pStyle w:val="c"/>
      </w:pPr>
      <w:r w:rsidRPr="000C6914">
        <w:t>if ticks &gt;= 100 [stop]</w:t>
      </w:r>
    </w:p>
    <w:p w14:paraId="4A2F738D" w14:textId="77777777" w:rsidR="000C6914" w:rsidRPr="003848F2" w:rsidRDefault="000C6914" w:rsidP="00DF6D0D">
      <w:pPr>
        <w:pStyle w:val="e"/>
      </w:pPr>
    </w:p>
    <w:sectPr w:rsidR="000C6914" w:rsidRPr="003848F2" w:rsidSect="00527768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37257" w14:textId="77777777" w:rsidR="00241BCB" w:rsidRDefault="00241BCB">
      <w:r>
        <w:separator/>
      </w:r>
    </w:p>
  </w:endnote>
  <w:endnote w:type="continuationSeparator" w:id="0">
    <w:p w14:paraId="5250D2A3" w14:textId="77777777" w:rsidR="00241BCB" w:rsidRDefault="0024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B15B9" w14:textId="77777777" w:rsidR="00241BCB" w:rsidRDefault="00241BCB">
      <w:r>
        <w:separator/>
      </w:r>
    </w:p>
  </w:footnote>
  <w:footnote w:type="continuationSeparator" w:id="0">
    <w:p w14:paraId="049247DF" w14:textId="77777777" w:rsidR="00241BCB" w:rsidRDefault="00241B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A23A7" w14:textId="77777777" w:rsidR="00241BCB" w:rsidRPr="00A91F2E" w:rsidRDefault="00241BCB" w:rsidP="00527768">
    <w:pPr>
      <w:tabs>
        <w:tab w:val="left" w:pos="4320"/>
        <w:tab w:val="left" w:pos="8370"/>
      </w:tabs>
      <w:rPr>
        <w:rFonts w:ascii="Times" w:hAnsi="Times"/>
      </w:rPr>
    </w:pPr>
    <w:r>
      <w:rPr>
        <w:rFonts w:ascii="Times" w:hAnsi="Times"/>
      </w:rPr>
      <w:tab/>
    </w:r>
    <w:r w:rsidRPr="00A91F2E">
      <w:rPr>
        <w:rFonts w:ascii="Times" w:hAnsi="Times"/>
      </w:rPr>
      <w:tab/>
    </w:r>
    <w:r w:rsidRPr="00A91F2E">
      <w:rPr>
        <w:rStyle w:val="PageNumber"/>
        <w:rFonts w:ascii="Times" w:hAnsi="Times"/>
      </w:rPr>
      <w:fldChar w:fldCharType="begin"/>
    </w:r>
    <w:r w:rsidRPr="00A91F2E">
      <w:rPr>
        <w:rStyle w:val="PageNumber"/>
        <w:rFonts w:ascii="Times" w:hAnsi="Times"/>
      </w:rPr>
      <w:instrText xml:space="preserve"> PAGE </w:instrText>
    </w:r>
    <w:r w:rsidRPr="00A91F2E">
      <w:rPr>
        <w:rStyle w:val="PageNumber"/>
        <w:rFonts w:ascii="Times" w:hAnsi="Times"/>
      </w:rPr>
      <w:fldChar w:fldCharType="separate"/>
    </w:r>
    <w:r>
      <w:rPr>
        <w:rStyle w:val="PageNumber"/>
        <w:rFonts w:ascii="Times" w:hAnsi="Times"/>
        <w:noProof/>
      </w:rPr>
      <w:t>2</w:t>
    </w:r>
    <w:r w:rsidRPr="00A91F2E">
      <w:rPr>
        <w:rStyle w:val="PageNumber"/>
        <w:rFonts w:ascii="Times" w:hAnsi="Tim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ECD2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D0C1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62A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338C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1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03C7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A3490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C68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F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82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B4A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E3659E3"/>
    <w:multiLevelType w:val="hybridMultilevel"/>
    <w:tmpl w:val="604CDAAA"/>
    <w:lvl w:ilvl="0" w:tplc="2F029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63"/>
  <w:printFractionalCharacterWidth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B6E"/>
    <w:rsid w:val="000707BF"/>
    <w:rsid w:val="000C6914"/>
    <w:rsid w:val="000E59A1"/>
    <w:rsid w:val="00241BCB"/>
    <w:rsid w:val="002674C1"/>
    <w:rsid w:val="003848F2"/>
    <w:rsid w:val="003E7019"/>
    <w:rsid w:val="00451BCA"/>
    <w:rsid w:val="00527768"/>
    <w:rsid w:val="006D79D4"/>
    <w:rsid w:val="007165B5"/>
    <w:rsid w:val="00753B01"/>
    <w:rsid w:val="00781916"/>
    <w:rsid w:val="007E7535"/>
    <w:rsid w:val="00841EFA"/>
    <w:rsid w:val="008A195A"/>
    <w:rsid w:val="008F248B"/>
    <w:rsid w:val="00C52B6E"/>
    <w:rsid w:val="00C87769"/>
    <w:rsid w:val="00DD45FB"/>
    <w:rsid w:val="00DF6D0D"/>
    <w:rsid w:val="00EA7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0C67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fletab:Library:Application%20Support:Microsoft:Office:User%20Templates:My%20Templates:Times%2012%20Sing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12 Single.dot</Template>
  <TotalTime>14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Example 7</vt:lpstr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User</dc:creator>
  <cp:keywords/>
  <cp:lastModifiedBy>User</cp:lastModifiedBy>
  <cp:revision>19</cp:revision>
  <cp:lastPrinted>2009-04-04T01:12:00Z</cp:lastPrinted>
  <dcterms:created xsi:type="dcterms:W3CDTF">2013-10-12T19:10:00Z</dcterms:created>
  <dcterms:modified xsi:type="dcterms:W3CDTF">2013-11-26T21:47:00Z</dcterms:modified>
</cp:coreProperties>
</file>