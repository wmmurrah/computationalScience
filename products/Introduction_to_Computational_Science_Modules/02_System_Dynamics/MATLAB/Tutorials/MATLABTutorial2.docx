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AB941" w14:textId="77777777" w:rsidR="00762612" w:rsidRDefault="00762612" w:rsidP="004B355B">
      <w:pPr>
        <w:pStyle w:val="b"/>
        <w:spacing w:before="0" w:after="0" w:line="480" w:lineRule="auto"/>
      </w:pPr>
      <w:proofErr w:type="gramStart"/>
      <w:r w:rsidRPr="00A02396">
        <w:t xml:space="preserve">5.1  </w:t>
      </w:r>
      <w:r>
        <w:rPr>
          <w:i/>
        </w:rPr>
        <w:t>MATLAB</w:t>
      </w:r>
      <w:proofErr w:type="gramEnd"/>
      <w:r>
        <w:t xml:space="preserve"> Tutorial 2</w:t>
      </w:r>
    </w:p>
    <w:p w14:paraId="5091C6C2" w14:textId="77777777" w:rsidR="00E70627" w:rsidRDefault="00E70627" w:rsidP="00E70627">
      <w:pPr>
        <w:pStyle w:val="b"/>
        <w:spacing w:before="0" w:after="0"/>
        <w:rPr>
          <w:b w:val="0"/>
          <w:i/>
        </w:rPr>
      </w:pPr>
      <w:bookmarkStart w:id="0" w:name="OLE_LINK7"/>
      <w:bookmarkStart w:id="1" w:name="OLE_LINK8"/>
      <w:bookmarkStart w:id="2" w:name="OLE_LINK9"/>
      <w:r w:rsidRPr="002856AA">
        <w:rPr>
          <w:b w:val="0"/>
          <w:i/>
        </w:rPr>
        <w:t>Introduc</w:t>
      </w:r>
      <w:r>
        <w:rPr>
          <w:b w:val="0"/>
          <w:i/>
        </w:rPr>
        <w:t>tion to Computational Science:</w:t>
      </w:r>
    </w:p>
    <w:p w14:paraId="0382D9A5" w14:textId="77777777" w:rsidR="00E70627" w:rsidRPr="002856AA" w:rsidRDefault="00E70627" w:rsidP="00E70627">
      <w:pPr>
        <w:pStyle w:val="b"/>
        <w:spacing w:before="0"/>
        <w:rPr>
          <w:b w:val="0"/>
          <w:i/>
        </w:rPr>
      </w:pPr>
      <w:r w:rsidRPr="002856AA">
        <w:rPr>
          <w:b w:val="0"/>
          <w:i/>
        </w:rPr>
        <w:t>Modeling and Simulation for the Sciences</w:t>
      </w:r>
      <w:r>
        <w:rPr>
          <w:b w:val="0"/>
          <w:i/>
        </w:rPr>
        <w:t>, 2</w:t>
      </w:r>
      <w:r w:rsidRPr="008341EC">
        <w:rPr>
          <w:b w:val="0"/>
          <w:i/>
          <w:vertAlign w:val="superscript"/>
        </w:rPr>
        <w:t>nd</w:t>
      </w:r>
      <w:r>
        <w:rPr>
          <w:b w:val="0"/>
          <w:i/>
        </w:rPr>
        <w:t xml:space="preserve"> Edition</w:t>
      </w:r>
      <w:r w:rsidRPr="002856AA">
        <w:rPr>
          <w:b w:val="0"/>
          <w:i/>
        </w:rPr>
        <w:t xml:space="preserve"> </w:t>
      </w:r>
    </w:p>
    <w:p w14:paraId="4DE44843" w14:textId="77777777" w:rsidR="00E70627" w:rsidRPr="002856AA" w:rsidRDefault="00E70627" w:rsidP="00E70627">
      <w:pPr>
        <w:pStyle w:val="b"/>
        <w:spacing w:before="0" w:after="0"/>
        <w:rPr>
          <w:b w:val="0"/>
        </w:rPr>
      </w:pPr>
      <w:r w:rsidRPr="002856AA">
        <w:rPr>
          <w:b w:val="0"/>
        </w:rPr>
        <w:t>Angela B. Shiflet and George W. Shiflet</w:t>
      </w:r>
    </w:p>
    <w:p w14:paraId="49B50A75" w14:textId="77777777" w:rsidR="00E70627" w:rsidRPr="002856AA" w:rsidRDefault="00E70627" w:rsidP="00E70627">
      <w:pPr>
        <w:pStyle w:val="b"/>
        <w:spacing w:before="0" w:after="0"/>
        <w:rPr>
          <w:b w:val="0"/>
        </w:rPr>
      </w:pPr>
      <w:r w:rsidRPr="002856AA">
        <w:rPr>
          <w:b w:val="0"/>
        </w:rPr>
        <w:t xml:space="preserve">Wofford College </w:t>
      </w:r>
    </w:p>
    <w:p w14:paraId="415EF55C" w14:textId="77777777" w:rsidR="00E70627" w:rsidRPr="002856AA" w:rsidRDefault="00E70627" w:rsidP="00E70627">
      <w:pPr>
        <w:pStyle w:val="b"/>
        <w:spacing w:before="0" w:after="0"/>
        <w:rPr>
          <w:b w:val="0"/>
        </w:rPr>
      </w:pPr>
      <w:r>
        <w:rPr>
          <w:b w:val="0"/>
        </w:rPr>
        <w:t>© 2014</w:t>
      </w:r>
      <w:r w:rsidRPr="002856AA">
        <w:rPr>
          <w:b w:val="0"/>
        </w:rPr>
        <w:t xml:space="preserve"> by Princeton University Press</w:t>
      </w:r>
    </w:p>
    <w:p w14:paraId="72F78F81" w14:textId="77777777" w:rsidR="004B355B" w:rsidRDefault="004B355B">
      <w:pPr>
        <w:pStyle w:val="b"/>
      </w:pPr>
      <w:r>
        <w:t>Introduction</w:t>
      </w:r>
      <w:bookmarkEnd w:id="0"/>
      <w:bookmarkEnd w:id="1"/>
      <w:bookmarkEnd w:id="2"/>
    </w:p>
    <w:p w14:paraId="1E4933D6" w14:textId="77777777" w:rsidR="004B355B" w:rsidRDefault="004B355B">
      <w:pPr>
        <w:pStyle w:val="t"/>
      </w:pPr>
      <w:bookmarkStart w:id="3" w:name="OLE_LINK10"/>
      <w:bookmarkStart w:id="4" w:name="OLE_LINK11"/>
      <w:r>
        <w:t xml:space="preserve">We recommend that you work through the tutorial with a copy of </w:t>
      </w:r>
      <w:r>
        <w:rPr>
          <w:i/>
        </w:rPr>
        <w:t>MATLAB</w:t>
      </w:r>
      <w:r>
        <w:t>, answering all Quick Review Questions.</w:t>
      </w:r>
      <w:r>
        <w:rPr>
          <w:b/>
        </w:rPr>
        <w:t xml:space="preserve">  </w:t>
      </w:r>
      <w:r>
        <w:rPr>
          <w:i/>
        </w:rPr>
        <w:t>MATLAB</w:t>
      </w:r>
      <w:r>
        <w:t xml:space="preserve"> is available from </w:t>
      </w:r>
      <w:proofErr w:type="spellStart"/>
      <w:r>
        <w:t>MathWorks</w:t>
      </w:r>
      <w:proofErr w:type="spellEnd"/>
      <w:r>
        <w:t>, Inc. (http://www.mathworks.com/).</w:t>
      </w:r>
    </w:p>
    <w:p w14:paraId="795668D6" w14:textId="77777777" w:rsidR="004B355B" w:rsidRDefault="004B355B">
      <w:pPr>
        <w:pStyle w:val="t"/>
      </w:pPr>
      <w:r>
        <w:tab/>
        <w:t>The prerequisite to this tutorial is "</w:t>
      </w:r>
      <w:r>
        <w:rPr>
          <w:i/>
        </w:rPr>
        <w:t>MATLAB</w:t>
      </w:r>
      <w:r>
        <w:t xml:space="preserve"> Tutorial 1."  Tutorial 2 prepares you to use </w:t>
      </w:r>
      <w:r>
        <w:rPr>
          <w:i/>
        </w:rPr>
        <w:t>MATLAB</w:t>
      </w:r>
      <w:r>
        <w:t xml:space="preserve"> to complete projects for this and subsequent chapters</w:t>
      </w:r>
      <w:r>
        <w:rPr>
          <w:i/>
        </w:rPr>
        <w:t>.</w:t>
      </w:r>
      <w:r>
        <w:t xml:space="preserve"> The tutorial introduces the following concepts: </w:t>
      </w:r>
      <w:r w:rsidRPr="001322C8">
        <w:t>arrays, plotting points, and append</w:t>
      </w:r>
      <w:bookmarkEnd w:id="3"/>
      <w:bookmarkEnd w:id="4"/>
      <w:r w:rsidRPr="001322C8">
        <w:t>ing.</w:t>
      </w:r>
      <w:r>
        <w:t xml:space="preserve">  Enter and execute all input cells to review the results of the examples.</w:t>
      </w:r>
    </w:p>
    <w:p w14:paraId="0300E09E" w14:textId="77777777" w:rsidR="004B355B" w:rsidRDefault="004B355B" w:rsidP="004B355B">
      <w:pPr>
        <w:pStyle w:val="b"/>
      </w:pPr>
      <w:r>
        <w:t>Arrays</w:t>
      </w:r>
    </w:p>
    <w:p w14:paraId="53B5BF13" w14:textId="77777777" w:rsidR="004B355B" w:rsidRDefault="004B355B">
      <w:pPr>
        <w:pStyle w:val="t"/>
        <w:rPr>
          <w:color w:val="000000"/>
        </w:rPr>
      </w:pPr>
      <w:bookmarkStart w:id="5" w:name="OLE_LINK12"/>
      <w:bookmarkStart w:id="6" w:name="OLE_LINK13"/>
      <w:r>
        <w:t xml:space="preserve">Many </w:t>
      </w:r>
      <w:r>
        <w:rPr>
          <w:i/>
        </w:rPr>
        <w:t>MATLAB</w:t>
      </w:r>
      <w:r>
        <w:t xml:space="preserve"> applications involve </w:t>
      </w:r>
      <w:r>
        <w:rPr>
          <w:b/>
        </w:rPr>
        <w:t>arrays</w:t>
      </w:r>
      <w:r>
        <w:t xml:space="preserve">, or rectangular configurations of numbers, expressions, or other items.  </w:t>
      </w:r>
      <w:r>
        <w:rPr>
          <w:b/>
          <w:color w:val="000000"/>
        </w:rPr>
        <w:t>Brackets</w:t>
      </w:r>
      <w:r>
        <w:rPr>
          <w:color w:val="000000"/>
        </w:rPr>
        <w:t xml:space="preserve">, </w:t>
      </w:r>
      <w:proofErr w:type="gramStart"/>
      <w:r>
        <w:rPr>
          <w:b/>
          <w:color w:val="000000"/>
        </w:rPr>
        <w:t>[ ]</w:t>
      </w:r>
      <w:proofErr w:type="gramEnd"/>
      <w:r>
        <w:rPr>
          <w:color w:val="000000"/>
        </w:rPr>
        <w:t>, enclose the values in an array, and commas and/or blanks separate the values in a row, such as either of the following:</w:t>
      </w:r>
    </w:p>
    <w:p w14:paraId="7E702626" w14:textId="77777777" w:rsidR="004B355B" w:rsidRDefault="004B355B">
      <w:pPr>
        <w:pStyle w:val="c"/>
      </w:pPr>
      <w:bookmarkStart w:id="7" w:name="OLE_LINK14"/>
      <w:bookmarkStart w:id="8" w:name="OLE_LINK15"/>
      <w:bookmarkEnd w:id="5"/>
      <w:bookmarkEnd w:id="6"/>
    </w:p>
    <w:p w14:paraId="2F748661" w14:textId="77777777" w:rsidR="004B355B" w:rsidRPr="006F0281" w:rsidRDefault="004B355B">
      <w:pPr>
        <w:pStyle w:val="c"/>
        <w:rPr>
          <w:b/>
          <w:color w:val="FF0000"/>
        </w:rPr>
      </w:pPr>
      <w:proofErr w:type="spellStart"/>
      <w:proofErr w:type="gramStart"/>
      <w:r w:rsidRPr="006F0281">
        <w:rPr>
          <w:color w:val="FF0000"/>
        </w:rPr>
        <w:t>numList</w:t>
      </w:r>
      <w:proofErr w:type="spellEnd"/>
      <w:proofErr w:type="gramEnd"/>
      <w:r w:rsidRPr="006F0281">
        <w:rPr>
          <w:color w:val="FF0000"/>
        </w:rPr>
        <w:t xml:space="preserve"> = </w:t>
      </w:r>
      <w:r w:rsidRPr="006F0281">
        <w:rPr>
          <w:b/>
          <w:color w:val="FF0000"/>
        </w:rPr>
        <w:t>[</w:t>
      </w:r>
      <w:bookmarkStart w:id="9" w:name="OLE_LINK30"/>
      <w:bookmarkStart w:id="10" w:name="OLE_LINK31"/>
      <w:r w:rsidRPr="006F0281">
        <w:rPr>
          <w:b/>
          <w:color w:val="FF0000"/>
        </w:rPr>
        <w:t>13, 36, 92</w:t>
      </w:r>
      <w:bookmarkEnd w:id="9"/>
      <w:bookmarkEnd w:id="10"/>
      <w:r w:rsidRPr="006F0281">
        <w:rPr>
          <w:b/>
          <w:color w:val="FF0000"/>
        </w:rPr>
        <w:t>]</w:t>
      </w:r>
      <w:bookmarkEnd w:id="7"/>
      <w:bookmarkEnd w:id="8"/>
    </w:p>
    <w:p w14:paraId="2453F368" w14:textId="77777777" w:rsidR="004B355B" w:rsidRDefault="004B355B" w:rsidP="004B355B">
      <w:pPr>
        <w:pStyle w:val="t"/>
      </w:pPr>
      <w:proofErr w:type="gramStart"/>
      <w:r>
        <w:t>or</w:t>
      </w:r>
      <w:proofErr w:type="gramEnd"/>
    </w:p>
    <w:p w14:paraId="43ADB127" w14:textId="77777777" w:rsidR="004B355B" w:rsidRPr="006F0281" w:rsidRDefault="004B355B">
      <w:pPr>
        <w:pStyle w:val="c"/>
        <w:rPr>
          <w:b/>
          <w:color w:val="FF0000"/>
        </w:rPr>
      </w:pPr>
      <w:proofErr w:type="spellStart"/>
      <w:proofErr w:type="gramStart"/>
      <w:r w:rsidRPr="006F0281">
        <w:rPr>
          <w:color w:val="FF0000"/>
        </w:rPr>
        <w:t>numList</w:t>
      </w:r>
      <w:proofErr w:type="spellEnd"/>
      <w:proofErr w:type="gramEnd"/>
      <w:r w:rsidRPr="006F0281">
        <w:rPr>
          <w:color w:val="FF0000"/>
        </w:rPr>
        <w:t xml:space="preserve"> = </w:t>
      </w:r>
      <w:r w:rsidRPr="006F0281">
        <w:rPr>
          <w:b/>
          <w:color w:val="FF0000"/>
        </w:rPr>
        <w:t>[13 36 92]</w:t>
      </w:r>
    </w:p>
    <w:p w14:paraId="7971ECDF" w14:textId="77777777" w:rsidR="004B355B" w:rsidRDefault="004B355B">
      <w:pPr>
        <w:pStyle w:val="c"/>
        <w:rPr>
          <w:b/>
        </w:rPr>
      </w:pPr>
    </w:p>
    <w:p w14:paraId="229920B3" w14:textId="77777777" w:rsidR="004B355B" w:rsidRDefault="004B355B">
      <w:pPr>
        <w:pStyle w:val="t"/>
        <w:rPr>
          <w:color w:val="000000"/>
        </w:rPr>
      </w:pPr>
      <w:bookmarkStart w:id="11" w:name="OLE_LINK16"/>
      <w:bookmarkStart w:id="12" w:name="OLE_LINK17"/>
      <w:r>
        <w:rPr>
          <w:color w:val="000000"/>
        </w:rPr>
        <w:t>Execution of this assignment results in the following output:</w:t>
      </w:r>
    </w:p>
    <w:p w14:paraId="678825E7" w14:textId="77777777" w:rsidR="004B355B" w:rsidRPr="006D31A6" w:rsidRDefault="004B355B" w:rsidP="004B355B">
      <w:pPr>
        <w:pStyle w:val="c"/>
        <w:rPr>
          <w:b/>
          <w:color w:val="0000FF"/>
        </w:rPr>
      </w:pPr>
    </w:p>
    <w:p w14:paraId="6D22F591" w14:textId="77777777" w:rsidR="004B355B" w:rsidRPr="006D31A6" w:rsidRDefault="004B355B" w:rsidP="004B355B">
      <w:pPr>
        <w:pStyle w:val="c"/>
        <w:rPr>
          <w:b/>
          <w:color w:val="0000FF"/>
        </w:rPr>
      </w:pPr>
      <w:proofErr w:type="spellStart"/>
      <w:proofErr w:type="gramStart"/>
      <w:r w:rsidRPr="006D31A6">
        <w:rPr>
          <w:b/>
          <w:color w:val="0000FF"/>
        </w:rPr>
        <w:t>numList</w:t>
      </w:r>
      <w:proofErr w:type="spellEnd"/>
      <w:proofErr w:type="gramEnd"/>
      <w:r w:rsidRPr="006D31A6">
        <w:rPr>
          <w:b/>
          <w:color w:val="0000FF"/>
        </w:rPr>
        <w:t xml:space="preserve"> =</w:t>
      </w:r>
    </w:p>
    <w:p w14:paraId="7133B608" w14:textId="77777777" w:rsidR="004B355B" w:rsidRPr="006D31A6" w:rsidRDefault="004B355B" w:rsidP="004B355B">
      <w:pPr>
        <w:pStyle w:val="c"/>
        <w:rPr>
          <w:b/>
          <w:color w:val="0000FF"/>
        </w:rPr>
      </w:pPr>
    </w:p>
    <w:p w14:paraId="67DB4292" w14:textId="77777777" w:rsidR="004B355B" w:rsidRPr="006D31A6" w:rsidRDefault="004B355B" w:rsidP="004B355B">
      <w:pPr>
        <w:pStyle w:val="c"/>
        <w:rPr>
          <w:b/>
          <w:color w:val="0000FF"/>
        </w:rPr>
      </w:pPr>
      <w:r w:rsidRPr="006D31A6">
        <w:rPr>
          <w:b/>
          <w:color w:val="0000FF"/>
        </w:rPr>
        <w:t xml:space="preserve">    13    36    92</w:t>
      </w:r>
    </w:p>
    <w:p w14:paraId="6195CA02" w14:textId="77777777" w:rsidR="004B355B" w:rsidRPr="006D31A6" w:rsidRDefault="004B355B" w:rsidP="004B355B">
      <w:pPr>
        <w:pStyle w:val="c"/>
        <w:rPr>
          <w:b/>
          <w:color w:val="0000FF"/>
        </w:rPr>
      </w:pPr>
    </w:p>
    <w:p w14:paraId="4A7388F1" w14:textId="77777777" w:rsidR="004B355B" w:rsidRDefault="004B355B">
      <w:pPr>
        <w:pStyle w:val="t"/>
        <w:rPr>
          <w:color w:val="000000"/>
        </w:rPr>
      </w:pPr>
      <w:r>
        <w:rPr>
          <w:color w:val="000000"/>
        </w:rPr>
        <w:t>We also employ an array to store an ordered pair, such as the following representation of the point (-3, 46):</w:t>
      </w:r>
      <w:bookmarkEnd w:id="11"/>
      <w:bookmarkEnd w:id="12"/>
    </w:p>
    <w:p w14:paraId="4D5953B3" w14:textId="77777777" w:rsidR="004B355B" w:rsidRDefault="004B355B">
      <w:pPr>
        <w:pStyle w:val="c"/>
      </w:pPr>
      <w:bookmarkStart w:id="13" w:name="OLE_LINK18"/>
    </w:p>
    <w:p w14:paraId="76ECE52C" w14:textId="77777777" w:rsidR="004B355B" w:rsidRPr="006F0281" w:rsidRDefault="004B355B">
      <w:pPr>
        <w:pStyle w:val="c"/>
        <w:rPr>
          <w:b/>
          <w:color w:val="FF0000"/>
        </w:rPr>
      </w:pPr>
      <w:proofErr w:type="spellStart"/>
      <w:proofErr w:type="gramStart"/>
      <w:r w:rsidRPr="006F0281">
        <w:rPr>
          <w:color w:val="FF0000"/>
        </w:rPr>
        <w:t>orderedPair</w:t>
      </w:r>
      <w:proofErr w:type="spellEnd"/>
      <w:proofErr w:type="gramEnd"/>
      <w:r w:rsidRPr="006F0281">
        <w:rPr>
          <w:color w:val="FF0000"/>
        </w:rPr>
        <w:t xml:space="preserve"> =</w:t>
      </w:r>
      <w:r w:rsidRPr="006F0281">
        <w:rPr>
          <w:b/>
          <w:color w:val="FF0000"/>
        </w:rPr>
        <w:t xml:space="preserve"> [-3, 46]</w:t>
      </w:r>
      <w:bookmarkEnd w:id="13"/>
    </w:p>
    <w:p w14:paraId="7920BF71" w14:textId="4EE92E4D" w:rsidR="004B355B" w:rsidRPr="00F248AB" w:rsidRDefault="004B355B">
      <w:pPr>
        <w:pStyle w:val="Caption"/>
        <w:rPr>
          <w:b w:val="0"/>
        </w:rPr>
      </w:pPr>
      <w:r>
        <w:t xml:space="preserve">Quick Review Question </w:t>
      </w:r>
      <w:r w:rsidR="00C01C91">
        <w:fldChar w:fldCharType="begin"/>
      </w:r>
      <w:r w:rsidR="00C01C91">
        <w:instrText xml:space="preserve"> SEQ Quick_Review_Question \* ARABIC </w:instrText>
      </w:r>
      <w:r w:rsidR="00C01C91">
        <w:fldChar w:fldCharType="separate"/>
      </w:r>
      <w:r>
        <w:rPr>
          <w:noProof/>
        </w:rPr>
        <w:t>1</w:t>
      </w:r>
      <w:r w:rsidR="00C01C91">
        <w:rPr>
          <w:noProof/>
        </w:rPr>
        <w:fldChar w:fldCharType="end"/>
      </w:r>
      <w:r>
        <w:rPr>
          <w:b w:val="0"/>
        </w:rPr>
        <w:tab/>
      </w:r>
      <w:bookmarkStart w:id="14" w:name="OLE_LINK19"/>
      <w:bookmarkStart w:id="15" w:name="OLE_LINK23"/>
      <w:r>
        <w:rPr>
          <w:b w:val="0"/>
        </w:rPr>
        <w:t xml:space="preserve">Start a new </w:t>
      </w:r>
      <w:r>
        <w:rPr>
          <w:b w:val="0"/>
          <w:i/>
        </w:rPr>
        <w:t>M</w:t>
      </w:r>
      <w:r>
        <w:rPr>
          <w:b w:val="0"/>
        </w:rPr>
        <w:t xml:space="preserve">-File.  In opening comments, have "MATLAB Tutorial 2 Answers" and your name.  Save the file under the name </w:t>
      </w:r>
      <w:r>
        <w:rPr>
          <w:b w:val="0"/>
          <w:i/>
        </w:rPr>
        <w:t>MATLABTutorial2Ans.m.</w:t>
      </w:r>
      <w:r>
        <w:rPr>
          <w:b w:val="0"/>
        </w:rPr>
        <w:t xml:space="preserve"> </w:t>
      </w:r>
      <w:r w:rsidR="00C01C91">
        <w:rPr>
          <w:b w:val="0"/>
        </w:rPr>
        <w:t xml:space="preserve"> </w:t>
      </w:r>
      <w:r w:rsidRPr="00F248AB">
        <w:rPr>
          <w:b w:val="0"/>
        </w:rPr>
        <w:t xml:space="preserve">In the file, preface this and all subsequent Quick Review </w:t>
      </w:r>
      <w:bookmarkStart w:id="16" w:name="_GoBack"/>
      <w:r w:rsidRPr="00F248AB">
        <w:rPr>
          <w:b w:val="0"/>
        </w:rPr>
        <w:t>Questions with a comment that has "</w:t>
      </w:r>
      <w:r w:rsidR="00AB6D99">
        <w:rPr>
          <w:b w:val="0"/>
        </w:rPr>
        <w:t xml:space="preserve">%% </w:t>
      </w:r>
      <w:r w:rsidRPr="00F248AB">
        <w:rPr>
          <w:b w:val="0"/>
        </w:rPr>
        <w:t>QRQ" and the question number</w:t>
      </w:r>
      <w:bookmarkEnd w:id="16"/>
      <w:r w:rsidRPr="00F248AB">
        <w:rPr>
          <w:b w:val="0"/>
        </w:rPr>
        <w:t>, such as follows:</w:t>
      </w:r>
    </w:p>
    <w:p w14:paraId="785D58FE" w14:textId="77777777" w:rsidR="004B355B" w:rsidRPr="00CE3860" w:rsidRDefault="004B355B" w:rsidP="004B355B">
      <w:pPr>
        <w:pStyle w:val="c"/>
      </w:pPr>
    </w:p>
    <w:p w14:paraId="302C0DB9" w14:textId="3E146DE0" w:rsidR="004B355B" w:rsidRPr="009B3644" w:rsidRDefault="004B355B" w:rsidP="004B355B">
      <w:pPr>
        <w:pStyle w:val="c"/>
        <w:rPr>
          <w:color w:val="FF0000"/>
        </w:rPr>
      </w:pPr>
      <w:r w:rsidRPr="009B3644">
        <w:rPr>
          <w:color w:val="FF0000"/>
        </w:rPr>
        <w:t>%</w:t>
      </w:r>
      <w:r w:rsidR="00B775F6">
        <w:rPr>
          <w:color w:val="FF0000"/>
        </w:rPr>
        <w:t>%</w:t>
      </w:r>
      <w:r w:rsidRPr="009B3644">
        <w:rPr>
          <w:color w:val="FF0000"/>
        </w:rPr>
        <w:t xml:space="preserve"> QRQ 1</w:t>
      </w:r>
    </w:p>
    <w:p w14:paraId="25173904" w14:textId="77777777" w:rsidR="004B355B" w:rsidRDefault="004B355B" w:rsidP="004B355B">
      <w:pPr>
        <w:pStyle w:val="c"/>
      </w:pPr>
    </w:p>
    <w:p w14:paraId="06F31AE2" w14:textId="11491F15" w:rsidR="004B355B" w:rsidRDefault="00AB6D99" w:rsidP="00AB6D99">
      <w:pPr>
        <w:pStyle w:val="e"/>
      </w:pPr>
      <w:r>
        <w:lastRenderedPageBreak/>
        <w:tab/>
        <w:t xml:space="preserve">Thus, each comment starting with %% begins a new section, so that we can click </w:t>
      </w:r>
      <w:r>
        <w:rPr>
          <w:i/>
        </w:rPr>
        <w:t>Run Section</w:t>
      </w:r>
      <w:r>
        <w:t xml:space="preserve"> to execute the answer to that </w:t>
      </w:r>
      <w:r w:rsidR="0004013E">
        <w:t>part</w:t>
      </w:r>
      <w:r>
        <w:t xml:space="preserve">.  </w:t>
      </w:r>
      <w:r w:rsidR="004B355B">
        <w:t xml:space="preserve">Assign to </w:t>
      </w:r>
      <w:proofErr w:type="spellStart"/>
      <w:r w:rsidR="004B355B">
        <w:rPr>
          <w:i/>
        </w:rPr>
        <w:t>xLst</w:t>
      </w:r>
      <w:proofErr w:type="spellEnd"/>
      <w:r w:rsidR="004B355B">
        <w:t xml:space="preserve"> an array containing the numbers -3, 5, and 1.</w:t>
      </w:r>
      <w:bookmarkEnd w:id="14"/>
      <w:bookmarkEnd w:id="15"/>
    </w:p>
    <w:p w14:paraId="375B0E11" w14:textId="77777777" w:rsidR="004B355B" w:rsidRDefault="004B355B">
      <w:pPr>
        <w:pStyle w:val="t"/>
      </w:pPr>
    </w:p>
    <w:p w14:paraId="3B378455" w14:textId="77777777" w:rsidR="004B355B" w:rsidRDefault="004B355B">
      <w:pPr>
        <w:pStyle w:val="t"/>
      </w:pPr>
      <w:r>
        <w:tab/>
      </w:r>
      <w:bookmarkStart w:id="17" w:name="OLE_LINK92"/>
      <w:bookmarkStart w:id="18" w:name="OLE_LINK93"/>
      <w:r>
        <w:t xml:space="preserve">Arrays, such as </w:t>
      </w:r>
      <w:proofErr w:type="spellStart"/>
      <w:r>
        <w:rPr>
          <w:i/>
        </w:rPr>
        <w:t>numList</w:t>
      </w:r>
      <w:proofErr w:type="spellEnd"/>
      <w:r>
        <w:t xml:space="preserve"> and </w:t>
      </w:r>
      <w:proofErr w:type="spellStart"/>
      <w:r>
        <w:rPr>
          <w:i/>
        </w:rPr>
        <w:t>orderedPair</w:t>
      </w:r>
      <w:proofErr w:type="spellEnd"/>
      <w:r>
        <w:t xml:space="preserve">, consisting of one row (or of one column) are also called </w:t>
      </w:r>
      <w:r>
        <w:rPr>
          <w:b/>
        </w:rPr>
        <w:t>vectors</w:t>
      </w:r>
      <w:r>
        <w:t>.  The elements of a vector have a numeric order starting with 1, and we can refer to a particular element by using the name of the list and parentheses,</w:t>
      </w:r>
      <w:r>
        <w:rPr>
          <w:b/>
        </w:rPr>
        <w:t xml:space="preserve"> </w:t>
      </w:r>
      <w:proofErr w:type="gramStart"/>
      <w:r>
        <w:rPr>
          <w:b/>
        </w:rPr>
        <w:t>( )</w:t>
      </w:r>
      <w:proofErr w:type="gramEnd"/>
      <w:r>
        <w:t xml:space="preserve">,  surrounding that number.  For example, the second element of </w:t>
      </w:r>
      <w:proofErr w:type="spellStart"/>
      <w:r>
        <w:rPr>
          <w:i/>
        </w:rPr>
        <w:t>numList</w:t>
      </w:r>
      <w:proofErr w:type="spellEnd"/>
      <w:r>
        <w:t xml:space="preserve"> above is as follows:</w:t>
      </w:r>
      <w:bookmarkEnd w:id="17"/>
      <w:bookmarkEnd w:id="18"/>
    </w:p>
    <w:p w14:paraId="5BDC88C5" w14:textId="77777777" w:rsidR="004B355B" w:rsidRDefault="004B355B">
      <w:pPr>
        <w:pStyle w:val="c"/>
      </w:pPr>
      <w:bookmarkStart w:id="19" w:name="OLE_LINK94"/>
    </w:p>
    <w:p w14:paraId="3677C9E1" w14:textId="77777777" w:rsidR="004B355B" w:rsidRPr="009B3644" w:rsidRDefault="004B355B">
      <w:pPr>
        <w:pStyle w:val="c"/>
        <w:rPr>
          <w:color w:val="FF0000"/>
        </w:rPr>
      </w:pPr>
      <w:proofErr w:type="spellStart"/>
      <w:proofErr w:type="gramStart"/>
      <w:r w:rsidRPr="009B3644">
        <w:rPr>
          <w:color w:val="FF0000"/>
        </w:rPr>
        <w:t>numList</w:t>
      </w:r>
      <w:proofErr w:type="spellEnd"/>
      <w:proofErr w:type="gramEnd"/>
      <w:r w:rsidRPr="009B3644">
        <w:rPr>
          <w:b/>
          <w:color w:val="FF0000"/>
        </w:rPr>
        <w:t>(2)</w:t>
      </w:r>
      <w:bookmarkEnd w:id="19"/>
    </w:p>
    <w:p w14:paraId="2C888E30" w14:textId="77777777" w:rsidR="004B355B" w:rsidRDefault="004B355B">
      <w:pPr>
        <w:pStyle w:val="c"/>
      </w:pPr>
    </w:p>
    <w:p w14:paraId="0DC38BED" w14:textId="77777777" w:rsidR="004B355B" w:rsidRDefault="004B355B">
      <w:pPr>
        <w:pStyle w:val="t"/>
      </w:pPr>
      <w:bookmarkStart w:id="20" w:name="OLE_LINK96"/>
      <w:r>
        <w:t xml:space="preserve">Besides using a number, such as 2, we can employ a variable, such as </w:t>
      </w:r>
      <w:proofErr w:type="spellStart"/>
      <w:r>
        <w:rPr>
          <w:i/>
        </w:rPr>
        <w:t>i</w:t>
      </w:r>
      <w:proofErr w:type="spellEnd"/>
      <w:r>
        <w:t xml:space="preserve">, that has a value, so that </w:t>
      </w:r>
      <w:proofErr w:type="spellStart"/>
      <w:proofErr w:type="gramStart"/>
      <w:r>
        <w:rPr>
          <w:i/>
        </w:rPr>
        <w:t>numList</w:t>
      </w:r>
      <w:proofErr w:type="spellEnd"/>
      <w:r w:rsidRPr="009B3644">
        <w:rPr>
          <w:b/>
        </w:rPr>
        <w:t>(</w:t>
      </w:r>
      <w:proofErr w:type="spellStart"/>
      <w:proofErr w:type="gramEnd"/>
      <w:r w:rsidRPr="009B3644">
        <w:rPr>
          <w:b/>
          <w:i/>
        </w:rPr>
        <w:t>i</w:t>
      </w:r>
      <w:proofErr w:type="spellEnd"/>
      <w:r w:rsidRPr="009B3644">
        <w:rPr>
          <w:b/>
        </w:rPr>
        <w:t>)</w:t>
      </w:r>
      <w:r>
        <w:t xml:space="preserve"> refers to the </w:t>
      </w:r>
      <w:proofErr w:type="spellStart"/>
      <w:r>
        <w:rPr>
          <w:i/>
        </w:rPr>
        <w:t>i</w:t>
      </w:r>
      <w:r>
        <w:rPr>
          <w:vertAlign w:val="superscript"/>
        </w:rPr>
        <w:t>th</w:t>
      </w:r>
      <w:proofErr w:type="spellEnd"/>
      <w:r>
        <w:t xml:space="preserve"> element of the vector.  Consequently, </w:t>
      </w:r>
      <w:proofErr w:type="gramStart"/>
      <w:r>
        <w:t xml:space="preserve">a </w:t>
      </w:r>
      <w:r>
        <w:rPr>
          <w:i/>
        </w:rPr>
        <w:t>for</w:t>
      </w:r>
      <w:proofErr w:type="gramEnd"/>
      <w:r>
        <w:t xml:space="preserve"> loop can process the elements of an array individually by having the varying loop index specify a list element.</w:t>
      </w:r>
      <w:bookmarkEnd w:id="20"/>
    </w:p>
    <w:p w14:paraId="21DBB753" w14:textId="77777777" w:rsidR="004B355B" w:rsidRDefault="004B355B">
      <w:pPr>
        <w:pStyle w:val="Caption"/>
        <w:rPr>
          <w:b w:val="0"/>
        </w:rPr>
      </w:pPr>
      <w:r>
        <w:t xml:space="preserve">Quick Review Question </w:t>
      </w:r>
      <w:r w:rsidR="00C01C91">
        <w:fldChar w:fldCharType="begin"/>
      </w:r>
      <w:r w:rsidR="00C01C91">
        <w:instrText xml:space="preserve"> SEQ Quick_Review_Question \* ARABIC </w:instrText>
      </w:r>
      <w:r w:rsidR="00C01C91">
        <w:fldChar w:fldCharType="separate"/>
      </w:r>
      <w:r>
        <w:rPr>
          <w:noProof/>
        </w:rPr>
        <w:t>2</w:t>
      </w:r>
      <w:r w:rsidR="00C01C91">
        <w:rPr>
          <w:noProof/>
        </w:rPr>
        <w:fldChar w:fldCharType="end"/>
      </w:r>
      <w:r>
        <w:rPr>
          <w:b w:val="0"/>
        </w:rPr>
        <w:tab/>
      </w:r>
      <w:bookmarkStart w:id="21" w:name="OLE_LINK97"/>
      <w:bookmarkStart w:id="22" w:name="OLE_LINK98"/>
      <w:r>
        <w:rPr>
          <w:b w:val="0"/>
        </w:rPr>
        <w:t xml:space="preserve">Using </w:t>
      </w:r>
      <w:proofErr w:type="spellStart"/>
      <w:r>
        <w:rPr>
          <w:b w:val="0"/>
          <w:i/>
        </w:rPr>
        <w:t>disp</w:t>
      </w:r>
      <w:proofErr w:type="spellEnd"/>
      <w:r>
        <w:rPr>
          <w:b w:val="0"/>
        </w:rPr>
        <w:t xml:space="preserve"> and </w:t>
      </w:r>
      <w:proofErr w:type="gramStart"/>
      <w:r>
        <w:rPr>
          <w:b w:val="0"/>
        </w:rPr>
        <w:t xml:space="preserve">a </w:t>
      </w:r>
      <w:r>
        <w:rPr>
          <w:b w:val="0"/>
          <w:i/>
        </w:rPr>
        <w:t>for</w:t>
      </w:r>
      <w:proofErr w:type="gramEnd"/>
      <w:r>
        <w:rPr>
          <w:b w:val="0"/>
        </w:rPr>
        <w:t xml:space="preserve"> loop, print on separate lines the elements of </w:t>
      </w:r>
      <w:proofErr w:type="spellStart"/>
      <w:r>
        <w:rPr>
          <w:b w:val="0"/>
          <w:i/>
        </w:rPr>
        <w:t>xLst</w:t>
      </w:r>
      <w:proofErr w:type="spellEnd"/>
      <w:r>
        <w:rPr>
          <w:b w:val="0"/>
        </w:rPr>
        <w:t xml:space="preserve"> from Quick Review Question 1.</w:t>
      </w:r>
      <w:bookmarkEnd w:id="21"/>
      <w:bookmarkEnd w:id="22"/>
    </w:p>
    <w:p w14:paraId="0514B5C9" w14:textId="77777777" w:rsidR="004B355B" w:rsidRDefault="004B355B">
      <w:pPr>
        <w:pStyle w:val="t"/>
      </w:pPr>
    </w:p>
    <w:p w14:paraId="068E9034" w14:textId="77777777" w:rsidR="004B355B" w:rsidRDefault="004B355B">
      <w:pPr>
        <w:pStyle w:val="t"/>
      </w:pPr>
      <w:r>
        <w:tab/>
      </w:r>
      <w:bookmarkStart w:id="23" w:name="OLE_LINK99"/>
      <w:bookmarkStart w:id="24" w:name="OLE_LINK100"/>
      <w:r>
        <w:t xml:space="preserve">While commas and/or blanks separate elements in a row of an array, </w:t>
      </w:r>
      <w:r>
        <w:rPr>
          <w:b/>
        </w:rPr>
        <w:t>semicolons</w:t>
      </w:r>
      <w:r>
        <w:t xml:space="preserve"> (</w:t>
      </w:r>
      <w:r>
        <w:rPr>
          <w:b/>
        </w:rPr>
        <w:t>;</w:t>
      </w:r>
      <w:r>
        <w:t>) separate rows.</w:t>
      </w:r>
      <w:r w:rsidRPr="006D31A6">
        <w:t xml:space="preserve">  Thus,</w:t>
      </w:r>
      <w:r>
        <w:t xml:space="preserve"> the following array of numbers represents a matrix with two rows and four columns of numbers:</w:t>
      </w:r>
      <w:bookmarkEnd w:id="23"/>
      <w:bookmarkEnd w:id="24"/>
    </w:p>
    <w:p w14:paraId="263EC680" w14:textId="77777777" w:rsidR="004B355B" w:rsidRDefault="004B355B">
      <w:pPr>
        <w:pStyle w:val="c"/>
      </w:pPr>
      <w:bookmarkStart w:id="25" w:name="OLE_LINK101"/>
    </w:p>
    <w:p w14:paraId="5151EB66" w14:textId="77777777" w:rsidR="004B355B" w:rsidRPr="009B3644" w:rsidRDefault="004B355B">
      <w:pPr>
        <w:pStyle w:val="c"/>
        <w:rPr>
          <w:color w:val="FF0000"/>
        </w:rPr>
      </w:pPr>
      <w:proofErr w:type="gramStart"/>
      <w:r w:rsidRPr="009B3644">
        <w:rPr>
          <w:color w:val="FF0000"/>
        </w:rPr>
        <w:t>mat</w:t>
      </w:r>
      <w:proofErr w:type="gramEnd"/>
      <w:r w:rsidRPr="009B3644">
        <w:rPr>
          <w:color w:val="FF0000"/>
        </w:rPr>
        <w:t xml:space="preserve"> = [45, 99, 203, -29</w:t>
      </w:r>
      <w:r w:rsidRPr="009B3644">
        <w:rPr>
          <w:b/>
          <w:color w:val="FF0000"/>
        </w:rPr>
        <w:t>;</w:t>
      </w:r>
      <w:r w:rsidRPr="009B3644">
        <w:rPr>
          <w:color w:val="FF0000"/>
        </w:rPr>
        <w:t xml:space="preserve"> 775, 31, -582, 62</w:t>
      </w:r>
      <w:bookmarkEnd w:id="25"/>
      <w:r w:rsidRPr="009B3644">
        <w:rPr>
          <w:color w:val="FF0000"/>
        </w:rPr>
        <w:t>]</w:t>
      </w:r>
    </w:p>
    <w:p w14:paraId="4EC08C29" w14:textId="77777777" w:rsidR="004B355B" w:rsidRDefault="004B355B" w:rsidP="004B355B">
      <w:pPr>
        <w:pStyle w:val="t"/>
      </w:pPr>
      <w:proofErr w:type="gramStart"/>
      <w:r>
        <w:t>or</w:t>
      </w:r>
      <w:proofErr w:type="gramEnd"/>
    </w:p>
    <w:p w14:paraId="4BCDCE25" w14:textId="77777777" w:rsidR="004B355B" w:rsidRPr="009B3644" w:rsidRDefault="004B355B">
      <w:pPr>
        <w:pStyle w:val="c"/>
        <w:rPr>
          <w:color w:val="FF0000"/>
        </w:rPr>
      </w:pPr>
      <w:proofErr w:type="gramStart"/>
      <w:r w:rsidRPr="009B3644">
        <w:rPr>
          <w:color w:val="FF0000"/>
        </w:rPr>
        <w:t>mat</w:t>
      </w:r>
      <w:proofErr w:type="gramEnd"/>
      <w:r w:rsidRPr="009B3644">
        <w:rPr>
          <w:color w:val="FF0000"/>
        </w:rPr>
        <w:t xml:space="preserve"> = [45 99 203 -29; 775 31 -582 62]</w:t>
      </w:r>
    </w:p>
    <w:p w14:paraId="316A45B2" w14:textId="77777777" w:rsidR="004B355B" w:rsidRDefault="004B355B">
      <w:pPr>
        <w:pStyle w:val="c"/>
      </w:pPr>
    </w:p>
    <w:p w14:paraId="550098DA" w14:textId="77777777" w:rsidR="004B355B" w:rsidRDefault="004B355B">
      <w:pPr>
        <w:pStyle w:val="t"/>
      </w:pPr>
      <w:bookmarkStart w:id="26" w:name="OLE_LINK102"/>
      <w:r>
        <w:t>Output from either of these statements is as follows:</w:t>
      </w:r>
    </w:p>
    <w:p w14:paraId="12F4BF36" w14:textId="77777777" w:rsidR="004B355B" w:rsidRDefault="004B355B" w:rsidP="004B355B">
      <w:pPr>
        <w:pStyle w:val="c"/>
      </w:pPr>
    </w:p>
    <w:p w14:paraId="52583031" w14:textId="77777777" w:rsidR="004B355B" w:rsidRPr="006D31A6" w:rsidRDefault="004B355B" w:rsidP="004B355B">
      <w:pPr>
        <w:pStyle w:val="c"/>
        <w:rPr>
          <w:b/>
          <w:color w:val="0000FF"/>
        </w:rPr>
      </w:pPr>
      <w:proofErr w:type="gramStart"/>
      <w:r w:rsidRPr="006D31A6">
        <w:rPr>
          <w:b/>
          <w:color w:val="0000FF"/>
        </w:rPr>
        <w:t>mat</w:t>
      </w:r>
      <w:proofErr w:type="gramEnd"/>
      <w:r w:rsidRPr="006D31A6">
        <w:rPr>
          <w:b/>
          <w:color w:val="0000FF"/>
        </w:rPr>
        <w:t xml:space="preserve"> =</w:t>
      </w:r>
    </w:p>
    <w:p w14:paraId="1C3D9CC6" w14:textId="77777777" w:rsidR="004B355B" w:rsidRPr="006D31A6" w:rsidRDefault="004B355B" w:rsidP="004B355B">
      <w:pPr>
        <w:pStyle w:val="c"/>
        <w:rPr>
          <w:b/>
          <w:color w:val="0000FF"/>
        </w:rPr>
      </w:pPr>
    </w:p>
    <w:p w14:paraId="02B40AA9" w14:textId="77777777" w:rsidR="004B355B" w:rsidRPr="006D31A6" w:rsidRDefault="004B355B" w:rsidP="004B355B">
      <w:pPr>
        <w:pStyle w:val="c"/>
        <w:rPr>
          <w:b/>
          <w:color w:val="0000FF"/>
        </w:rPr>
      </w:pPr>
      <w:r w:rsidRPr="006D31A6">
        <w:rPr>
          <w:b/>
          <w:color w:val="0000FF"/>
        </w:rPr>
        <w:t xml:space="preserve">    45    99   203   -29</w:t>
      </w:r>
    </w:p>
    <w:p w14:paraId="5009A7BF" w14:textId="77777777" w:rsidR="004B355B" w:rsidRPr="006D31A6" w:rsidRDefault="004B355B" w:rsidP="004B355B">
      <w:pPr>
        <w:pStyle w:val="c"/>
        <w:rPr>
          <w:b/>
          <w:color w:val="0000FF"/>
        </w:rPr>
      </w:pPr>
      <w:r w:rsidRPr="006D31A6">
        <w:rPr>
          <w:b/>
          <w:color w:val="0000FF"/>
        </w:rPr>
        <w:t xml:space="preserve">   775    31  -582    62</w:t>
      </w:r>
    </w:p>
    <w:p w14:paraId="1D7526A1" w14:textId="77777777" w:rsidR="004B355B" w:rsidRDefault="004B355B" w:rsidP="004B355B">
      <w:pPr>
        <w:pStyle w:val="c"/>
      </w:pPr>
    </w:p>
    <w:p w14:paraId="3257A99C" w14:textId="77777777" w:rsidR="004B355B" w:rsidRDefault="004B355B">
      <w:pPr>
        <w:pStyle w:val="t"/>
      </w:pPr>
      <w:r>
        <w:tab/>
        <w:t>To obtain the element in the first row and third column, 203, we employ the following notation that gives the row and column numbers and separates these indices with a comma:</w:t>
      </w:r>
    </w:p>
    <w:p w14:paraId="68128535" w14:textId="77777777" w:rsidR="004B355B" w:rsidRDefault="004B355B">
      <w:pPr>
        <w:pStyle w:val="c"/>
      </w:pPr>
    </w:p>
    <w:p w14:paraId="298D43A8" w14:textId="77777777" w:rsidR="004B355B" w:rsidRPr="009B3644" w:rsidRDefault="004B355B">
      <w:pPr>
        <w:pStyle w:val="c"/>
        <w:rPr>
          <w:b/>
          <w:color w:val="FF0000"/>
        </w:rPr>
      </w:pPr>
      <w:proofErr w:type="gramStart"/>
      <w:r w:rsidRPr="009B3644">
        <w:rPr>
          <w:color w:val="FF0000"/>
        </w:rPr>
        <w:t>mat</w:t>
      </w:r>
      <w:proofErr w:type="gramEnd"/>
      <w:r w:rsidRPr="009B3644">
        <w:rPr>
          <w:b/>
          <w:color w:val="FF0000"/>
        </w:rPr>
        <w:t>(1, 3)</w:t>
      </w:r>
    </w:p>
    <w:p w14:paraId="2B69521C" w14:textId="77777777" w:rsidR="004B355B" w:rsidRDefault="004B355B">
      <w:pPr>
        <w:pStyle w:val="c"/>
      </w:pPr>
    </w:p>
    <w:p w14:paraId="027FB9FE" w14:textId="77777777" w:rsidR="004B355B" w:rsidRDefault="004B355B">
      <w:pPr>
        <w:pStyle w:val="t"/>
      </w:pPr>
      <w:r>
        <w:t>We can change the value of this element to, say, 54 by using an assignment statement, such as follows:</w:t>
      </w:r>
    </w:p>
    <w:p w14:paraId="790EF320" w14:textId="77777777" w:rsidR="004B355B" w:rsidRDefault="004B355B">
      <w:pPr>
        <w:pStyle w:val="c"/>
      </w:pPr>
    </w:p>
    <w:p w14:paraId="4D921920" w14:textId="77777777" w:rsidR="004B355B" w:rsidRPr="009B3644" w:rsidRDefault="004B355B">
      <w:pPr>
        <w:pStyle w:val="c"/>
        <w:rPr>
          <w:b/>
          <w:color w:val="FF0000"/>
        </w:rPr>
      </w:pPr>
      <w:proofErr w:type="gramStart"/>
      <w:r w:rsidRPr="009B3644">
        <w:rPr>
          <w:color w:val="FF0000"/>
        </w:rPr>
        <w:t>mat</w:t>
      </w:r>
      <w:proofErr w:type="gramEnd"/>
      <w:r w:rsidRPr="009B3644">
        <w:rPr>
          <w:b/>
          <w:color w:val="FF0000"/>
        </w:rPr>
        <w:t>(1, 3) = 54</w:t>
      </w:r>
    </w:p>
    <w:p w14:paraId="78DAACD3" w14:textId="77777777" w:rsidR="004B355B" w:rsidRDefault="004B355B">
      <w:pPr>
        <w:pStyle w:val="c"/>
      </w:pPr>
    </w:p>
    <w:p w14:paraId="78251070" w14:textId="77777777" w:rsidR="004B355B" w:rsidRDefault="004B355B">
      <w:pPr>
        <w:pStyle w:val="t"/>
      </w:pPr>
      <w:r>
        <w:tab/>
        <w:t>We reference the second row by giving 2 for the row index and the sequence of indices, 1:4, for the four columns, as follows:</w:t>
      </w:r>
      <w:bookmarkEnd w:id="26"/>
    </w:p>
    <w:p w14:paraId="40F48735" w14:textId="77777777" w:rsidR="004B355B" w:rsidRDefault="004B355B">
      <w:pPr>
        <w:pStyle w:val="c"/>
      </w:pPr>
      <w:bookmarkStart w:id="27" w:name="OLE_LINK86"/>
      <w:bookmarkStart w:id="28" w:name="OLE_LINK87"/>
    </w:p>
    <w:bookmarkEnd w:id="27"/>
    <w:bookmarkEnd w:id="28"/>
    <w:p w14:paraId="7FF3D318" w14:textId="77777777" w:rsidR="004B355B" w:rsidRPr="009B3644" w:rsidRDefault="004B355B">
      <w:pPr>
        <w:pStyle w:val="c"/>
        <w:rPr>
          <w:color w:val="FF0000"/>
        </w:rPr>
      </w:pPr>
      <w:proofErr w:type="gramStart"/>
      <w:r w:rsidRPr="009B3644">
        <w:rPr>
          <w:color w:val="FF0000"/>
        </w:rPr>
        <w:t>mat</w:t>
      </w:r>
      <w:proofErr w:type="gramEnd"/>
      <w:r w:rsidRPr="009B3644">
        <w:rPr>
          <w:color w:val="FF0000"/>
        </w:rPr>
        <w:t>(2,</w:t>
      </w:r>
      <w:r w:rsidRPr="009B3644">
        <w:rPr>
          <w:b/>
          <w:color w:val="FF0000"/>
        </w:rPr>
        <w:t xml:space="preserve"> 1:4</w:t>
      </w:r>
      <w:r w:rsidRPr="009B3644">
        <w:rPr>
          <w:color w:val="FF0000"/>
        </w:rPr>
        <w:t>)</w:t>
      </w:r>
    </w:p>
    <w:p w14:paraId="47F62D90" w14:textId="77777777" w:rsidR="004B355B" w:rsidRDefault="004B355B">
      <w:pPr>
        <w:pStyle w:val="c"/>
      </w:pPr>
    </w:p>
    <w:p w14:paraId="4A3ED23E" w14:textId="77777777" w:rsidR="004B355B" w:rsidRDefault="004B355B" w:rsidP="004B355B">
      <w:pPr>
        <w:pStyle w:val="t"/>
      </w:pPr>
      <w:r>
        <w:rPr>
          <w:i/>
        </w:rPr>
        <w:t>MATLAB</w:t>
      </w:r>
      <w:r>
        <w:t xml:space="preserve"> returns the following:</w:t>
      </w:r>
    </w:p>
    <w:p w14:paraId="671461B3" w14:textId="77777777" w:rsidR="004B355B" w:rsidRPr="006D31A6" w:rsidRDefault="004B355B" w:rsidP="004B355B">
      <w:pPr>
        <w:pStyle w:val="c"/>
        <w:rPr>
          <w:b/>
          <w:color w:val="0000FF"/>
        </w:rPr>
      </w:pPr>
    </w:p>
    <w:p w14:paraId="13F4ED51" w14:textId="77777777" w:rsidR="004B355B" w:rsidRPr="006D31A6" w:rsidRDefault="004B355B" w:rsidP="004B355B">
      <w:pPr>
        <w:pStyle w:val="c"/>
        <w:rPr>
          <w:b/>
          <w:color w:val="0000FF"/>
        </w:rPr>
      </w:pPr>
      <w:proofErr w:type="spellStart"/>
      <w:proofErr w:type="gramStart"/>
      <w:r w:rsidRPr="006D31A6">
        <w:rPr>
          <w:b/>
          <w:color w:val="0000FF"/>
        </w:rPr>
        <w:t>ans</w:t>
      </w:r>
      <w:proofErr w:type="spellEnd"/>
      <w:proofErr w:type="gramEnd"/>
      <w:r w:rsidRPr="006D31A6">
        <w:rPr>
          <w:b/>
          <w:color w:val="0000FF"/>
        </w:rPr>
        <w:t xml:space="preserve"> =</w:t>
      </w:r>
    </w:p>
    <w:p w14:paraId="3640F55F" w14:textId="77777777" w:rsidR="004B355B" w:rsidRPr="006D31A6" w:rsidRDefault="004B355B" w:rsidP="004B355B">
      <w:pPr>
        <w:pStyle w:val="c"/>
        <w:rPr>
          <w:b/>
          <w:color w:val="0000FF"/>
        </w:rPr>
      </w:pPr>
    </w:p>
    <w:p w14:paraId="75121925" w14:textId="77777777" w:rsidR="004B355B" w:rsidRPr="006D31A6" w:rsidRDefault="004B355B" w:rsidP="004B355B">
      <w:pPr>
        <w:pStyle w:val="c"/>
        <w:rPr>
          <w:b/>
          <w:color w:val="0000FF"/>
        </w:rPr>
      </w:pPr>
      <w:r w:rsidRPr="006D31A6">
        <w:rPr>
          <w:b/>
          <w:color w:val="0000FF"/>
        </w:rPr>
        <w:t xml:space="preserve">   775    31  -582    62</w:t>
      </w:r>
    </w:p>
    <w:p w14:paraId="525BA643" w14:textId="77777777" w:rsidR="004B355B" w:rsidRPr="006D31A6" w:rsidRDefault="004B355B" w:rsidP="004B355B">
      <w:pPr>
        <w:pStyle w:val="c"/>
        <w:rPr>
          <w:b/>
          <w:color w:val="0000FF"/>
        </w:rPr>
      </w:pPr>
    </w:p>
    <w:p w14:paraId="21064211" w14:textId="77777777" w:rsidR="004B355B" w:rsidRDefault="004B355B" w:rsidP="004B355B">
      <w:pPr>
        <w:pStyle w:val="t"/>
      </w:pPr>
      <w:r>
        <w:t xml:space="preserve">The last row or column is represented by </w:t>
      </w:r>
      <w:r>
        <w:rPr>
          <w:b/>
          <w:i/>
        </w:rPr>
        <w:t>end</w:t>
      </w:r>
      <w:r>
        <w:t xml:space="preserve">.  Thus, another way to refer to the second row is to indicate the last row from its first to its last column, as follows: </w:t>
      </w:r>
    </w:p>
    <w:p w14:paraId="082144F8" w14:textId="77777777" w:rsidR="004B355B" w:rsidRDefault="004B355B">
      <w:pPr>
        <w:pStyle w:val="c"/>
      </w:pPr>
    </w:p>
    <w:p w14:paraId="7F5F99CF" w14:textId="77777777" w:rsidR="004B355B" w:rsidRPr="009B3644" w:rsidRDefault="004B355B">
      <w:pPr>
        <w:pStyle w:val="c"/>
        <w:rPr>
          <w:color w:val="FF0000"/>
        </w:rPr>
      </w:pPr>
      <w:proofErr w:type="gramStart"/>
      <w:r w:rsidRPr="009B3644">
        <w:rPr>
          <w:color w:val="FF0000"/>
        </w:rPr>
        <w:t>mat</w:t>
      </w:r>
      <w:proofErr w:type="gramEnd"/>
      <w:r w:rsidRPr="009B3644">
        <w:rPr>
          <w:color w:val="FF0000"/>
        </w:rPr>
        <w:t>(</w:t>
      </w:r>
      <w:r w:rsidRPr="009B3644">
        <w:rPr>
          <w:b/>
          <w:color w:val="FF0000"/>
        </w:rPr>
        <w:t>end</w:t>
      </w:r>
      <w:r w:rsidRPr="009B3644">
        <w:rPr>
          <w:color w:val="FF0000"/>
        </w:rPr>
        <w:t>, 1:</w:t>
      </w:r>
      <w:r w:rsidRPr="009B3644">
        <w:rPr>
          <w:b/>
          <w:color w:val="FF0000"/>
        </w:rPr>
        <w:t>end</w:t>
      </w:r>
      <w:r w:rsidRPr="009B3644">
        <w:rPr>
          <w:color w:val="FF0000"/>
        </w:rPr>
        <w:t>)</w:t>
      </w:r>
    </w:p>
    <w:p w14:paraId="119C917D" w14:textId="77777777" w:rsidR="004B355B" w:rsidRDefault="004B355B">
      <w:pPr>
        <w:pStyle w:val="c"/>
      </w:pPr>
    </w:p>
    <w:p w14:paraId="3E86227B" w14:textId="77777777" w:rsidR="004B355B" w:rsidRPr="006D31A6" w:rsidRDefault="004B355B" w:rsidP="004B355B">
      <w:pPr>
        <w:pStyle w:val="t"/>
      </w:pPr>
      <w:r w:rsidRPr="006D31A6">
        <w:t>We reference columns, such as the third, in the same manner using a sequence in the row-index position, such as follows:</w:t>
      </w:r>
    </w:p>
    <w:p w14:paraId="3AE599C2" w14:textId="77777777" w:rsidR="004B355B" w:rsidRDefault="004B355B">
      <w:pPr>
        <w:pStyle w:val="c"/>
      </w:pPr>
    </w:p>
    <w:p w14:paraId="15486F7C" w14:textId="77777777" w:rsidR="004B355B" w:rsidRPr="009B3644" w:rsidRDefault="004B355B">
      <w:pPr>
        <w:pStyle w:val="c"/>
        <w:rPr>
          <w:color w:val="FF0000"/>
        </w:rPr>
      </w:pPr>
      <w:proofErr w:type="gramStart"/>
      <w:r w:rsidRPr="009B3644">
        <w:rPr>
          <w:color w:val="FF0000"/>
        </w:rPr>
        <w:t>mat</w:t>
      </w:r>
      <w:proofErr w:type="gramEnd"/>
      <w:r w:rsidRPr="009B3644">
        <w:rPr>
          <w:color w:val="FF0000"/>
        </w:rPr>
        <w:t>(</w:t>
      </w:r>
      <w:r w:rsidRPr="009B3644">
        <w:rPr>
          <w:b/>
          <w:color w:val="FF0000"/>
        </w:rPr>
        <w:t>1:end</w:t>
      </w:r>
      <w:r w:rsidRPr="009B3644">
        <w:rPr>
          <w:color w:val="FF0000"/>
        </w:rPr>
        <w:t>, 3)</w:t>
      </w:r>
    </w:p>
    <w:p w14:paraId="16E9B0E1" w14:textId="77777777" w:rsidR="004B355B" w:rsidRDefault="004B355B">
      <w:pPr>
        <w:pStyle w:val="c"/>
      </w:pPr>
    </w:p>
    <w:p w14:paraId="1E33707F" w14:textId="77777777" w:rsidR="004B355B" w:rsidRDefault="004B355B" w:rsidP="004B355B">
      <w:pPr>
        <w:pStyle w:val="t"/>
      </w:pPr>
      <w:r>
        <w:t xml:space="preserve">An even easier way to reference an entire row or column is to use a </w:t>
      </w:r>
      <w:r w:rsidRPr="006F0281">
        <w:rPr>
          <w:b/>
        </w:rPr>
        <w:t>colon</w:t>
      </w:r>
      <w:r>
        <w:t xml:space="preserve"> (</w:t>
      </w:r>
      <w:r w:rsidRPr="006F0281">
        <w:rPr>
          <w:b/>
        </w:rPr>
        <w:t>:</w:t>
      </w:r>
      <w:r>
        <w:t>) for the corresponding sequence such as follows for the last row and third column:</w:t>
      </w:r>
    </w:p>
    <w:p w14:paraId="366F79ED" w14:textId="77777777" w:rsidR="004B355B" w:rsidRDefault="004B355B" w:rsidP="004B355B">
      <w:pPr>
        <w:pStyle w:val="c"/>
      </w:pPr>
    </w:p>
    <w:p w14:paraId="6DA53F01" w14:textId="77777777" w:rsidR="004B355B" w:rsidRPr="00A867D9" w:rsidRDefault="004B355B" w:rsidP="004B355B">
      <w:pPr>
        <w:pStyle w:val="c"/>
        <w:rPr>
          <w:color w:val="FF0000"/>
        </w:rPr>
      </w:pPr>
      <w:proofErr w:type="gramStart"/>
      <w:r w:rsidRPr="00A867D9">
        <w:rPr>
          <w:color w:val="FF0000"/>
        </w:rPr>
        <w:t>mat</w:t>
      </w:r>
      <w:proofErr w:type="gramEnd"/>
      <w:r w:rsidRPr="00A867D9">
        <w:rPr>
          <w:color w:val="FF0000"/>
        </w:rPr>
        <w:t xml:space="preserve">(end, </w:t>
      </w:r>
      <w:r w:rsidRPr="00A867D9">
        <w:rPr>
          <w:b/>
          <w:color w:val="FF0000"/>
        </w:rPr>
        <w:t xml:space="preserve">: </w:t>
      </w:r>
      <w:r w:rsidRPr="00A867D9">
        <w:rPr>
          <w:color w:val="FF0000"/>
        </w:rPr>
        <w:t>)  % last row</w:t>
      </w:r>
    </w:p>
    <w:p w14:paraId="776EF542" w14:textId="77777777" w:rsidR="004B355B" w:rsidRPr="00A867D9" w:rsidRDefault="004B355B" w:rsidP="004B355B">
      <w:pPr>
        <w:pStyle w:val="c"/>
        <w:rPr>
          <w:color w:val="FF0000"/>
        </w:rPr>
      </w:pPr>
      <w:proofErr w:type="gramStart"/>
      <w:r w:rsidRPr="00A867D9">
        <w:rPr>
          <w:color w:val="FF0000"/>
        </w:rPr>
        <w:t>mat</w:t>
      </w:r>
      <w:proofErr w:type="gramEnd"/>
      <w:r w:rsidRPr="00A867D9">
        <w:rPr>
          <w:color w:val="FF0000"/>
        </w:rPr>
        <w:t xml:space="preserve">( </w:t>
      </w:r>
      <w:r w:rsidRPr="00A867D9">
        <w:rPr>
          <w:b/>
          <w:color w:val="FF0000"/>
        </w:rPr>
        <w:t xml:space="preserve">: </w:t>
      </w:r>
      <w:r w:rsidRPr="00A867D9">
        <w:rPr>
          <w:color w:val="FF0000"/>
        </w:rPr>
        <w:t>, 3)   % column 3</w:t>
      </w:r>
    </w:p>
    <w:p w14:paraId="76C3D464" w14:textId="77777777" w:rsidR="004B355B" w:rsidRDefault="004B355B">
      <w:pPr>
        <w:pStyle w:val="Caption"/>
        <w:rPr>
          <w:b w:val="0"/>
        </w:rPr>
      </w:pPr>
      <w:r>
        <w:t xml:space="preserve">Quick Review Question </w:t>
      </w:r>
      <w:r w:rsidR="00C01C91">
        <w:fldChar w:fldCharType="begin"/>
      </w:r>
      <w:r w:rsidR="00C01C91">
        <w:instrText xml:space="preserve"> SEQ Quick_Review_Question \* ARABIC </w:instrText>
      </w:r>
      <w:r w:rsidR="00C01C91">
        <w:fldChar w:fldCharType="separate"/>
      </w:r>
      <w:r>
        <w:rPr>
          <w:noProof/>
        </w:rPr>
        <w:t>3</w:t>
      </w:r>
      <w:r w:rsidR="00C01C91">
        <w:rPr>
          <w:noProof/>
        </w:rPr>
        <w:fldChar w:fldCharType="end"/>
      </w:r>
      <w:r>
        <w:rPr>
          <w:b w:val="0"/>
        </w:rPr>
        <w:tab/>
      </w:r>
      <w:bookmarkStart w:id="29" w:name="OLE_LINK107"/>
      <w:bookmarkStart w:id="30" w:name="OLE_LINK108"/>
    </w:p>
    <w:p w14:paraId="51B8046D" w14:textId="77777777" w:rsidR="004B355B" w:rsidRDefault="004B355B" w:rsidP="004B355B">
      <w:pPr>
        <w:pStyle w:val="p"/>
      </w:pPr>
      <w:r>
        <w:t>a.</w:t>
      </w:r>
      <w:r>
        <w:tab/>
        <w:t xml:space="preserve">Store in </w:t>
      </w:r>
      <w:proofErr w:type="spellStart"/>
      <w:r>
        <w:rPr>
          <w:i/>
        </w:rPr>
        <w:t>ptLst</w:t>
      </w:r>
      <w:proofErr w:type="spellEnd"/>
      <w:r>
        <w:t xml:space="preserve"> the following </w:t>
      </w:r>
      <w:r w:rsidRPr="006D31A6">
        <w:t>ordered pairs (points) with the first coordinates in the first column and the second coordinates in the second column:  (-3, 6), (5, 2), and (1, 12)</w:t>
      </w:r>
    </w:p>
    <w:p w14:paraId="1B8EAC6E" w14:textId="77777777" w:rsidR="004B355B" w:rsidRDefault="004B355B" w:rsidP="004B355B">
      <w:pPr>
        <w:pStyle w:val="e"/>
      </w:pPr>
      <w:r>
        <w:tab/>
        <w:t xml:space="preserve">Write commands to return the following parts of </w:t>
      </w:r>
      <w:bookmarkStart w:id="31" w:name="OLE_LINK90"/>
      <w:bookmarkStart w:id="32" w:name="OLE_LINK91"/>
      <w:proofErr w:type="spellStart"/>
      <w:r>
        <w:rPr>
          <w:i/>
        </w:rPr>
        <w:t>ptLs</w:t>
      </w:r>
      <w:r w:rsidRPr="006D31A6">
        <w:t>t</w:t>
      </w:r>
      <w:bookmarkEnd w:id="31"/>
      <w:bookmarkEnd w:id="32"/>
      <w:proofErr w:type="spellEnd"/>
      <w:r w:rsidRPr="006D31A6">
        <w:t>:</w:t>
      </w:r>
      <w:r>
        <w:t xml:space="preserve"> </w:t>
      </w:r>
      <w:bookmarkEnd w:id="29"/>
      <w:bookmarkEnd w:id="30"/>
    </w:p>
    <w:p w14:paraId="4B79C1D7" w14:textId="77777777" w:rsidR="004B355B" w:rsidRDefault="004B355B">
      <w:pPr>
        <w:pStyle w:val="p"/>
      </w:pPr>
      <w:bookmarkStart w:id="33" w:name="OLE_LINK109"/>
      <w:r>
        <w:t>b.</w:t>
      </w:r>
      <w:r>
        <w:tab/>
        <w:t>The coordinates of the third point, (1, 12)</w:t>
      </w:r>
      <w:bookmarkEnd w:id="33"/>
    </w:p>
    <w:p w14:paraId="190E32B2" w14:textId="77777777" w:rsidR="004B355B" w:rsidRDefault="004B355B">
      <w:pPr>
        <w:pStyle w:val="p"/>
      </w:pPr>
      <w:bookmarkStart w:id="34" w:name="OLE_LINK110"/>
      <w:bookmarkStart w:id="35" w:name="OLE_LINK111"/>
      <w:r>
        <w:t>c.</w:t>
      </w:r>
      <w:r>
        <w:tab/>
        <w:t xml:space="preserve">The first coordinate of the second point, 5 </w:t>
      </w:r>
    </w:p>
    <w:p w14:paraId="50BB851E" w14:textId="77777777" w:rsidR="004B355B" w:rsidRDefault="004B355B">
      <w:pPr>
        <w:pStyle w:val="p"/>
      </w:pPr>
      <w:bookmarkStart w:id="36" w:name="OLE_LINK114"/>
      <w:bookmarkStart w:id="37" w:name="OLE_LINK115"/>
      <w:bookmarkEnd w:id="34"/>
      <w:bookmarkEnd w:id="35"/>
      <w:r>
        <w:t>d.</w:t>
      </w:r>
      <w:r>
        <w:tab/>
        <w:t>The second coordinate of the first point, 6</w:t>
      </w:r>
      <w:bookmarkEnd w:id="36"/>
      <w:bookmarkEnd w:id="37"/>
    </w:p>
    <w:p w14:paraId="44EEC16A" w14:textId="77777777" w:rsidR="004B355B" w:rsidRDefault="004B355B">
      <w:pPr>
        <w:pStyle w:val="p"/>
      </w:pPr>
      <w:r>
        <w:t>e.</w:t>
      </w:r>
      <w:r>
        <w:tab/>
        <w:t>The first row</w:t>
      </w:r>
    </w:p>
    <w:p w14:paraId="167EE078" w14:textId="77777777" w:rsidR="004B355B" w:rsidRDefault="004B355B">
      <w:pPr>
        <w:pStyle w:val="p"/>
      </w:pPr>
      <w:r>
        <w:t>f.</w:t>
      </w:r>
      <w:r>
        <w:tab/>
        <w:t>The second column</w:t>
      </w:r>
    </w:p>
    <w:p w14:paraId="1C7610B8" w14:textId="77777777" w:rsidR="004B355B" w:rsidRDefault="004B355B">
      <w:pPr>
        <w:pStyle w:val="b"/>
      </w:pPr>
      <w:bookmarkStart w:id="38" w:name="OLE_LINK20"/>
      <w:bookmarkStart w:id="39" w:name="OLE_LINK21"/>
      <w:r>
        <w:t>Plotting Points</w:t>
      </w:r>
      <w:bookmarkEnd w:id="38"/>
      <w:bookmarkEnd w:id="39"/>
    </w:p>
    <w:p w14:paraId="786C345D" w14:textId="77777777" w:rsidR="004B355B" w:rsidRDefault="004B355B">
      <w:pPr>
        <w:pStyle w:val="t"/>
      </w:pPr>
      <w:bookmarkStart w:id="40" w:name="OLE_LINK22"/>
      <w:r>
        <w:t xml:space="preserve">To plot points in an array, we use </w:t>
      </w:r>
      <w:r>
        <w:rPr>
          <w:b/>
          <w:i/>
        </w:rPr>
        <w:t>plot</w:t>
      </w:r>
      <w:r>
        <w:t xml:space="preserve"> with a string indicating the point style, such as</w:t>
      </w:r>
      <w:r w:rsidRPr="006D31A6">
        <w:rPr>
          <w:b/>
        </w:rPr>
        <w:t xml:space="preserve"> 'o'</w:t>
      </w:r>
      <w:r>
        <w:t xml:space="preserve"> for a </w:t>
      </w:r>
      <w:r>
        <w:rPr>
          <w:b/>
        </w:rPr>
        <w:t>circle marker</w:t>
      </w:r>
      <w:r>
        <w:t xml:space="preserve">.  The following segment assigns an array of </w:t>
      </w:r>
      <w:r w:rsidRPr="006D31A6">
        <w:rPr>
          <w:i/>
        </w:rPr>
        <w:t>x</w:t>
      </w:r>
      <w:r w:rsidRPr="006D31A6">
        <w:t xml:space="preserve"> coordinates</w:t>
      </w:r>
      <w:r>
        <w:t xml:space="preserve"> to the variable </w:t>
      </w:r>
      <w:proofErr w:type="spellStart"/>
      <w:r>
        <w:rPr>
          <w:i/>
        </w:rPr>
        <w:t>xCoords</w:t>
      </w:r>
      <w:proofErr w:type="spellEnd"/>
      <w:r>
        <w:t xml:space="preserve">, an array of corresponding </w:t>
      </w:r>
      <w:r>
        <w:rPr>
          <w:i/>
        </w:rPr>
        <w:t>y</w:t>
      </w:r>
      <w:r>
        <w:t xml:space="preserve"> coordinates to </w:t>
      </w:r>
      <w:proofErr w:type="spellStart"/>
      <w:r>
        <w:rPr>
          <w:i/>
        </w:rPr>
        <w:t>yCoords</w:t>
      </w:r>
      <w:proofErr w:type="spellEnd"/>
      <w:r>
        <w:t>, and then displays the points as small circles with the appropriate axes labels</w:t>
      </w:r>
      <w:r w:rsidRPr="009B3644">
        <w:t>:</w:t>
      </w:r>
      <w:r>
        <w:t xml:space="preserve">  </w:t>
      </w:r>
      <w:bookmarkEnd w:id="40"/>
    </w:p>
    <w:p w14:paraId="6A21C599" w14:textId="77777777" w:rsidR="004B355B" w:rsidRDefault="004B355B">
      <w:pPr>
        <w:pStyle w:val="c"/>
      </w:pPr>
      <w:bookmarkStart w:id="41" w:name="OLE_LINK1"/>
      <w:bookmarkStart w:id="42" w:name="OLE_LINK2"/>
    </w:p>
    <w:p w14:paraId="2CA67B7D" w14:textId="77777777" w:rsidR="004B355B" w:rsidRPr="009B3644" w:rsidRDefault="004B355B">
      <w:pPr>
        <w:pStyle w:val="c"/>
        <w:rPr>
          <w:color w:val="FF0000"/>
        </w:rPr>
      </w:pPr>
      <w:proofErr w:type="spellStart"/>
      <w:proofErr w:type="gramStart"/>
      <w:r w:rsidRPr="009B3644">
        <w:rPr>
          <w:color w:val="FF0000"/>
        </w:rPr>
        <w:t>xCoords</w:t>
      </w:r>
      <w:proofErr w:type="spellEnd"/>
      <w:proofErr w:type="gramEnd"/>
      <w:r w:rsidRPr="009B3644">
        <w:rPr>
          <w:color w:val="FF0000"/>
        </w:rPr>
        <w:t xml:space="preserve"> = [-3     2    -1     4     0];</w:t>
      </w:r>
    </w:p>
    <w:p w14:paraId="09DC3C63" w14:textId="77777777" w:rsidR="004B355B" w:rsidRPr="009B3644" w:rsidRDefault="004B355B">
      <w:pPr>
        <w:pStyle w:val="c"/>
        <w:rPr>
          <w:color w:val="FF0000"/>
        </w:rPr>
      </w:pPr>
      <w:proofErr w:type="spellStart"/>
      <w:proofErr w:type="gramStart"/>
      <w:r w:rsidRPr="009B3644">
        <w:rPr>
          <w:color w:val="FF0000"/>
        </w:rPr>
        <w:t>yCoords</w:t>
      </w:r>
      <w:proofErr w:type="spellEnd"/>
      <w:proofErr w:type="gramEnd"/>
      <w:r w:rsidRPr="009B3644">
        <w:rPr>
          <w:color w:val="FF0000"/>
        </w:rPr>
        <w:t xml:space="preserve"> = [ 2     </w:t>
      </w:r>
      <w:proofErr w:type="spellStart"/>
      <w:r w:rsidRPr="009B3644">
        <w:rPr>
          <w:color w:val="FF0000"/>
        </w:rPr>
        <w:t>2</w:t>
      </w:r>
      <w:proofErr w:type="spellEnd"/>
      <w:r w:rsidRPr="009B3644">
        <w:rPr>
          <w:color w:val="FF0000"/>
        </w:rPr>
        <w:t xml:space="preserve">    -1     3     0];</w:t>
      </w:r>
    </w:p>
    <w:p w14:paraId="61054A80" w14:textId="77777777" w:rsidR="004B355B" w:rsidRPr="009B3644" w:rsidRDefault="004B355B">
      <w:pPr>
        <w:pStyle w:val="c"/>
        <w:rPr>
          <w:b/>
          <w:color w:val="FF0000"/>
        </w:rPr>
      </w:pPr>
      <w:bookmarkStart w:id="43" w:name="OLE_LINK24"/>
      <w:bookmarkStart w:id="44" w:name="OLE_LINK25"/>
      <w:bookmarkStart w:id="45" w:name="OLE_LINK40"/>
      <w:bookmarkEnd w:id="41"/>
      <w:bookmarkEnd w:id="42"/>
      <w:proofErr w:type="gramStart"/>
      <w:r w:rsidRPr="009B3644">
        <w:rPr>
          <w:b/>
          <w:color w:val="FF0000"/>
        </w:rPr>
        <w:t>plot</w:t>
      </w:r>
      <w:proofErr w:type="gramEnd"/>
      <w:r w:rsidRPr="009B3644">
        <w:rPr>
          <w:color w:val="FF0000"/>
        </w:rPr>
        <w:t>(</w:t>
      </w:r>
      <w:proofErr w:type="spellStart"/>
      <w:r w:rsidRPr="009B3644">
        <w:rPr>
          <w:color w:val="FF0000"/>
        </w:rPr>
        <w:t>xCoords</w:t>
      </w:r>
      <w:proofErr w:type="spellEnd"/>
      <w:r w:rsidRPr="009B3644">
        <w:rPr>
          <w:color w:val="FF0000"/>
        </w:rPr>
        <w:t xml:space="preserve">, </w:t>
      </w:r>
      <w:proofErr w:type="spellStart"/>
      <w:r w:rsidRPr="009B3644">
        <w:rPr>
          <w:color w:val="FF0000"/>
        </w:rPr>
        <w:t>yCoords</w:t>
      </w:r>
      <w:proofErr w:type="spellEnd"/>
      <w:r w:rsidRPr="009B3644">
        <w:rPr>
          <w:color w:val="FF0000"/>
        </w:rPr>
        <w:t>,</w:t>
      </w:r>
      <w:r w:rsidRPr="009B3644">
        <w:rPr>
          <w:b/>
          <w:color w:val="FF0000"/>
        </w:rPr>
        <w:t xml:space="preserve"> 'o') </w:t>
      </w:r>
    </w:p>
    <w:p w14:paraId="2307F49B" w14:textId="77777777" w:rsidR="004B355B" w:rsidRPr="009B3644" w:rsidRDefault="004B355B">
      <w:pPr>
        <w:pStyle w:val="c"/>
        <w:rPr>
          <w:color w:val="FF0000"/>
        </w:rPr>
      </w:pPr>
      <w:proofErr w:type="spellStart"/>
      <w:proofErr w:type="gramStart"/>
      <w:r w:rsidRPr="009B3644">
        <w:rPr>
          <w:color w:val="FF0000"/>
        </w:rPr>
        <w:t>xlabel</w:t>
      </w:r>
      <w:proofErr w:type="spellEnd"/>
      <w:proofErr w:type="gramEnd"/>
      <w:r w:rsidRPr="009B3644">
        <w:rPr>
          <w:color w:val="FF0000"/>
        </w:rPr>
        <w:t>('x')</w:t>
      </w:r>
    </w:p>
    <w:p w14:paraId="033FAB90" w14:textId="77777777" w:rsidR="004B355B" w:rsidRPr="009B3644" w:rsidRDefault="004B355B">
      <w:pPr>
        <w:pStyle w:val="c"/>
        <w:rPr>
          <w:color w:val="FF0000"/>
        </w:rPr>
      </w:pPr>
      <w:proofErr w:type="spellStart"/>
      <w:proofErr w:type="gramStart"/>
      <w:r w:rsidRPr="009B3644">
        <w:rPr>
          <w:color w:val="FF0000"/>
        </w:rPr>
        <w:t>ylabel</w:t>
      </w:r>
      <w:proofErr w:type="spellEnd"/>
      <w:proofErr w:type="gramEnd"/>
      <w:r w:rsidRPr="009B3644">
        <w:rPr>
          <w:color w:val="FF0000"/>
        </w:rPr>
        <w:t>('y')</w:t>
      </w:r>
      <w:bookmarkEnd w:id="43"/>
      <w:bookmarkEnd w:id="44"/>
    </w:p>
    <w:bookmarkEnd w:id="45"/>
    <w:p w14:paraId="3CA57134" w14:textId="77777777" w:rsidR="004B355B" w:rsidRDefault="004B355B" w:rsidP="004B355B">
      <w:pPr>
        <w:pStyle w:val="Caption"/>
        <w:rPr>
          <w:b w:val="0"/>
        </w:rPr>
      </w:pPr>
      <w:r>
        <w:lastRenderedPageBreak/>
        <w:t xml:space="preserve">Quick Review Question </w:t>
      </w:r>
      <w:r w:rsidR="00C01C91">
        <w:fldChar w:fldCharType="begin"/>
      </w:r>
      <w:r w:rsidR="00C01C91">
        <w:instrText xml:space="preserve"> SEQ Quick_Review_Ques</w:instrText>
      </w:r>
      <w:r w:rsidR="00C01C91">
        <w:instrText xml:space="preserve">tion \* ARABIC </w:instrText>
      </w:r>
      <w:r w:rsidR="00C01C91">
        <w:fldChar w:fldCharType="separate"/>
      </w:r>
      <w:r>
        <w:rPr>
          <w:noProof/>
        </w:rPr>
        <w:t>4</w:t>
      </w:r>
      <w:r w:rsidR="00C01C91">
        <w:rPr>
          <w:noProof/>
        </w:rPr>
        <w:fldChar w:fldCharType="end"/>
      </w:r>
      <w:r>
        <w:rPr>
          <w:b w:val="0"/>
        </w:rPr>
        <w:tab/>
      </w:r>
      <w:bookmarkStart w:id="46" w:name="OLE_LINK26"/>
      <w:bookmarkStart w:id="47" w:name="OLE_LINK27"/>
      <w:r>
        <w:rPr>
          <w:b w:val="0"/>
        </w:rPr>
        <w:t xml:space="preserve">Assign to </w:t>
      </w:r>
      <w:proofErr w:type="spellStart"/>
      <w:r>
        <w:rPr>
          <w:b w:val="0"/>
          <w:i/>
        </w:rPr>
        <w:t>yLst</w:t>
      </w:r>
      <w:proofErr w:type="spellEnd"/>
      <w:r>
        <w:rPr>
          <w:b w:val="0"/>
        </w:rPr>
        <w:t xml:space="preserve"> the array with numbers 6, 2, and 12.  Graph the points with </w:t>
      </w:r>
      <w:r>
        <w:rPr>
          <w:b w:val="0"/>
          <w:i/>
        </w:rPr>
        <w:t>x</w:t>
      </w:r>
      <w:r>
        <w:rPr>
          <w:b w:val="0"/>
        </w:rPr>
        <w:t xml:space="preserve"> coordinates in </w:t>
      </w:r>
      <w:proofErr w:type="spellStart"/>
      <w:r>
        <w:rPr>
          <w:b w:val="0"/>
          <w:i/>
        </w:rPr>
        <w:t>xLst</w:t>
      </w:r>
      <w:proofErr w:type="spellEnd"/>
      <w:r>
        <w:rPr>
          <w:b w:val="0"/>
        </w:rPr>
        <w:t xml:space="preserve"> from Quick Review Question 1 and corresponding </w:t>
      </w:r>
      <w:r>
        <w:rPr>
          <w:b w:val="0"/>
          <w:i/>
        </w:rPr>
        <w:t>y</w:t>
      </w:r>
      <w:r>
        <w:rPr>
          <w:b w:val="0"/>
        </w:rPr>
        <w:t xml:space="preserve"> coordinates in </w:t>
      </w:r>
      <w:proofErr w:type="spellStart"/>
      <w:r>
        <w:rPr>
          <w:b w:val="0"/>
          <w:i/>
        </w:rPr>
        <w:t>yLst</w:t>
      </w:r>
      <w:proofErr w:type="spellEnd"/>
      <w:r>
        <w:rPr>
          <w:b w:val="0"/>
        </w:rPr>
        <w:t xml:space="preserve">.  </w:t>
      </w:r>
      <w:bookmarkEnd w:id="46"/>
      <w:bookmarkEnd w:id="47"/>
    </w:p>
    <w:p w14:paraId="31F4B315" w14:textId="77777777" w:rsidR="004B355B" w:rsidRPr="006D31A6" w:rsidRDefault="004B355B" w:rsidP="004B355B"/>
    <w:p w14:paraId="1386F949" w14:textId="77777777" w:rsidR="004B355B" w:rsidRDefault="004B355B">
      <w:pPr>
        <w:pStyle w:val="t"/>
      </w:pPr>
      <w:r>
        <w:tab/>
      </w:r>
      <w:bookmarkStart w:id="48" w:name="OLE_LINK28"/>
      <w:r>
        <w:t xml:space="preserve">To have larger points, as in the command below, we employ the </w:t>
      </w:r>
      <w:r w:rsidRPr="006D31A6">
        <w:rPr>
          <w:b/>
        </w:rPr>
        <w:t>property</w:t>
      </w:r>
      <w:r>
        <w:t xml:space="preserve"> name </w:t>
      </w:r>
      <w:r w:rsidRPr="006D31A6">
        <w:rPr>
          <w:b/>
          <w:i/>
        </w:rPr>
        <w:t>'</w:t>
      </w:r>
      <w:proofErr w:type="spellStart"/>
      <w:r>
        <w:rPr>
          <w:b/>
          <w:i/>
        </w:rPr>
        <w:t>MarkerSize</w:t>
      </w:r>
      <w:proofErr w:type="spellEnd"/>
      <w:r>
        <w:rPr>
          <w:b/>
          <w:i/>
        </w:rPr>
        <w:t>'</w:t>
      </w:r>
      <w:r>
        <w:t>, which is a character-string argument, with associated property value, which is a positive integer value (here 10).  The default value is 6</w:t>
      </w:r>
      <w:bookmarkEnd w:id="48"/>
      <w:r>
        <w:t>.</w:t>
      </w:r>
    </w:p>
    <w:p w14:paraId="3C161207" w14:textId="77777777" w:rsidR="004B355B" w:rsidRDefault="004B355B">
      <w:pPr>
        <w:pStyle w:val="c"/>
        <w:rPr>
          <w:b/>
        </w:rPr>
      </w:pPr>
    </w:p>
    <w:p w14:paraId="35BE6C56" w14:textId="77777777" w:rsidR="004B355B" w:rsidRPr="009B3644" w:rsidRDefault="004B355B">
      <w:pPr>
        <w:pStyle w:val="c"/>
        <w:rPr>
          <w:color w:val="FF0000"/>
        </w:rPr>
      </w:pPr>
      <w:bookmarkStart w:id="49" w:name="OLE_LINK29"/>
      <w:proofErr w:type="gramStart"/>
      <w:r w:rsidRPr="009B3644">
        <w:rPr>
          <w:color w:val="FF0000"/>
        </w:rPr>
        <w:t>plot</w:t>
      </w:r>
      <w:proofErr w:type="gramEnd"/>
      <w:r w:rsidRPr="009B3644">
        <w:rPr>
          <w:color w:val="FF0000"/>
        </w:rPr>
        <w:t>(</w:t>
      </w:r>
      <w:proofErr w:type="spellStart"/>
      <w:r w:rsidRPr="009B3644">
        <w:rPr>
          <w:color w:val="FF0000"/>
        </w:rPr>
        <w:t>xCoords</w:t>
      </w:r>
      <w:proofErr w:type="spellEnd"/>
      <w:r w:rsidRPr="009B3644">
        <w:rPr>
          <w:color w:val="FF0000"/>
        </w:rPr>
        <w:t xml:space="preserve">, </w:t>
      </w:r>
      <w:proofErr w:type="spellStart"/>
      <w:r w:rsidRPr="009B3644">
        <w:rPr>
          <w:color w:val="FF0000"/>
        </w:rPr>
        <w:t>yCoords</w:t>
      </w:r>
      <w:proofErr w:type="spellEnd"/>
      <w:r w:rsidRPr="009B3644">
        <w:rPr>
          <w:color w:val="FF0000"/>
        </w:rPr>
        <w:t xml:space="preserve">, 'o', </w:t>
      </w:r>
      <w:r w:rsidRPr="009B3644">
        <w:rPr>
          <w:b/>
          <w:color w:val="FF0000"/>
        </w:rPr>
        <w:t>'</w:t>
      </w:r>
      <w:proofErr w:type="spellStart"/>
      <w:r w:rsidRPr="009B3644">
        <w:rPr>
          <w:b/>
          <w:color w:val="FF0000"/>
        </w:rPr>
        <w:t>MarkerSize</w:t>
      </w:r>
      <w:proofErr w:type="spellEnd"/>
      <w:r w:rsidRPr="009B3644">
        <w:rPr>
          <w:b/>
          <w:color w:val="FF0000"/>
        </w:rPr>
        <w:t>', 10</w:t>
      </w:r>
      <w:r w:rsidRPr="009B3644">
        <w:rPr>
          <w:color w:val="FF0000"/>
        </w:rPr>
        <w:t>)</w:t>
      </w:r>
    </w:p>
    <w:p w14:paraId="654EF841" w14:textId="77777777" w:rsidR="004B355B" w:rsidRPr="006D31A6" w:rsidRDefault="004B355B">
      <w:pPr>
        <w:pStyle w:val="c"/>
      </w:pPr>
    </w:p>
    <w:p w14:paraId="2196CDBA" w14:textId="77777777" w:rsidR="004B355B" w:rsidRPr="006D31A6" w:rsidRDefault="004B355B" w:rsidP="004B355B">
      <w:pPr>
        <w:pStyle w:val="t"/>
      </w:pPr>
      <w:r w:rsidRPr="006D31A6">
        <w:tab/>
        <w:t xml:space="preserve">Another property indicates </w:t>
      </w:r>
      <w:r w:rsidRPr="00F248AB">
        <w:rPr>
          <w:b/>
          <w:i/>
        </w:rPr>
        <w:t>'</w:t>
      </w:r>
      <w:proofErr w:type="spellStart"/>
      <w:r w:rsidRPr="00F248AB">
        <w:rPr>
          <w:b/>
          <w:i/>
        </w:rPr>
        <w:t>MarkerFaceColor</w:t>
      </w:r>
      <w:proofErr w:type="spellEnd"/>
      <w:r w:rsidRPr="00F248AB">
        <w:rPr>
          <w:b/>
          <w:i/>
        </w:rPr>
        <w:t>'</w:t>
      </w:r>
      <w:r w:rsidRPr="00F248AB">
        <w:t>, which is the interior color of the marker, such as the circle marker.   The property value can be a string with a character representing a color.  Table 1 lists several color alternatives.  The following command plots the above points with filled red circles:</w:t>
      </w:r>
    </w:p>
    <w:bookmarkEnd w:id="49"/>
    <w:p w14:paraId="315F1291" w14:textId="77777777" w:rsidR="004B355B" w:rsidRDefault="004B355B">
      <w:pPr>
        <w:pStyle w:val="c"/>
        <w:rPr>
          <w:b/>
        </w:rPr>
      </w:pPr>
    </w:p>
    <w:p w14:paraId="27580EC8" w14:textId="77777777" w:rsidR="004B355B" w:rsidRPr="009B3644" w:rsidRDefault="004B355B">
      <w:pPr>
        <w:pStyle w:val="c"/>
        <w:rPr>
          <w:color w:val="FF0000"/>
        </w:rPr>
      </w:pPr>
      <w:proofErr w:type="gramStart"/>
      <w:r w:rsidRPr="009B3644">
        <w:rPr>
          <w:color w:val="FF0000"/>
        </w:rPr>
        <w:t>plot</w:t>
      </w:r>
      <w:proofErr w:type="gramEnd"/>
      <w:r w:rsidRPr="009B3644">
        <w:rPr>
          <w:color w:val="FF0000"/>
        </w:rPr>
        <w:t>(</w:t>
      </w:r>
      <w:proofErr w:type="spellStart"/>
      <w:r w:rsidRPr="009B3644">
        <w:rPr>
          <w:color w:val="FF0000"/>
        </w:rPr>
        <w:t>xCoords</w:t>
      </w:r>
      <w:proofErr w:type="spellEnd"/>
      <w:r w:rsidRPr="009B3644">
        <w:rPr>
          <w:color w:val="FF0000"/>
        </w:rPr>
        <w:t xml:space="preserve">, </w:t>
      </w:r>
      <w:proofErr w:type="spellStart"/>
      <w:r w:rsidRPr="009B3644">
        <w:rPr>
          <w:color w:val="FF0000"/>
        </w:rPr>
        <w:t>yCoords</w:t>
      </w:r>
      <w:proofErr w:type="spellEnd"/>
      <w:r w:rsidRPr="009B3644">
        <w:rPr>
          <w:color w:val="FF0000"/>
        </w:rPr>
        <w:t>, 'o', '</w:t>
      </w:r>
      <w:proofErr w:type="spellStart"/>
      <w:r w:rsidRPr="009B3644">
        <w:rPr>
          <w:color w:val="FF0000"/>
        </w:rPr>
        <w:t>MarkerSize</w:t>
      </w:r>
      <w:proofErr w:type="spellEnd"/>
      <w:r w:rsidRPr="009B3644">
        <w:rPr>
          <w:color w:val="FF0000"/>
        </w:rPr>
        <w:t>', 10,</w:t>
      </w:r>
      <w:r w:rsidRPr="009B3644">
        <w:rPr>
          <w:b/>
          <w:color w:val="FF0000"/>
        </w:rPr>
        <w:t xml:space="preserve"> '</w:t>
      </w:r>
      <w:proofErr w:type="spellStart"/>
      <w:r w:rsidRPr="009B3644">
        <w:rPr>
          <w:b/>
          <w:color w:val="FF0000"/>
        </w:rPr>
        <w:t>MarkerFaceColor</w:t>
      </w:r>
      <w:proofErr w:type="spellEnd"/>
      <w:r w:rsidRPr="009B3644">
        <w:rPr>
          <w:b/>
          <w:color w:val="FF0000"/>
        </w:rPr>
        <w:t>', 'r'</w:t>
      </w:r>
      <w:r w:rsidRPr="009B3644">
        <w:rPr>
          <w:color w:val="FF0000"/>
        </w:rPr>
        <w:t>)</w:t>
      </w:r>
    </w:p>
    <w:p w14:paraId="783BDAC8" w14:textId="77777777" w:rsidR="004B355B" w:rsidRDefault="004B355B" w:rsidP="004B355B">
      <w:pPr>
        <w:pStyle w:val="Caption"/>
        <w:rPr>
          <w:b w:val="0"/>
        </w:rPr>
      </w:pPr>
      <w:r>
        <w:t xml:space="preserve">Table </w:t>
      </w:r>
      <w:r w:rsidR="00C01C91">
        <w:fldChar w:fldCharType="begin"/>
      </w:r>
      <w:r w:rsidR="00C01C91">
        <w:instrText xml:space="preserve"> SEQ Table \* ARABIC </w:instrText>
      </w:r>
      <w:r w:rsidR="00C01C91">
        <w:fldChar w:fldCharType="separate"/>
      </w:r>
      <w:r>
        <w:rPr>
          <w:noProof/>
        </w:rPr>
        <w:t>1</w:t>
      </w:r>
      <w:r w:rsidR="00C01C91">
        <w:rPr>
          <w:noProof/>
        </w:rPr>
        <w:fldChar w:fldCharType="end"/>
      </w:r>
      <w:r>
        <w:rPr>
          <w:b w:val="0"/>
        </w:rPr>
        <w:tab/>
        <w:t>Some defined colors</w:t>
      </w:r>
    </w:p>
    <w:p w14:paraId="2B45197A" w14:textId="77777777" w:rsidR="004B355B" w:rsidRPr="00F248AB" w:rsidRDefault="004B355B" w:rsidP="004B355B">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855"/>
      </w:tblGrid>
      <w:tr w:rsidR="004B355B" w:rsidRPr="00F248AB" w14:paraId="4C74ACBF" w14:textId="77777777">
        <w:tc>
          <w:tcPr>
            <w:tcW w:w="540" w:type="dxa"/>
          </w:tcPr>
          <w:p w14:paraId="14EF29AD" w14:textId="77777777" w:rsidR="004B355B" w:rsidRPr="00B1422F" w:rsidRDefault="004B355B" w:rsidP="004B355B">
            <w:pPr>
              <w:pStyle w:val="t"/>
              <w:keepNext/>
              <w:rPr>
                <w:b/>
              </w:rPr>
            </w:pPr>
            <w:r w:rsidRPr="00B1422F">
              <w:rPr>
                <w:b/>
              </w:rPr>
              <w:t>Color</w:t>
            </w:r>
          </w:p>
        </w:tc>
        <w:tc>
          <w:tcPr>
            <w:tcW w:w="540" w:type="dxa"/>
          </w:tcPr>
          <w:p w14:paraId="361E88D9" w14:textId="77777777" w:rsidR="004B355B" w:rsidRPr="00B1422F" w:rsidRDefault="004B355B" w:rsidP="004B355B">
            <w:pPr>
              <w:pStyle w:val="t"/>
              <w:keepNext/>
              <w:rPr>
                <w:b/>
              </w:rPr>
            </w:pPr>
            <w:r w:rsidRPr="00B1422F">
              <w:rPr>
                <w:b/>
              </w:rPr>
              <w:t>String</w:t>
            </w:r>
          </w:p>
        </w:tc>
      </w:tr>
      <w:tr w:rsidR="004B355B" w:rsidRPr="00F248AB" w14:paraId="6A4B16CD" w14:textId="77777777">
        <w:tc>
          <w:tcPr>
            <w:tcW w:w="540" w:type="dxa"/>
          </w:tcPr>
          <w:p w14:paraId="3313F2E7" w14:textId="77777777" w:rsidR="004B355B" w:rsidRPr="00F248AB" w:rsidRDefault="004B355B" w:rsidP="004B355B">
            <w:pPr>
              <w:pStyle w:val="t"/>
              <w:keepNext/>
            </w:pPr>
            <w:proofErr w:type="gramStart"/>
            <w:r w:rsidRPr="00F248AB">
              <w:t>black</w:t>
            </w:r>
            <w:proofErr w:type="gramEnd"/>
          </w:p>
        </w:tc>
        <w:tc>
          <w:tcPr>
            <w:tcW w:w="540" w:type="dxa"/>
          </w:tcPr>
          <w:p w14:paraId="1F5A67C1" w14:textId="77777777" w:rsidR="004B355B" w:rsidRPr="00F248AB" w:rsidRDefault="004B355B" w:rsidP="004B355B">
            <w:pPr>
              <w:pStyle w:val="t"/>
              <w:keepNext/>
            </w:pPr>
            <w:r w:rsidRPr="00F248AB">
              <w:t>'</w:t>
            </w:r>
            <w:proofErr w:type="gramStart"/>
            <w:r w:rsidRPr="00F248AB">
              <w:t>k</w:t>
            </w:r>
            <w:proofErr w:type="gramEnd"/>
            <w:r w:rsidRPr="00F248AB">
              <w:t>'</w:t>
            </w:r>
          </w:p>
        </w:tc>
      </w:tr>
      <w:tr w:rsidR="004B355B" w:rsidRPr="00F248AB" w14:paraId="71F67999" w14:textId="77777777">
        <w:tc>
          <w:tcPr>
            <w:tcW w:w="540" w:type="dxa"/>
          </w:tcPr>
          <w:p w14:paraId="5DB69F72" w14:textId="77777777" w:rsidR="004B355B" w:rsidRPr="00F248AB" w:rsidRDefault="004B355B" w:rsidP="004B355B">
            <w:pPr>
              <w:pStyle w:val="t"/>
              <w:keepNext/>
            </w:pPr>
            <w:proofErr w:type="gramStart"/>
            <w:r w:rsidRPr="00F248AB">
              <w:t>blue</w:t>
            </w:r>
            <w:proofErr w:type="gramEnd"/>
          </w:p>
        </w:tc>
        <w:tc>
          <w:tcPr>
            <w:tcW w:w="540" w:type="dxa"/>
          </w:tcPr>
          <w:p w14:paraId="420FC49C" w14:textId="77777777" w:rsidR="004B355B" w:rsidRPr="00F248AB" w:rsidRDefault="004B355B" w:rsidP="004B355B">
            <w:pPr>
              <w:pStyle w:val="t"/>
              <w:keepNext/>
            </w:pPr>
            <w:r w:rsidRPr="00F248AB">
              <w:t>'</w:t>
            </w:r>
            <w:proofErr w:type="gramStart"/>
            <w:r w:rsidRPr="00F248AB">
              <w:t>b</w:t>
            </w:r>
            <w:proofErr w:type="gramEnd"/>
            <w:r w:rsidRPr="00F248AB">
              <w:t>'</w:t>
            </w:r>
          </w:p>
        </w:tc>
      </w:tr>
      <w:tr w:rsidR="004B355B" w:rsidRPr="00F248AB" w14:paraId="3870D9E9" w14:textId="77777777">
        <w:tc>
          <w:tcPr>
            <w:tcW w:w="540" w:type="dxa"/>
          </w:tcPr>
          <w:p w14:paraId="17A3D620" w14:textId="77777777" w:rsidR="004B355B" w:rsidRPr="00F248AB" w:rsidRDefault="004B355B" w:rsidP="004B355B">
            <w:pPr>
              <w:pStyle w:val="t"/>
              <w:keepNext/>
            </w:pPr>
            <w:proofErr w:type="gramStart"/>
            <w:r w:rsidRPr="00F248AB">
              <w:t>cyan</w:t>
            </w:r>
            <w:proofErr w:type="gramEnd"/>
          </w:p>
        </w:tc>
        <w:tc>
          <w:tcPr>
            <w:tcW w:w="540" w:type="dxa"/>
          </w:tcPr>
          <w:p w14:paraId="035A40B4" w14:textId="77777777" w:rsidR="004B355B" w:rsidRPr="00F248AB" w:rsidRDefault="004B355B" w:rsidP="004B355B">
            <w:pPr>
              <w:pStyle w:val="t"/>
              <w:keepNext/>
            </w:pPr>
            <w:r w:rsidRPr="00F248AB">
              <w:t>'c'</w:t>
            </w:r>
          </w:p>
        </w:tc>
      </w:tr>
      <w:tr w:rsidR="004B355B" w:rsidRPr="00F248AB" w14:paraId="09FE08A4" w14:textId="77777777">
        <w:tc>
          <w:tcPr>
            <w:tcW w:w="540" w:type="dxa"/>
          </w:tcPr>
          <w:p w14:paraId="5C64930A" w14:textId="77777777" w:rsidR="004B355B" w:rsidRPr="00F248AB" w:rsidRDefault="004B355B" w:rsidP="004B355B">
            <w:pPr>
              <w:pStyle w:val="t"/>
              <w:keepNext/>
            </w:pPr>
            <w:proofErr w:type="gramStart"/>
            <w:r w:rsidRPr="00F248AB">
              <w:t>green</w:t>
            </w:r>
            <w:proofErr w:type="gramEnd"/>
          </w:p>
        </w:tc>
        <w:tc>
          <w:tcPr>
            <w:tcW w:w="540" w:type="dxa"/>
          </w:tcPr>
          <w:p w14:paraId="1969C6D8" w14:textId="77777777" w:rsidR="004B355B" w:rsidRPr="00F248AB" w:rsidRDefault="004B355B" w:rsidP="004B355B">
            <w:pPr>
              <w:pStyle w:val="t"/>
              <w:keepNext/>
            </w:pPr>
            <w:r w:rsidRPr="00F248AB">
              <w:t>'</w:t>
            </w:r>
            <w:proofErr w:type="gramStart"/>
            <w:r w:rsidRPr="00F248AB">
              <w:t>g</w:t>
            </w:r>
            <w:proofErr w:type="gramEnd"/>
            <w:r w:rsidRPr="00F248AB">
              <w:t>'</w:t>
            </w:r>
          </w:p>
        </w:tc>
      </w:tr>
      <w:tr w:rsidR="004B355B" w:rsidRPr="00F248AB" w14:paraId="4322A2EC" w14:textId="77777777">
        <w:tc>
          <w:tcPr>
            <w:tcW w:w="540" w:type="dxa"/>
          </w:tcPr>
          <w:p w14:paraId="719E2995" w14:textId="77777777" w:rsidR="004B355B" w:rsidRPr="00F248AB" w:rsidRDefault="004B355B" w:rsidP="004B355B">
            <w:pPr>
              <w:pStyle w:val="t"/>
              <w:keepNext/>
            </w:pPr>
            <w:proofErr w:type="gramStart"/>
            <w:r w:rsidRPr="00F248AB">
              <w:t>magenta</w:t>
            </w:r>
            <w:proofErr w:type="gramEnd"/>
          </w:p>
        </w:tc>
        <w:tc>
          <w:tcPr>
            <w:tcW w:w="540" w:type="dxa"/>
          </w:tcPr>
          <w:p w14:paraId="5BAE2732" w14:textId="77777777" w:rsidR="004B355B" w:rsidRPr="00F248AB" w:rsidRDefault="004B355B" w:rsidP="004B355B">
            <w:pPr>
              <w:pStyle w:val="t"/>
              <w:keepNext/>
            </w:pPr>
            <w:r w:rsidRPr="00F248AB">
              <w:t>'</w:t>
            </w:r>
            <w:proofErr w:type="gramStart"/>
            <w:r w:rsidRPr="00F248AB">
              <w:t>m</w:t>
            </w:r>
            <w:proofErr w:type="gramEnd"/>
            <w:r w:rsidRPr="00F248AB">
              <w:t>'</w:t>
            </w:r>
          </w:p>
        </w:tc>
      </w:tr>
      <w:tr w:rsidR="004B355B" w:rsidRPr="00F248AB" w14:paraId="1F030900" w14:textId="77777777">
        <w:tc>
          <w:tcPr>
            <w:tcW w:w="540" w:type="dxa"/>
          </w:tcPr>
          <w:p w14:paraId="22D117F2" w14:textId="77777777" w:rsidR="004B355B" w:rsidRPr="00F248AB" w:rsidRDefault="004B355B" w:rsidP="004B355B">
            <w:pPr>
              <w:pStyle w:val="t"/>
              <w:keepNext/>
            </w:pPr>
            <w:proofErr w:type="gramStart"/>
            <w:r w:rsidRPr="00F248AB">
              <w:t>red</w:t>
            </w:r>
            <w:proofErr w:type="gramEnd"/>
          </w:p>
        </w:tc>
        <w:tc>
          <w:tcPr>
            <w:tcW w:w="540" w:type="dxa"/>
          </w:tcPr>
          <w:p w14:paraId="4A905B15" w14:textId="77777777" w:rsidR="004B355B" w:rsidRPr="00F248AB" w:rsidRDefault="004B355B" w:rsidP="004B355B">
            <w:pPr>
              <w:pStyle w:val="t"/>
              <w:keepNext/>
            </w:pPr>
            <w:r w:rsidRPr="00F248AB">
              <w:t>'</w:t>
            </w:r>
            <w:proofErr w:type="gramStart"/>
            <w:r w:rsidRPr="00F248AB">
              <w:t>r</w:t>
            </w:r>
            <w:proofErr w:type="gramEnd"/>
            <w:r w:rsidRPr="00F248AB">
              <w:t>'</w:t>
            </w:r>
          </w:p>
        </w:tc>
      </w:tr>
      <w:tr w:rsidR="004B355B" w:rsidRPr="00F248AB" w14:paraId="70AF6524" w14:textId="77777777">
        <w:tc>
          <w:tcPr>
            <w:tcW w:w="540" w:type="dxa"/>
          </w:tcPr>
          <w:p w14:paraId="527D0CB5" w14:textId="77777777" w:rsidR="004B355B" w:rsidRPr="00F248AB" w:rsidRDefault="004B355B" w:rsidP="004B355B">
            <w:pPr>
              <w:pStyle w:val="t"/>
              <w:keepNext/>
            </w:pPr>
            <w:proofErr w:type="gramStart"/>
            <w:r w:rsidRPr="00F248AB">
              <w:t>white</w:t>
            </w:r>
            <w:proofErr w:type="gramEnd"/>
          </w:p>
        </w:tc>
        <w:tc>
          <w:tcPr>
            <w:tcW w:w="540" w:type="dxa"/>
          </w:tcPr>
          <w:p w14:paraId="225D4F14" w14:textId="77777777" w:rsidR="004B355B" w:rsidRPr="00F248AB" w:rsidRDefault="004B355B" w:rsidP="004B355B">
            <w:pPr>
              <w:pStyle w:val="t"/>
              <w:keepNext/>
            </w:pPr>
            <w:r w:rsidRPr="00F248AB">
              <w:t>'</w:t>
            </w:r>
            <w:proofErr w:type="gramStart"/>
            <w:r w:rsidRPr="00F248AB">
              <w:t>w</w:t>
            </w:r>
            <w:proofErr w:type="gramEnd"/>
            <w:r w:rsidRPr="00F248AB">
              <w:t>'</w:t>
            </w:r>
          </w:p>
        </w:tc>
      </w:tr>
      <w:tr w:rsidR="004B355B" w:rsidRPr="00F248AB" w14:paraId="3A53E66E" w14:textId="77777777">
        <w:tc>
          <w:tcPr>
            <w:tcW w:w="540" w:type="dxa"/>
          </w:tcPr>
          <w:p w14:paraId="13C7FCBC" w14:textId="77777777" w:rsidR="004B355B" w:rsidRPr="00F248AB" w:rsidRDefault="004B355B" w:rsidP="004B355B">
            <w:pPr>
              <w:pStyle w:val="t"/>
            </w:pPr>
            <w:proofErr w:type="gramStart"/>
            <w:r w:rsidRPr="00F248AB">
              <w:t>yellow</w:t>
            </w:r>
            <w:proofErr w:type="gramEnd"/>
          </w:p>
        </w:tc>
        <w:tc>
          <w:tcPr>
            <w:tcW w:w="540" w:type="dxa"/>
          </w:tcPr>
          <w:p w14:paraId="7A376613" w14:textId="77777777" w:rsidR="004B355B" w:rsidRPr="00F248AB" w:rsidRDefault="004B355B" w:rsidP="004B355B">
            <w:pPr>
              <w:pStyle w:val="t"/>
            </w:pPr>
            <w:r w:rsidRPr="00F248AB">
              <w:t>'</w:t>
            </w:r>
            <w:proofErr w:type="gramStart"/>
            <w:r w:rsidRPr="00F248AB">
              <w:t>y</w:t>
            </w:r>
            <w:proofErr w:type="gramEnd"/>
            <w:r w:rsidRPr="00F248AB">
              <w:t>'</w:t>
            </w:r>
          </w:p>
        </w:tc>
      </w:tr>
    </w:tbl>
    <w:p w14:paraId="3FBBE9CB" w14:textId="77777777" w:rsidR="004B355B" w:rsidRDefault="004B355B">
      <w:pPr>
        <w:pStyle w:val="Caption"/>
        <w:rPr>
          <w:b w:val="0"/>
        </w:rPr>
      </w:pPr>
      <w:r>
        <w:t xml:space="preserve">Quick Review Question </w:t>
      </w:r>
      <w:r w:rsidR="00C01C91">
        <w:fldChar w:fldCharType="begin"/>
      </w:r>
      <w:r w:rsidR="00C01C91">
        <w:instrText xml:space="preserve"> SEQ Quick_Review_Question \* ARABIC </w:instrText>
      </w:r>
      <w:r w:rsidR="00C01C91">
        <w:fldChar w:fldCharType="separate"/>
      </w:r>
      <w:r>
        <w:rPr>
          <w:noProof/>
        </w:rPr>
        <w:t>5</w:t>
      </w:r>
      <w:r w:rsidR="00C01C91">
        <w:rPr>
          <w:noProof/>
        </w:rPr>
        <w:fldChar w:fldCharType="end"/>
      </w:r>
      <w:r>
        <w:rPr>
          <w:b w:val="0"/>
        </w:rPr>
        <w:tab/>
        <w:t xml:space="preserve">Using the up arrow, recall your answer for Quick Review Question 4 to plot the points with coordinates in </w:t>
      </w:r>
      <w:proofErr w:type="spellStart"/>
      <w:r>
        <w:rPr>
          <w:b w:val="0"/>
          <w:i/>
        </w:rPr>
        <w:t>xLst</w:t>
      </w:r>
      <w:proofErr w:type="spellEnd"/>
      <w:r>
        <w:rPr>
          <w:b w:val="0"/>
        </w:rPr>
        <w:t xml:space="preserve"> and </w:t>
      </w:r>
      <w:proofErr w:type="spellStart"/>
      <w:r>
        <w:rPr>
          <w:b w:val="0"/>
          <w:i/>
        </w:rPr>
        <w:t>yLst</w:t>
      </w:r>
      <w:proofErr w:type="spellEnd"/>
      <w:r>
        <w:rPr>
          <w:b w:val="0"/>
          <w:i/>
        </w:rPr>
        <w:t>.</w:t>
      </w:r>
      <w:r>
        <w:rPr>
          <w:b w:val="0"/>
        </w:rPr>
        <w:t xml:space="preserve">  Adjust the command to have the points appear as larger circles filled with black.</w:t>
      </w:r>
    </w:p>
    <w:p w14:paraId="2704F6CD" w14:textId="77777777" w:rsidR="004B355B" w:rsidRDefault="004B355B" w:rsidP="004B355B">
      <w:pPr>
        <w:pStyle w:val="b"/>
      </w:pPr>
      <w:r>
        <w:t>Lines Connecting Points</w:t>
      </w:r>
    </w:p>
    <w:p w14:paraId="047CD916" w14:textId="77777777" w:rsidR="004B355B" w:rsidRDefault="004B355B">
      <w:pPr>
        <w:pStyle w:val="t"/>
      </w:pPr>
      <w:bookmarkStart w:id="50" w:name="OLE_LINK32"/>
      <w:bookmarkStart w:id="51" w:name="OLE_LINK33"/>
      <w:r>
        <w:t xml:space="preserve">Sometimes, it is helpful to visualize the path of an entity, such as an animal or a molecule, whose movement we are simulating.  To generate the path, in the same string for indicating the marker format, we specify the format of connecting line segments.  A </w:t>
      </w:r>
      <w:r>
        <w:rPr>
          <w:b/>
        </w:rPr>
        <w:t>dash</w:t>
      </w:r>
      <w:r>
        <w:t xml:space="preserve"> (</w:t>
      </w:r>
      <w:r w:rsidRPr="006D31A6">
        <w:rPr>
          <w:b/>
        </w:rPr>
        <w:t>-</w:t>
      </w:r>
      <w:r>
        <w:t xml:space="preserve">) in single quotes, such as </w:t>
      </w:r>
      <w:r>
        <w:rPr>
          <w:b/>
        </w:rPr>
        <w:t>'-'</w:t>
      </w:r>
      <w:r>
        <w:t xml:space="preserve"> or </w:t>
      </w:r>
      <w:r>
        <w:rPr>
          <w:b/>
        </w:rPr>
        <w:t>'-o'</w:t>
      </w:r>
      <w:r>
        <w:t xml:space="preserve">, indicates solid line segments or solid line segments with circle points, respectively.  The subsequent graph displays line segments joining pairs of adjacent points.  </w:t>
      </w:r>
    </w:p>
    <w:p w14:paraId="44A0E6D3" w14:textId="77777777" w:rsidR="004B355B" w:rsidRDefault="004B355B">
      <w:pPr>
        <w:pStyle w:val="t"/>
        <w:rPr>
          <w:color w:val="000000"/>
        </w:rPr>
      </w:pPr>
      <w:r>
        <w:rPr>
          <w:color w:val="000000"/>
        </w:rPr>
        <w:tab/>
        <w:t>For example, suppose [-1, 0, -1, 0, 1, 2, 3, 2, 1, 0] is an array (</w:t>
      </w:r>
      <w:proofErr w:type="spellStart"/>
      <w:r>
        <w:rPr>
          <w:i/>
        </w:rPr>
        <w:t>yValues</w:t>
      </w:r>
      <w:proofErr w:type="spellEnd"/>
      <w:r>
        <w:rPr>
          <w:color w:val="000000"/>
        </w:rPr>
        <w:t xml:space="preserve">) of ten </w:t>
      </w:r>
      <w:r>
        <w:rPr>
          <w:i/>
        </w:rPr>
        <w:t>y</w:t>
      </w:r>
      <w:r>
        <w:rPr>
          <w:color w:val="000000"/>
        </w:rPr>
        <w:t xml:space="preserve"> values, where each element is randomly one more or less than the previous element.  Considering each </w:t>
      </w:r>
      <w:r>
        <w:rPr>
          <w:i/>
        </w:rPr>
        <w:t xml:space="preserve">y </w:t>
      </w:r>
      <w:r>
        <w:rPr>
          <w:color w:val="000000"/>
        </w:rPr>
        <w:t xml:space="preserve">value to occur at sequential ticks of the clock, we can draw a line graph to display the trend of the </w:t>
      </w:r>
      <w:r>
        <w:rPr>
          <w:i/>
        </w:rPr>
        <w:t>y</w:t>
      </w:r>
      <w:r>
        <w:t xml:space="preserve"> values over time.  Just plotting </w:t>
      </w:r>
      <w:proofErr w:type="spellStart"/>
      <w:r>
        <w:rPr>
          <w:i/>
        </w:rPr>
        <w:t>yValues</w:t>
      </w:r>
      <w:proofErr w:type="spellEnd"/>
      <w:r>
        <w:rPr>
          <w:i/>
        </w:rPr>
        <w:t xml:space="preserve"> </w:t>
      </w:r>
      <w:r>
        <w:t xml:space="preserve">causes the first </w:t>
      </w:r>
      <w:r>
        <w:lastRenderedPageBreak/>
        <w:t>coordinates of the points to be 1, 2</w:t>
      </w:r>
      <w:proofErr w:type="gramStart"/>
      <w:r>
        <w:t>, ...</w:t>
      </w:r>
      <w:proofErr w:type="gramEnd"/>
      <w:r>
        <w:t xml:space="preserve">, 10 and the corresponding second coordinates to be from </w:t>
      </w:r>
      <w:proofErr w:type="spellStart"/>
      <w:r>
        <w:rPr>
          <w:i/>
        </w:rPr>
        <w:t>yValues</w:t>
      </w:r>
      <w:proofErr w:type="spellEnd"/>
      <w:r>
        <w:rPr>
          <w:color w:val="000000"/>
        </w:rPr>
        <w:t xml:space="preserve">.  The segment to display the trend of </w:t>
      </w:r>
      <w:r>
        <w:rPr>
          <w:i/>
        </w:rPr>
        <w:t>y</w:t>
      </w:r>
      <w:r>
        <w:rPr>
          <w:color w:val="000000"/>
        </w:rPr>
        <w:t xml:space="preserve"> over time follows:</w:t>
      </w:r>
      <w:bookmarkEnd w:id="50"/>
      <w:bookmarkEnd w:id="51"/>
    </w:p>
    <w:p w14:paraId="6BC41194" w14:textId="77777777" w:rsidR="004B355B" w:rsidRDefault="004B355B">
      <w:pPr>
        <w:pStyle w:val="c"/>
      </w:pPr>
      <w:bookmarkStart w:id="52" w:name="OLE_LINK34"/>
      <w:bookmarkStart w:id="53" w:name="OLE_LINK35"/>
    </w:p>
    <w:p w14:paraId="5BE34E4E" w14:textId="77777777" w:rsidR="004B355B" w:rsidRPr="009B3644" w:rsidRDefault="004B355B">
      <w:pPr>
        <w:pStyle w:val="c"/>
        <w:rPr>
          <w:color w:val="FF0000"/>
        </w:rPr>
      </w:pPr>
      <w:proofErr w:type="spellStart"/>
      <w:proofErr w:type="gramStart"/>
      <w:r w:rsidRPr="009B3644">
        <w:rPr>
          <w:color w:val="FF0000"/>
        </w:rPr>
        <w:t>yValues</w:t>
      </w:r>
      <w:proofErr w:type="spellEnd"/>
      <w:proofErr w:type="gramEnd"/>
      <w:r w:rsidRPr="009B3644">
        <w:rPr>
          <w:i/>
          <w:color w:val="FF0000"/>
        </w:rPr>
        <w:t xml:space="preserve"> </w:t>
      </w:r>
      <w:r w:rsidRPr="009B3644">
        <w:rPr>
          <w:color w:val="FF0000"/>
        </w:rPr>
        <w:t>= [-1, 0, -1, 0, 1, 2, 3, 2, 1, 0];</w:t>
      </w:r>
      <w:bookmarkEnd w:id="52"/>
      <w:bookmarkEnd w:id="53"/>
    </w:p>
    <w:p w14:paraId="3A3FE3C6" w14:textId="77777777" w:rsidR="004B355B" w:rsidRPr="009B3644" w:rsidRDefault="004B355B">
      <w:pPr>
        <w:pStyle w:val="c"/>
        <w:rPr>
          <w:color w:val="FF0000"/>
        </w:rPr>
      </w:pPr>
      <w:bookmarkStart w:id="54" w:name="OLE_LINK36"/>
      <w:bookmarkStart w:id="55" w:name="OLE_LINK37"/>
      <w:proofErr w:type="spellStart"/>
      <w:proofErr w:type="gramStart"/>
      <w:r w:rsidRPr="009B3644">
        <w:rPr>
          <w:color w:val="FF0000"/>
        </w:rPr>
        <w:t>lp</w:t>
      </w:r>
      <w:proofErr w:type="spellEnd"/>
      <w:proofErr w:type="gramEnd"/>
      <w:r w:rsidRPr="009B3644">
        <w:rPr>
          <w:color w:val="FF0000"/>
        </w:rPr>
        <w:t xml:space="preserve"> = plot(</w:t>
      </w:r>
      <w:proofErr w:type="spellStart"/>
      <w:r w:rsidRPr="009B3644">
        <w:rPr>
          <w:color w:val="FF0000"/>
        </w:rPr>
        <w:t>yValues</w:t>
      </w:r>
      <w:proofErr w:type="spellEnd"/>
      <w:r w:rsidRPr="009B3644">
        <w:rPr>
          <w:color w:val="FF0000"/>
        </w:rPr>
        <w:t xml:space="preserve">, </w:t>
      </w:r>
      <w:bookmarkEnd w:id="54"/>
      <w:bookmarkEnd w:id="55"/>
      <w:r w:rsidRPr="009B3644">
        <w:rPr>
          <w:b/>
          <w:color w:val="FF0000"/>
        </w:rPr>
        <w:t>'-o'</w:t>
      </w:r>
      <w:r w:rsidRPr="009B3644">
        <w:rPr>
          <w:color w:val="FF0000"/>
        </w:rPr>
        <w:t>)</w:t>
      </w:r>
    </w:p>
    <w:p w14:paraId="4011E9D0" w14:textId="77777777" w:rsidR="004B355B" w:rsidRDefault="004B355B">
      <w:pPr>
        <w:pStyle w:val="Caption"/>
      </w:pPr>
      <w:r>
        <w:t xml:space="preserve">Quick Review Question </w:t>
      </w:r>
      <w:r w:rsidR="00C01C91">
        <w:fldChar w:fldCharType="begin"/>
      </w:r>
      <w:r w:rsidR="00C01C91">
        <w:instrText xml:space="preserve"> SEQ Quick_Review_Question \* ARABIC </w:instrText>
      </w:r>
      <w:r w:rsidR="00C01C91">
        <w:fldChar w:fldCharType="separate"/>
      </w:r>
      <w:r>
        <w:rPr>
          <w:noProof/>
        </w:rPr>
        <w:t>6</w:t>
      </w:r>
      <w:r w:rsidR="00C01C91">
        <w:rPr>
          <w:noProof/>
        </w:rPr>
        <w:fldChar w:fldCharType="end"/>
      </w:r>
      <w:r>
        <w:tab/>
      </w:r>
      <w:bookmarkStart w:id="56" w:name="OLE_LINK38"/>
      <w:bookmarkStart w:id="57" w:name="OLE_LINK39"/>
      <w:r>
        <w:rPr>
          <w:b w:val="0"/>
        </w:rPr>
        <w:t xml:space="preserve">Plot the list of points with coordinates in </w:t>
      </w:r>
      <w:proofErr w:type="spellStart"/>
      <w:r>
        <w:rPr>
          <w:b w:val="0"/>
          <w:i/>
        </w:rPr>
        <w:t>xLst</w:t>
      </w:r>
      <w:proofErr w:type="spellEnd"/>
      <w:r>
        <w:rPr>
          <w:b w:val="0"/>
        </w:rPr>
        <w:t xml:space="preserve"> and </w:t>
      </w:r>
      <w:proofErr w:type="spellStart"/>
      <w:r>
        <w:rPr>
          <w:b w:val="0"/>
          <w:i/>
        </w:rPr>
        <w:t>yLst</w:t>
      </w:r>
      <w:proofErr w:type="spellEnd"/>
      <w:r>
        <w:rPr>
          <w:b w:val="0"/>
        </w:rPr>
        <w:t xml:space="preserve"> from Quick Review Question 4.  Label the axes, have the points be filled blue circles, and connect the points with line segments.</w:t>
      </w:r>
      <w:bookmarkEnd w:id="56"/>
      <w:bookmarkEnd w:id="57"/>
    </w:p>
    <w:p w14:paraId="0A43A3F6" w14:textId="77777777" w:rsidR="004B355B" w:rsidRDefault="004B355B">
      <w:pPr>
        <w:pStyle w:val="b"/>
      </w:pPr>
      <w:r>
        <w:t>Appending</w:t>
      </w:r>
    </w:p>
    <w:p w14:paraId="5FF5CE36" w14:textId="77777777" w:rsidR="004B355B" w:rsidRDefault="004B355B">
      <w:pPr>
        <w:pStyle w:val="t"/>
      </w:pPr>
      <w:bookmarkStart w:id="58" w:name="OLE_LINK49"/>
      <w:r>
        <w:t xml:space="preserve">In simulations with </w:t>
      </w:r>
      <w:r>
        <w:rPr>
          <w:i/>
        </w:rPr>
        <w:t>MATLAB</w:t>
      </w:r>
      <w:r>
        <w:t xml:space="preserve">, we frequently build an array one element at a time.  To do so, we can assign a value to the element beyond the end of the array.  The form of the assignment statement, where </w:t>
      </w:r>
      <w:proofErr w:type="spellStart"/>
      <w:r>
        <w:rPr>
          <w:i/>
        </w:rPr>
        <w:t>expr</w:t>
      </w:r>
      <w:proofErr w:type="spellEnd"/>
      <w:r>
        <w:t xml:space="preserve"> is an array and </w:t>
      </w:r>
      <w:proofErr w:type="spellStart"/>
      <w:r>
        <w:rPr>
          <w:i/>
        </w:rPr>
        <w:t>elem</w:t>
      </w:r>
      <w:proofErr w:type="spellEnd"/>
      <w:r>
        <w:t xml:space="preserve"> is an additional element, follows:  </w:t>
      </w:r>
    </w:p>
    <w:p w14:paraId="73F4D025" w14:textId="77777777" w:rsidR="004B355B" w:rsidRDefault="004B355B">
      <w:pPr>
        <w:pStyle w:val="c"/>
        <w:rPr>
          <w:rFonts w:ascii="Times" w:hAnsi="Times"/>
          <w:i/>
          <w:sz w:val="24"/>
        </w:rPr>
      </w:pPr>
    </w:p>
    <w:p w14:paraId="11E2162D" w14:textId="77777777" w:rsidR="004B355B" w:rsidRDefault="004B355B">
      <w:pPr>
        <w:pStyle w:val="c"/>
      </w:pPr>
      <w:proofErr w:type="spellStart"/>
      <w:proofErr w:type="gramStart"/>
      <w:r>
        <w:rPr>
          <w:rFonts w:ascii="Times" w:hAnsi="Times"/>
          <w:i/>
          <w:sz w:val="24"/>
        </w:rPr>
        <w:t>expr</w:t>
      </w:r>
      <w:proofErr w:type="spellEnd"/>
      <w:proofErr w:type="gramEnd"/>
      <w:r>
        <w:t>(</w:t>
      </w:r>
      <w:r w:rsidRPr="006F0281">
        <w:rPr>
          <w:b/>
        </w:rPr>
        <w:t>end + 1</w:t>
      </w:r>
      <w:r>
        <w:t xml:space="preserve">) = </w:t>
      </w:r>
      <w:proofErr w:type="spellStart"/>
      <w:r>
        <w:rPr>
          <w:rFonts w:ascii="Times" w:hAnsi="Times"/>
          <w:i/>
          <w:sz w:val="24"/>
        </w:rPr>
        <w:t>elem</w:t>
      </w:r>
      <w:proofErr w:type="spellEnd"/>
    </w:p>
    <w:p w14:paraId="29798435" w14:textId="77777777" w:rsidR="004B355B" w:rsidRDefault="004B355B">
      <w:pPr>
        <w:pStyle w:val="c"/>
      </w:pPr>
    </w:p>
    <w:p w14:paraId="35D1A026" w14:textId="77777777" w:rsidR="004B355B" w:rsidRDefault="004B355B">
      <w:pPr>
        <w:pStyle w:val="t"/>
      </w:pPr>
      <w:r>
        <w:tab/>
        <w:t xml:space="preserve">The following segment returns the value of the row array </w:t>
      </w:r>
      <w:proofErr w:type="spellStart"/>
      <w:r>
        <w:rPr>
          <w:i/>
        </w:rPr>
        <w:t>lst</w:t>
      </w:r>
      <w:proofErr w:type="spellEnd"/>
      <w:r>
        <w:t xml:space="preserve"> with a new element, 15, on the end</w:t>
      </w:r>
      <w:bookmarkEnd w:id="58"/>
      <w:r>
        <w:t>:</w:t>
      </w:r>
    </w:p>
    <w:p w14:paraId="45F9A2CD" w14:textId="77777777" w:rsidR="004B355B" w:rsidRDefault="004B355B">
      <w:pPr>
        <w:pStyle w:val="c"/>
      </w:pPr>
      <w:bookmarkStart w:id="59" w:name="OLE_LINK3"/>
      <w:bookmarkStart w:id="60" w:name="OLE_LINK50"/>
      <w:bookmarkStart w:id="61" w:name="OLE_LINK51"/>
      <w:bookmarkStart w:id="62" w:name="OLE_LINK52"/>
    </w:p>
    <w:p w14:paraId="14E779E0" w14:textId="77777777" w:rsidR="004B355B" w:rsidRPr="009B3644" w:rsidRDefault="004B355B">
      <w:pPr>
        <w:pStyle w:val="c"/>
        <w:rPr>
          <w:b/>
          <w:color w:val="FF0000"/>
        </w:rPr>
      </w:pPr>
      <w:proofErr w:type="spellStart"/>
      <w:proofErr w:type="gramStart"/>
      <w:r w:rsidRPr="009B3644">
        <w:rPr>
          <w:color w:val="FF0000"/>
        </w:rPr>
        <w:t>lst</w:t>
      </w:r>
      <w:proofErr w:type="spellEnd"/>
      <w:proofErr w:type="gramEnd"/>
      <w:r w:rsidRPr="009B3644">
        <w:rPr>
          <w:color w:val="FF0000"/>
        </w:rPr>
        <w:t xml:space="preserve"> = [11, 12, 13, 14];</w:t>
      </w:r>
      <w:bookmarkEnd w:id="59"/>
      <w:bookmarkEnd w:id="60"/>
      <w:bookmarkEnd w:id="61"/>
      <w:bookmarkEnd w:id="62"/>
    </w:p>
    <w:p w14:paraId="0F3B5354" w14:textId="77777777" w:rsidR="004B355B" w:rsidRPr="009B3644" w:rsidRDefault="004B355B">
      <w:pPr>
        <w:pStyle w:val="c"/>
        <w:rPr>
          <w:b/>
          <w:color w:val="FF0000"/>
        </w:rPr>
      </w:pPr>
      <w:bookmarkStart w:id="63" w:name="OLE_LINK4"/>
      <w:bookmarkStart w:id="64" w:name="OLE_LINK5"/>
      <w:bookmarkStart w:id="65" w:name="OLE_LINK53"/>
      <w:bookmarkStart w:id="66" w:name="OLE_LINK54"/>
      <w:proofErr w:type="spellStart"/>
      <w:proofErr w:type="gramStart"/>
      <w:r w:rsidRPr="009B3644">
        <w:rPr>
          <w:b/>
          <w:color w:val="FF0000"/>
        </w:rPr>
        <w:t>lst</w:t>
      </w:r>
      <w:proofErr w:type="spellEnd"/>
      <w:proofErr w:type="gramEnd"/>
      <w:r w:rsidRPr="009B3644">
        <w:rPr>
          <w:b/>
          <w:color w:val="FF0000"/>
        </w:rPr>
        <w:t>(5</w:t>
      </w:r>
      <w:bookmarkEnd w:id="63"/>
      <w:bookmarkEnd w:id="64"/>
      <w:bookmarkEnd w:id="65"/>
      <w:bookmarkEnd w:id="66"/>
      <w:r w:rsidRPr="009B3644">
        <w:rPr>
          <w:b/>
          <w:color w:val="FF0000"/>
        </w:rPr>
        <w:t>) = 15</w:t>
      </w:r>
    </w:p>
    <w:p w14:paraId="71F885E5" w14:textId="77777777" w:rsidR="004B355B" w:rsidRPr="00F248AB" w:rsidRDefault="004B355B" w:rsidP="004B355B">
      <w:pPr>
        <w:pStyle w:val="c"/>
      </w:pPr>
    </w:p>
    <w:p w14:paraId="66358DDD" w14:textId="77777777" w:rsidR="004B355B" w:rsidRDefault="004B355B">
      <w:pPr>
        <w:pStyle w:val="t"/>
      </w:pPr>
      <w:bookmarkStart w:id="67" w:name="OLE_LINK57"/>
      <w:bookmarkStart w:id="68" w:name="OLE_LINK58"/>
      <w:r>
        <w:t>Output is as follows:</w:t>
      </w:r>
    </w:p>
    <w:p w14:paraId="2F9031E0" w14:textId="77777777" w:rsidR="004B355B" w:rsidRPr="00F248AB" w:rsidRDefault="004B355B" w:rsidP="004B355B">
      <w:pPr>
        <w:pStyle w:val="c"/>
        <w:rPr>
          <w:b/>
          <w:color w:val="0000FF"/>
        </w:rPr>
      </w:pPr>
    </w:p>
    <w:p w14:paraId="49D62901" w14:textId="77777777" w:rsidR="004B355B" w:rsidRPr="00F248AB" w:rsidRDefault="004B355B" w:rsidP="004B355B">
      <w:pPr>
        <w:pStyle w:val="c"/>
        <w:rPr>
          <w:b/>
          <w:color w:val="0000FF"/>
        </w:rPr>
      </w:pPr>
      <w:proofErr w:type="spellStart"/>
      <w:proofErr w:type="gramStart"/>
      <w:r w:rsidRPr="00F248AB">
        <w:rPr>
          <w:b/>
          <w:color w:val="0000FF"/>
        </w:rPr>
        <w:t>lst</w:t>
      </w:r>
      <w:proofErr w:type="spellEnd"/>
      <w:proofErr w:type="gramEnd"/>
      <w:r w:rsidRPr="00F248AB">
        <w:rPr>
          <w:b/>
          <w:color w:val="0000FF"/>
        </w:rPr>
        <w:t xml:space="preserve"> =</w:t>
      </w:r>
    </w:p>
    <w:p w14:paraId="37EFE1E8" w14:textId="77777777" w:rsidR="004B355B" w:rsidRPr="00F248AB" w:rsidRDefault="004B355B" w:rsidP="004B355B">
      <w:pPr>
        <w:pStyle w:val="c"/>
        <w:rPr>
          <w:b/>
          <w:color w:val="0000FF"/>
        </w:rPr>
      </w:pPr>
    </w:p>
    <w:p w14:paraId="08BA5342" w14:textId="77777777" w:rsidR="004B355B" w:rsidRPr="00F248AB" w:rsidRDefault="004B355B" w:rsidP="004B355B">
      <w:pPr>
        <w:pStyle w:val="c"/>
        <w:rPr>
          <w:b/>
          <w:color w:val="0000FF"/>
        </w:rPr>
      </w:pPr>
      <w:r w:rsidRPr="00F248AB">
        <w:rPr>
          <w:b/>
          <w:color w:val="0000FF"/>
        </w:rPr>
        <w:t xml:space="preserve">    11    12    13    14    15</w:t>
      </w:r>
    </w:p>
    <w:p w14:paraId="6F18B383" w14:textId="77777777" w:rsidR="004B355B" w:rsidRPr="00F248AB" w:rsidRDefault="004B355B" w:rsidP="004B355B">
      <w:pPr>
        <w:pStyle w:val="c"/>
        <w:rPr>
          <w:b/>
          <w:color w:val="0000FF"/>
        </w:rPr>
      </w:pPr>
    </w:p>
    <w:bookmarkEnd w:id="67"/>
    <w:bookmarkEnd w:id="68"/>
    <w:p w14:paraId="21AB8CB2" w14:textId="77777777" w:rsidR="004B355B" w:rsidRDefault="004B355B">
      <w:pPr>
        <w:pStyle w:val="t"/>
      </w:pPr>
      <w:r>
        <w:t xml:space="preserve">To avoid counting the number of elements in the array, we can refer to the element with index </w:t>
      </w:r>
      <w:r>
        <w:rPr>
          <w:i/>
        </w:rPr>
        <w:t>end</w:t>
      </w:r>
      <w:r>
        <w:t xml:space="preserve"> + 1, such as follows:</w:t>
      </w:r>
    </w:p>
    <w:p w14:paraId="4D4155EA" w14:textId="77777777" w:rsidR="004B355B" w:rsidRPr="00F248AB" w:rsidRDefault="004B355B" w:rsidP="004B355B">
      <w:pPr>
        <w:pStyle w:val="c"/>
      </w:pPr>
    </w:p>
    <w:p w14:paraId="5E89D643" w14:textId="77777777" w:rsidR="004B355B" w:rsidRPr="009B3644" w:rsidRDefault="004B355B" w:rsidP="004B355B">
      <w:pPr>
        <w:pStyle w:val="c"/>
        <w:rPr>
          <w:color w:val="FF0000"/>
        </w:rPr>
      </w:pPr>
      <w:proofErr w:type="spellStart"/>
      <w:proofErr w:type="gramStart"/>
      <w:r w:rsidRPr="009B3644">
        <w:rPr>
          <w:color w:val="FF0000"/>
        </w:rPr>
        <w:t>lst</w:t>
      </w:r>
      <w:proofErr w:type="spellEnd"/>
      <w:proofErr w:type="gramEnd"/>
      <w:r w:rsidRPr="009B3644">
        <w:rPr>
          <w:color w:val="FF0000"/>
        </w:rPr>
        <w:t>(</w:t>
      </w:r>
      <w:r w:rsidRPr="006F0281">
        <w:rPr>
          <w:b/>
          <w:color w:val="FF0000"/>
        </w:rPr>
        <w:t>end + 1</w:t>
      </w:r>
      <w:r w:rsidRPr="009B3644">
        <w:rPr>
          <w:color w:val="FF0000"/>
        </w:rPr>
        <w:t>) = 16</w:t>
      </w:r>
    </w:p>
    <w:p w14:paraId="68EDA387" w14:textId="77777777" w:rsidR="004B355B" w:rsidRPr="00F248AB" w:rsidRDefault="004B355B" w:rsidP="004B355B">
      <w:pPr>
        <w:pStyle w:val="c"/>
      </w:pPr>
    </w:p>
    <w:p w14:paraId="7FA74E0D" w14:textId="77777777" w:rsidR="004B355B" w:rsidRDefault="004B355B">
      <w:pPr>
        <w:pStyle w:val="t"/>
      </w:pPr>
      <w:r>
        <w:tab/>
      </w:r>
      <w:bookmarkStart w:id="69" w:name="OLE_LINK63"/>
      <w:bookmarkStart w:id="70" w:name="OLE_LINK64"/>
      <w:r>
        <w:t xml:space="preserve">We can append a row or column onto the end of an array by specifying an appropriate range of elements.  For example, consider </w:t>
      </w:r>
      <w:r>
        <w:rPr>
          <w:i/>
        </w:rPr>
        <w:t>mat</w:t>
      </w:r>
      <w:r>
        <w:t xml:space="preserve">, an array of two rows and four columns:  </w:t>
      </w:r>
      <w:bookmarkEnd w:id="69"/>
      <w:bookmarkEnd w:id="70"/>
    </w:p>
    <w:p w14:paraId="506A4B06" w14:textId="77777777" w:rsidR="004B355B" w:rsidRPr="00F248AB" w:rsidRDefault="004B355B" w:rsidP="004B355B">
      <w:pPr>
        <w:pStyle w:val="c"/>
      </w:pPr>
    </w:p>
    <w:p w14:paraId="18CCFA3A" w14:textId="77777777" w:rsidR="004B355B" w:rsidRPr="009B3644" w:rsidRDefault="004B355B" w:rsidP="004B355B">
      <w:pPr>
        <w:pStyle w:val="c"/>
        <w:rPr>
          <w:color w:val="FF0000"/>
        </w:rPr>
      </w:pPr>
      <w:proofErr w:type="gramStart"/>
      <w:r w:rsidRPr="009B3644">
        <w:rPr>
          <w:color w:val="FF0000"/>
        </w:rPr>
        <w:t>mat</w:t>
      </w:r>
      <w:proofErr w:type="gramEnd"/>
      <w:r w:rsidRPr="009B3644">
        <w:rPr>
          <w:color w:val="FF0000"/>
        </w:rPr>
        <w:t xml:space="preserve"> = [45 99 203 -29; 775 31 -582 62]</w:t>
      </w:r>
    </w:p>
    <w:p w14:paraId="0AA83CC5" w14:textId="77777777" w:rsidR="004B355B" w:rsidRPr="00F248AB" w:rsidRDefault="004B355B">
      <w:pPr>
        <w:pStyle w:val="c"/>
      </w:pPr>
    </w:p>
    <w:p w14:paraId="732FFFCB" w14:textId="77777777" w:rsidR="004B355B" w:rsidRDefault="004B355B">
      <w:pPr>
        <w:pStyle w:val="t"/>
      </w:pPr>
      <w:r>
        <w:t xml:space="preserve">After execution of the following assignment statement, </w:t>
      </w:r>
      <w:r>
        <w:rPr>
          <w:i/>
        </w:rPr>
        <w:t>mat</w:t>
      </w:r>
      <w:r>
        <w:t xml:space="preserve"> contains a third row of all fives:</w:t>
      </w:r>
    </w:p>
    <w:p w14:paraId="137511B9" w14:textId="77777777" w:rsidR="004B355B" w:rsidRDefault="004B355B" w:rsidP="004B355B">
      <w:pPr>
        <w:pStyle w:val="c"/>
      </w:pPr>
    </w:p>
    <w:p w14:paraId="0D35AD2B" w14:textId="77777777" w:rsidR="004B355B" w:rsidRPr="009B3644" w:rsidRDefault="004B355B" w:rsidP="004B355B">
      <w:pPr>
        <w:pStyle w:val="c"/>
        <w:rPr>
          <w:color w:val="FF0000"/>
        </w:rPr>
      </w:pPr>
      <w:proofErr w:type="gramStart"/>
      <w:r w:rsidRPr="009B3644">
        <w:rPr>
          <w:color w:val="FF0000"/>
        </w:rPr>
        <w:t>mat</w:t>
      </w:r>
      <w:proofErr w:type="gramEnd"/>
      <w:r w:rsidRPr="009B3644">
        <w:rPr>
          <w:color w:val="FF0000"/>
        </w:rPr>
        <w:t>(</w:t>
      </w:r>
      <w:r w:rsidRPr="006F0281">
        <w:rPr>
          <w:b/>
          <w:color w:val="FF0000"/>
        </w:rPr>
        <w:t>3</w:t>
      </w:r>
      <w:r w:rsidRPr="009B3644">
        <w:rPr>
          <w:color w:val="FF0000"/>
        </w:rPr>
        <w:t xml:space="preserve">, </w:t>
      </w:r>
      <w:r>
        <w:rPr>
          <w:color w:val="FF0000"/>
        </w:rPr>
        <w:t>:</w:t>
      </w:r>
      <w:r w:rsidRPr="009B3644">
        <w:rPr>
          <w:color w:val="FF0000"/>
        </w:rPr>
        <w:t>) = [5, 5, 5, 5]</w:t>
      </w:r>
    </w:p>
    <w:p w14:paraId="5F40FE9F" w14:textId="77777777" w:rsidR="004B355B" w:rsidRDefault="004B355B" w:rsidP="004B355B">
      <w:pPr>
        <w:pStyle w:val="c"/>
      </w:pPr>
    </w:p>
    <w:p w14:paraId="5B74F5D9" w14:textId="77777777" w:rsidR="004B355B" w:rsidRPr="00F248AB" w:rsidRDefault="004B355B" w:rsidP="004B355B">
      <w:pPr>
        <w:pStyle w:val="t"/>
      </w:pPr>
      <w:r>
        <w:t>To append a column with values 1, 2, and 3, we give the range of row elements (1:</w:t>
      </w:r>
      <w:r>
        <w:rPr>
          <w:i/>
        </w:rPr>
        <w:t>end</w:t>
      </w:r>
      <w:r>
        <w:t>), the index of the new column (</w:t>
      </w:r>
      <w:r>
        <w:rPr>
          <w:i/>
        </w:rPr>
        <w:t>end</w:t>
      </w:r>
      <w:r>
        <w:t xml:space="preserve"> + 1), and indicate that each value is on a new row by using semicolon separators:</w:t>
      </w:r>
    </w:p>
    <w:p w14:paraId="310868BD" w14:textId="77777777" w:rsidR="004B355B" w:rsidRDefault="004B355B" w:rsidP="004B355B">
      <w:pPr>
        <w:pStyle w:val="c"/>
      </w:pPr>
    </w:p>
    <w:p w14:paraId="2AA6EB82" w14:textId="77777777" w:rsidR="004B355B" w:rsidRPr="009B3644" w:rsidRDefault="004B355B" w:rsidP="004B355B">
      <w:pPr>
        <w:pStyle w:val="c"/>
        <w:rPr>
          <w:color w:val="FF0000"/>
        </w:rPr>
      </w:pPr>
      <w:proofErr w:type="gramStart"/>
      <w:r w:rsidRPr="009B3644">
        <w:rPr>
          <w:color w:val="FF0000"/>
        </w:rPr>
        <w:t>mat</w:t>
      </w:r>
      <w:proofErr w:type="gramEnd"/>
      <w:r w:rsidRPr="009B3644">
        <w:rPr>
          <w:color w:val="FF0000"/>
        </w:rPr>
        <w:t>(</w:t>
      </w:r>
      <w:r>
        <w:rPr>
          <w:b/>
          <w:color w:val="FF0000"/>
        </w:rPr>
        <w:t>:</w:t>
      </w:r>
      <w:r w:rsidRPr="009B3644">
        <w:rPr>
          <w:color w:val="FF0000"/>
        </w:rPr>
        <w:t xml:space="preserve">, </w:t>
      </w:r>
      <w:r w:rsidRPr="006F0281">
        <w:rPr>
          <w:b/>
          <w:color w:val="FF0000"/>
        </w:rPr>
        <w:t>end + 1</w:t>
      </w:r>
      <w:r w:rsidRPr="009B3644">
        <w:rPr>
          <w:color w:val="FF0000"/>
        </w:rPr>
        <w:t>) = [1</w:t>
      </w:r>
      <w:r w:rsidRPr="006F0281">
        <w:rPr>
          <w:b/>
          <w:color w:val="FF0000"/>
        </w:rPr>
        <w:t>;</w:t>
      </w:r>
      <w:r w:rsidRPr="009B3644">
        <w:rPr>
          <w:color w:val="FF0000"/>
        </w:rPr>
        <w:t xml:space="preserve"> 2</w:t>
      </w:r>
      <w:r w:rsidRPr="006F0281">
        <w:rPr>
          <w:b/>
          <w:color w:val="FF0000"/>
        </w:rPr>
        <w:t>;</w:t>
      </w:r>
      <w:r w:rsidRPr="009B3644">
        <w:rPr>
          <w:color w:val="FF0000"/>
        </w:rPr>
        <w:t xml:space="preserve"> 3]</w:t>
      </w:r>
    </w:p>
    <w:p w14:paraId="60A5B3B0" w14:textId="77777777" w:rsidR="004B355B" w:rsidRPr="00F248AB" w:rsidRDefault="004B355B" w:rsidP="004B355B">
      <w:pPr>
        <w:pStyle w:val="c"/>
      </w:pPr>
    </w:p>
    <w:p w14:paraId="4FEB627E" w14:textId="77777777" w:rsidR="004B355B" w:rsidRDefault="004B355B" w:rsidP="004B355B">
      <w:pPr>
        <w:pStyle w:val="t"/>
      </w:pPr>
      <w:r>
        <w:t>The resulting array is as follows:</w:t>
      </w:r>
    </w:p>
    <w:p w14:paraId="142E69C5" w14:textId="77777777" w:rsidR="004B355B" w:rsidRPr="00F248AB" w:rsidRDefault="004B355B" w:rsidP="004B355B">
      <w:pPr>
        <w:pStyle w:val="c"/>
        <w:rPr>
          <w:b/>
          <w:color w:val="0000FF"/>
        </w:rPr>
      </w:pPr>
      <w:proofErr w:type="gramStart"/>
      <w:r w:rsidRPr="00F248AB">
        <w:rPr>
          <w:b/>
          <w:color w:val="0000FF"/>
        </w:rPr>
        <w:t>mat</w:t>
      </w:r>
      <w:proofErr w:type="gramEnd"/>
      <w:r w:rsidRPr="00F248AB">
        <w:rPr>
          <w:b/>
          <w:color w:val="0000FF"/>
        </w:rPr>
        <w:t xml:space="preserve"> =</w:t>
      </w:r>
    </w:p>
    <w:p w14:paraId="539C76EB" w14:textId="77777777" w:rsidR="004B355B" w:rsidRPr="00F248AB" w:rsidRDefault="004B355B" w:rsidP="004B355B">
      <w:pPr>
        <w:pStyle w:val="c"/>
        <w:rPr>
          <w:b/>
          <w:color w:val="0000FF"/>
        </w:rPr>
      </w:pPr>
    </w:p>
    <w:p w14:paraId="348AF2BC" w14:textId="77777777" w:rsidR="004B355B" w:rsidRPr="00F248AB" w:rsidRDefault="004B355B" w:rsidP="004B355B">
      <w:pPr>
        <w:pStyle w:val="c"/>
        <w:rPr>
          <w:b/>
          <w:color w:val="0000FF"/>
        </w:rPr>
      </w:pPr>
      <w:r w:rsidRPr="00F248AB">
        <w:rPr>
          <w:b/>
          <w:color w:val="0000FF"/>
        </w:rPr>
        <w:t xml:space="preserve">    45    99   203   -29     1</w:t>
      </w:r>
    </w:p>
    <w:p w14:paraId="518ED636" w14:textId="77777777" w:rsidR="004B355B" w:rsidRPr="00F248AB" w:rsidRDefault="004B355B" w:rsidP="004B355B">
      <w:pPr>
        <w:pStyle w:val="c"/>
        <w:rPr>
          <w:b/>
          <w:color w:val="0000FF"/>
        </w:rPr>
      </w:pPr>
      <w:r w:rsidRPr="00F248AB">
        <w:rPr>
          <w:b/>
          <w:color w:val="0000FF"/>
        </w:rPr>
        <w:t xml:space="preserve">   775    31  -582    62     2</w:t>
      </w:r>
    </w:p>
    <w:p w14:paraId="6FBCAD21" w14:textId="77777777" w:rsidR="004B355B" w:rsidRPr="00F248AB" w:rsidRDefault="004B355B" w:rsidP="004B355B">
      <w:pPr>
        <w:pStyle w:val="c"/>
        <w:rPr>
          <w:b/>
          <w:color w:val="0000FF"/>
        </w:rPr>
      </w:pPr>
      <w:r w:rsidRPr="00F248AB">
        <w:rPr>
          <w:b/>
          <w:color w:val="0000FF"/>
        </w:rPr>
        <w:t xml:space="preserve">     5     </w:t>
      </w:r>
      <w:proofErr w:type="spellStart"/>
      <w:r w:rsidRPr="00F248AB">
        <w:rPr>
          <w:b/>
          <w:color w:val="0000FF"/>
        </w:rPr>
        <w:t>5</w:t>
      </w:r>
      <w:proofErr w:type="spellEnd"/>
      <w:r w:rsidRPr="00F248AB">
        <w:rPr>
          <w:b/>
          <w:color w:val="0000FF"/>
        </w:rPr>
        <w:t xml:space="preserve">     </w:t>
      </w:r>
      <w:proofErr w:type="spellStart"/>
      <w:r w:rsidRPr="00F248AB">
        <w:rPr>
          <w:b/>
          <w:color w:val="0000FF"/>
        </w:rPr>
        <w:t>5</w:t>
      </w:r>
      <w:proofErr w:type="spellEnd"/>
      <w:r w:rsidRPr="00F248AB">
        <w:rPr>
          <w:b/>
          <w:color w:val="0000FF"/>
        </w:rPr>
        <w:t xml:space="preserve">     </w:t>
      </w:r>
      <w:proofErr w:type="spellStart"/>
      <w:r w:rsidRPr="00F248AB">
        <w:rPr>
          <w:b/>
          <w:color w:val="0000FF"/>
        </w:rPr>
        <w:t>5</w:t>
      </w:r>
      <w:proofErr w:type="spellEnd"/>
      <w:r w:rsidRPr="00F248AB">
        <w:rPr>
          <w:b/>
          <w:color w:val="0000FF"/>
        </w:rPr>
        <w:t xml:space="preserve">     3</w:t>
      </w:r>
    </w:p>
    <w:p w14:paraId="344AD130" w14:textId="77777777" w:rsidR="004B355B" w:rsidRPr="00F248AB" w:rsidRDefault="004B355B" w:rsidP="004B355B">
      <w:pPr>
        <w:pStyle w:val="c"/>
        <w:rPr>
          <w:b/>
          <w:color w:val="0000FF"/>
        </w:rPr>
      </w:pPr>
    </w:p>
    <w:p w14:paraId="3547DE34" w14:textId="77777777" w:rsidR="004B355B" w:rsidRDefault="004B355B">
      <w:pPr>
        <w:pStyle w:val="t"/>
      </w:pPr>
      <w:r>
        <w:tab/>
      </w:r>
      <w:bookmarkStart w:id="71" w:name="OLE_LINK67"/>
      <w:bookmarkStart w:id="72" w:name="OLE_LINK68"/>
      <w:r>
        <w:t xml:space="preserve">In a programming language, such as C, C++, or Java, when using a loop to count, we must initialize the counter to be zero before the loop.  Similarly, we must initialize an array before building.  When building an array from scratch, the initial value is usually an </w:t>
      </w:r>
      <w:r>
        <w:rPr>
          <w:b/>
        </w:rPr>
        <w:t>empty list</w:t>
      </w:r>
      <w:r>
        <w:t xml:space="preserve">, []. The segment below </w:t>
      </w:r>
      <w:bookmarkStart w:id="73" w:name="OLE_LINK69"/>
      <w:bookmarkStart w:id="74" w:name="OLE_LINK70"/>
      <w:bookmarkEnd w:id="71"/>
      <w:bookmarkEnd w:id="72"/>
      <w:r>
        <w:t xml:space="preserve">stores </w:t>
      </w:r>
      <w:r w:rsidRPr="00F248AB">
        <w:rPr>
          <w:position w:val="-4"/>
        </w:rPr>
        <w:object w:dxaOrig="420" w:dyaOrig="300" w14:anchorId="1026E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5.25pt" o:ole="">
            <v:imagedata r:id="rId7" o:title=""/>
          </v:shape>
          <o:OLEObject Type="Embed" ProgID="Equation.3" ShapeID="_x0000_i1025" DrawAspect="Content" ObjectID="_1332532032" r:id="rId8"/>
        </w:object>
      </w:r>
      <w:r>
        <w:t xml:space="preserve"> for the integers </w:t>
      </w:r>
      <w:proofErr w:type="spellStart"/>
      <w:r>
        <w:rPr>
          <w:i/>
        </w:rPr>
        <w:t>i</w:t>
      </w:r>
      <w:proofErr w:type="spellEnd"/>
      <w:r>
        <w:t xml:space="preserve"> from 1 through 6 in the list </w:t>
      </w:r>
      <w:proofErr w:type="spellStart"/>
      <w:r>
        <w:rPr>
          <w:i/>
        </w:rPr>
        <w:t>gLst</w:t>
      </w:r>
      <w:proofErr w:type="spellEnd"/>
      <w:r>
        <w:t xml:space="preserve">, which is originally empty.  Finally, we have </w:t>
      </w:r>
      <w:r>
        <w:rPr>
          <w:i/>
        </w:rPr>
        <w:t>MATLAB</w:t>
      </w:r>
      <w:r>
        <w:t xml:space="preserve"> return the value of </w:t>
      </w:r>
      <w:proofErr w:type="spellStart"/>
      <w:r>
        <w:rPr>
          <w:i/>
        </w:rPr>
        <w:t>gLst</w:t>
      </w:r>
      <w:proofErr w:type="spellEnd"/>
      <w:r>
        <w:t>.</w:t>
      </w:r>
      <w:bookmarkEnd w:id="73"/>
      <w:bookmarkEnd w:id="74"/>
    </w:p>
    <w:p w14:paraId="21243A79" w14:textId="77777777" w:rsidR="004B355B" w:rsidRDefault="004B355B">
      <w:pPr>
        <w:pStyle w:val="c"/>
      </w:pPr>
    </w:p>
    <w:p w14:paraId="05E3F5AC" w14:textId="77777777" w:rsidR="004B355B" w:rsidRPr="009B3644" w:rsidRDefault="004B355B">
      <w:pPr>
        <w:pStyle w:val="c"/>
        <w:rPr>
          <w:b/>
          <w:color w:val="FF0000"/>
        </w:rPr>
      </w:pPr>
      <w:bookmarkStart w:id="75" w:name="OLE_LINK75"/>
      <w:bookmarkStart w:id="76" w:name="OLE_LINK76"/>
      <w:r w:rsidRPr="009B3644">
        <w:rPr>
          <w:b/>
          <w:color w:val="FF0000"/>
        </w:rPr>
        <w:t>gLst = [];</w:t>
      </w:r>
      <w:bookmarkEnd w:id="75"/>
      <w:bookmarkEnd w:id="76"/>
    </w:p>
    <w:p w14:paraId="1554866D" w14:textId="77777777" w:rsidR="004B355B" w:rsidRPr="009B3644" w:rsidRDefault="004B355B">
      <w:pPr>
        <w:pStyle w:val="c"/>
        <w:rPr>
          <w:color w:val="FF0000"/>
        </w:rPr>
      </w:pPr>
      <w:bookmarkStart w:id="77" w:name="OLE_LINK77"/>
      <w:bookmarkStart w:id="78" w:name="OLE_LINK78"/>
      <w:r w:rsidRPr="009B3644">
        <w:rPr>
          <w:color w:val="FF0000"/>
        </w:rPr>
        <w:t>for i = 1:6</w:t>
      </w:r>
    </w:p>
    <w:bookmarkEnd w:id="77"/>
    <w:bookmarkEnd w:id="78"/>
    <w:p w14:paraId="66B5CD40" w14:textId="77777777" w:rsidR="004B355B" w:rsidRPr="009B3644" w:rsidRDefault="004B355B">
      <w:pPr>
        <w:pStyle w:val="c"/>
        <w:rPr>
          <w:b/>
          <w:color w:val="FF0000"/>
        </w:rPr>
      </w:pPr>
      <w:r w:rsidRPr="009B3644">
        <w:rPr>
          <w:b/>
          <w:color w:val="FF0000"/>
        </w:rPr>
        <w:t xml:space="preserve">   </w:t>
      </w:r>
      <w:bookmarkStart w:id="79" w:name="OLE_LINK79"/>
      <w:r w:rsidRPr="009B3644">
        <w:rPr>
          <w:b/>
          <w:color w:val="FF0000"/>
        </w:rPr>
        <w:t>gLst(end + 1)</w:t>
      </w:r>
      <w:r w:rsidRPr="009B3644">
        <w:rPr>
          <w:color w:val="FF0000"/>
        </w:rPr>
        <w:t xml:space="preserve"> = 3 * sqrt(i)</w:t>
      </w:r>
      <w:bookmarkEnd w:id="79"/>
      <w:r w:rsidRPr="009B3644">
        <w:rPr>
          <w:color w:val="FF0000"/>
        </w:rPr>
        <w:t>;</w:t>
      </w:r>
    </w:p>
    <w:p w14:paraId="678FFF4B" w14:textId="77777777" w:rsidR="004B355B" w:rsidRPr="009B3644" w:rsidRDefault="004B355B">
      <w:pPr>
        <w:pStyle w:val="c"/>
        <w:rPr>
          <w:color w:val="FF0000"/>
        </w:rPr>
      </w:pPr>
      <w:r w:rsidRPr="009B3644">
        <w:rPr>
          <w:color w:val="FF0000"/>
        </w:rPr>
        <w:t>end</w:t>
      </w:r>
    </w:p>
    <w:p w14:paraId="1A41C16E" w14:textId="77777777" w:rsidR="004B355B" w:rsidRPr="009B3644" w:rsidRDefault="004B355B">
      <w:pPr>
        <w:pStyle w:val="c"/>
        <w:rPr>
          <w:color w:val="FF0000"/>
        </w:rPr>
      </w:pPr>
    </w:p>
    <w:p w14:paraId="67A662FD" w14:textId="77777777" w:rsidR="004B355B" w:rsidRPr="009B3644" w:rsidRDefault="004B355B">
      <w:pPr>
        <w:pStyle w:val="c"/>
        <w:rPr>
          <w:color w:val="FF0000"/>
        </w:rPr>
      </w:pPr>
      <w:bookmarkStart w:id="80" w:name="OLE_LINK82"/>
      <w:bookmarkStart w:id="81" w:name="OLE_LINK83"/>
      <w:r w:rsidRPr="009B3644">
        <w:rPr>
          <w:color w:val="FF0000"/>
        </w:rPr>
        <w:t>gLst</w:t>
      </w:r>
      <w:bookmarkEnd w:id="80"/>
      <w:bookmarkEnd w:id="81"/>
    </w:p>
    <w:p w14:paraId="75306F6E" w14:textId="77777777" w:rsidR="004B355B" w:rsidRDefault="004B355B">
      <w:pPr>
        <w:pStyle w:val="c"/>
      </w:pPr>
    </w:p>
    <w:p w14:paraId="5E2FC1E6" w14:textId="77777777" w:rsidR="004B355B" w:rsidRDefault="004B355B">
      <w:pPr>
        <w:pStyle w:val="t"/>
      </w:pPr>
      <w:r>
        <w:t>The resulting array is [</w:t>
      </w:r>
      <w:r w:rsidRPr="00F248AB">
        <w:t>3.0000    4.2426    5.1962    6.0000    6.7082    7.3485</w:t>
      </w:r>
      <w:r>
        <w:t>].</w:t>
      </w:r>
    </w:p>
    <w:p w14:paraId="692E86F8" w14:textId="77777777" w:rsidR="004B355B" w:rsidRDefault="004B355B">
      <w:pPr>
        <w:pStyle w:val="t"/>
      </w:pPr>
      <w:r>
        <w:tab/>
        <w:t xml:space="preserve">Alternatively, if we know the final size in advance, we should initialize the </w:t>
      </w:r>
      <w:r>
        <w:rPr>
          <w:i/>
        </w:rPr>
        <w:t>gLst</w:t>
      </w:r>
      <w:r>
        <w:t xml:space="preserve"> as an array of zeros with that size.   Such an initialization sets aside contiguous memory space and speeds computation.  The designation for a </w:t>
      </w:r>
      <w:r w:rsidRPr="00F248AB">
        <w:rPr>
          <w:b/>
        </w:rPr>
        <w:t>zero array</w:t>
      </w:r>
      <w:r>
        <w:t xml:space="preserve"> of </w:t>
      </w:r>
      <w:r>
        <w:rPr>
          <w:i/>
        </w:rPr>
        <w:t>n</w:t>
      </w:r>
      <w:r>
        <w:t xml:space="preserve"> rows and </w:t>
      </w:r>
      <w:r>
        <w:rPr>
          <w:i/>
        </w:rPr>
        <w:t>m</w:t>
      </w:r>
      <w:r>
        <w:t xml:space="preserve"> columns is </w:t>
      </w:r>
      <w:r>
        <w:rPr>
          <w:b/>
          <w:i/>
        </w:rPr>
        <w:t>zeros</w:t>
      </w:r>
      <w:r>
        <w:rPr>
          <w:b/>
        </w:rPr>
        <w:t>(</w:t>
      </w:r>
      <w:r>
        <w:rPr>
          <w:b/>
          <w:i/>
        </w:rPr>
        <w:t>n</w:t>
      </w:r>
      <w:r>
        <w:rPr>
          <w:b/>
        </w:rPr>
        <w:t xml:space="preserve">, </w:t>
      </w:r>
      <w:r>
        <w:rPr>
          <w:b/>
          <w:i/>
        </w:rPr>
        <w:t>m</w:t>
      </w:r>
      <w:r>
        <w:rPr>
          <w:b/>
        </w:rPr>
        <w:t>)</w:t>
      </w:r>
      <w:r>
        <w:t xml:space="preserve">. </w:t>
      </w:r>
      <w:r>
        <w:rPr>
          <w:b/>
        </w:rPr>
        <w:t xml:space="preserve"> </w:t>
      </w:r>
      <w:r>
        <w:t>Thus, the following segment initializes a row of 6 zeros and changes the values of the elements appropriately:</w:t>
      </w:r>
    </w:p>
    <w:p w14:paraId="38FCBFF2" w14:textId="77777777" w:rsidR="004B355B" w:rsidRDefault="004B355B">
      <w:pPr>
        <w:pStyle w:val="c"/>
      </w:pPr>
    </w:p>
    <w:p w14:paraId="535C7750" w14:textId="77777777" w:rsidR="004B355B" w:rsidRPr="009B3644" w:rsidRDefault="004B355B">
      <w:pPr>
        <w:pStyle w:val="c"/>
        <w:rPr>
          <w:b/>
          <w:color w:val="FF0000"/>
        </w:rPr>
      </w:pPr>
      <w:r w:rsidRPr="009B3644">
        <w:rPr>
          <w:b/>
          <w:color w:val="FF0000"/>
        </w:rPr>
        <w:t>gLst = zeros(1, 6);</w:t>
      </w:r>
    </w:p>
    <w:p w14:paraId="1D5A0E15" w14:textId="77777777" w:rsidR="004B355B" w:rsidRPr="009B3644" w:rsidRDefault="004B355B">
      <w:pPr>
        <w:pStyle w:val="c"/>
        <w:rPr>
          <w:color w:val="FF0000"/>
        </w:rPr>
      </w:pPr>
      <w:r w:rsidRPr="009B3644">
        <w:rPr>
          <w:color w:val="FF0000"/>
        </w:rPr>
        <w:t>for i = 1:6</w:t>
      </w:r>
    </w:p>
    <w:p w14:paraId="22DB0330" w14:textId="77777777" w:rsidR="004B355B" w:rsidRPr="009B3644" w:rsidRDefault="004B355B">
      <w:pPr>
        <w:pStyle w:val="c"/>
        <w:rPr>
          <w:b/>
          <w:color w:val="FF0000"/>
        </w:rPr>
      </w:pPr>
      <w:r w:rsidRPr="009B3644">
        <w:rPr>
          <w:b/>
          <w:color w:val="FF0000"/>
        </w:rPr>
        <w:t xml:space="preserve">   gLst(i)</w:t>
      </w:r>
      <w:r w:rsidRPr="009B3644">
        <w:rPr>
          <w:color w:val="FF0000"/>
        </w:rPr>
        <w:t xml:space="preserve"> = 3 * sqrt(i);</w:t>
      </w:r>
    </w:p>
    <w:p w14:paraId="47160DD2" w14:textId="77777777" w:rsidR="004B355B" w:rsidRPr="009B3644" w:rsidRDefault="004B355B">
      <w:pPr>
        <w:pStyle w:val="c"/>
        <w:rPr>
          <w:color w:val="FF0000"/>
        </w:rPr>
      </w:pPr>
      <w:r w:rsidRPr="009B3644">
        <w:rPr>
          <w:color w:val="FF0000"/>
        </w:rPr>
        <w:t>end</w:t>
      </w:r>
    </w:p>
    <w:p w14:paraId="341D12C6" w14:textId="77777777" w:rsidR="004B355B" w:rsidRPr="009B3644" w:rsidRDefault="004B355B">
      <w:pPr>
        <w:pStyle w:val="c"/>
        <w:rPr>
          <w:color w:val="FF0000"/>
        </w:rPr>
      </w:pPr>
    </w:p>
    <w:p w14:paraId="5A65F578" w14:textId="77777777" w:rsidR="004B355B" w:rsidRPr="009B3644" w:rsidRDefault="004B355B">
      <w:pPr>
        <w:pStyle w:val="c"/>
        <w:rPr>
          <w:color w:val="FF0000"/>
        </w:rPr>
      </w:pPr>
      <w:r w:rsidRPr="009B3644">
        <w:rPr>
          <w:color w:val="FF0000"/>
        </w:rPr>
        <w:t>gLst</w:t>
      </w:r>
    </w:p>
    <w:p w14:paraId="1486D7A2" w14:textId="77777777" w:rsidR="004B355B" w:rsidRDefault="004B355B">
      <w:pPr>
        <w:pStyle w:val="Caption"/>
        <w:rPr>
          <w:b w:val="0"/>
        </w:rPr>
      </w:pPr>
      <w:r>
        <w:t>Quick Review Question 7</w:t>
      </w:r>
      <w:r>
        <w:rPr>
          <w:b w:val="0"/>
        </w:rPr>
        <w:tab/>
      </w:r>
      <w:bookmarkStart w:id="82" w:name="OLE_LINK84"/>
      <w:r>
        <w:rPr>
          <w:b w:val="0"/>
        </w:rPr>
        <w:t xml:space="preserve">Using the comments in the cell below as a guide, write a </w:t>
      </w:r>
      <w:r>
        <w:rPr>
          <w:b w:val="0"/>
          <w:i/>
        </w:rPr>
        <w:t>MATLAB</w:t>
      </w:r>
      <w:r>
        <w:rPr>
          <w:b w:val="0"/>
        </w:rPr>
        <w:t xml:space="preserve"> segment to generate an array, </w:t>
      </w:r>
      <w:r>
        <w:rPr>
          <w:b w:val="0"/>
          <w:i/>
        </w:rPr>
        <w:t>xValues</w:t>
      </w:r>
      <w:r>
        <w:rPr>
          <w:b w:val="0"/>
        </w:rPr>
        <w:t xml:space="preserve">, of 30 </w:t>
      </w:r>
      <w:r w:rsidRPr="009B3644">
        <w:rPr>
          <w:b w:val="0"/>
          <w:i/>
        </w:rPr>
        <w:t>x-</w:t>
      </w:r>
      <w:r w:rsidRPr="009B3644">
        <w:rPr>
          <w:b w:val="0"/>
        </w:rPr>
        <w:t xml:space="preserve">coordinates and an array, </w:t>
      </w:r>
      <w:r>
        <w:rPr>
          <w:b w:val="0"/>
          <w:i/>
        </w:rPr>
        <w:t>yValues</w:t>
      </w:r>
      <w:r>
        <w:rPr>
          <w:b w:val="0"/>
        </w:rPr>
        <w:t xml:space="preserve">, of 30 </w:t>
      </w:r>
      <w:r w:rsidRPr="009B3644">
        <w:rPr>
          <w:b w:val="0"/>
          <w:i/>
        </w:rPr>
        <w:t>y-</w:t>
      </w:r>
      <w:r w:rsidRPr="009B3644">
        <w:rPr>
          <w:b w:val="0"/>
        </w:rPr>
        <w:t>coordinates</w:t>
      </w:r>
      <w:r>
        <w:rPr>
          <w:b w:val="0"/>
        </w:rPr>
        <w:t xml:space="preserve">.  Initialize </w:t>
      </w:r>
      <w:r>
        <w:rPr>
          <w:b w:val="0"/>
          <w:i/>
        </w:rPr>
        <w:t>xValues</w:t>
      </w:r>
      <w:r>
        <w:rPr>
          <w:b w:val="0"/>
        </w:rPr>
        <w:t xml:space="preserve"> and </w:t>
      </w:r>
      <w:r>
        <w:rPr>
          <w:b w:val="0"/>
          <w:i/>
        </w:rPr>
        <w:t>yValues</w:t>
      </w:r>
      <w:r>
        <w:rPr>
          <w:b w:val="0"/>
        </w:rPr>
        <w:t xml:space="preserve"> to be 1-by-30 arrays of zeros.  Initialize </w:t>
      </w:r>
      <w:r>
        <w:rPr>
          <w:b w:val="0"/>
          <w:i/>
        </w:rPr>
        <w:t>y</w:t>
      </w:r>
      <w:r>
        <w:rPr>
          <w:b w:val="0"/>
        </w:rPr>
        <w:t xml:space="preserve"> to be 1.  Inside the body of a </w:t>
      </w:r>
      <w:r>
        <w:rPr>
          <w:b w:val="0"/>
          <w:i/>
        </w:rPr>
        <w:t>for</w:t>
      </w:r>
      <w:r>
        <w:rPr>
          <w:b w:val="0"/>
        </w:rPr>
        <w:t xml:space="preserve"> loop with an integer index </w:t>
      </w:r>
      <w:r>
        <w:rPr>
          <w:b w:val="0"/>
          <w:i/>
        </w:rPr>
        <w:t>i</w:t>
      </w:r>
      <w:r>
        <w:rPr>
          <w:b w:val="0"/>
        </w:rPr>
        <w:t xml:space="preserve"> that goes from 1 through 30, make </w:t>
      </w:r>
      <w:r>
        <w:rPr>
          <w:b w:val="0"/>
          <w:i/>
        </w:rPr>
        <w:t>x</w:t>
      </w:r>
      <w:r>
        <w:rPr>
          <w:b w:val="0"/>
        </w:rPr>
        <w:t xml:space="preserve"> be 0.25 times (</w:t>
      </w:r>
      <w:r>
        <w:rPr>
          <w:b w:val="0"/>
          <w:i/>
        </w:rPr>
        <w:t>i</w:t>
      </w:r>
      <w:r>
        <w:rPr>
          <w:b w:val="0"/>
        </w:rPr>
        <w:t xml:space="preserve"> - 1); make </w:t>
      </w:r>
      <w:r>
        <w:rPr>
          <w:b w:val="0"/>
          <w:i/>
        </w:rPr>
        <w:t>y</w:t>
      </w:r>
      <w:r>
        <w:rPr>
          <w:b w:val="0"/>
        </w:rPr>
        <w:t xml:space="preserve"> be 1.2 times its previous value; and insert </w:t>
      </w:r>
      <w:r w:rsidRPr="009B3644">
        <w:rPr>
          <w:b w:val="0"/>
          <w:i/>
        </w:rPr>
        <w:t>x</w:t>
      </w:r>
      <w:r w:rsidRPr="009B3644">
        <w:rPr>
          <w:b w:val="0"/>
        </w:rPr>
        <w:t xml:space="preserve"> and </w:t>
      </w:r>
      <w:r w:rsidRPr="009B3644">
        <w:rPr>
          <w:b w:val="0"/>
          <w:i/>
        </w:rPr>
        <w:t>y</w:t>
      </w:r>
      <w:r w:rsidRPr="009B3644">
        <w:rPr>
          <w:b w:val="0"/>
        </w:rPr>
        <w:t xml:space="preserve"> </w:t>
      </w:r>
      <w:r>
        <w:rPr>
          <w:b w:val="0"/>
        </w:rPr>
        <w:t xml:space="preserve">as the </w:t>
      </w:r>
      <w:r>
        <w:rPr>
          <w:b w:val="0"/>
          <w:i/>
        </w:rPr>
        <w:t>i-</w:t>
      </w:r>
      <w:r>
        <w:rPr>
          <w:b w:val="0"/>
        </w:rPr>
        <w:t xml:space="preserve">th elements in the arrays </w:t>
      </w:r>
      <w:r>
        <w:rPr>
          <w:b w:val="0"/>
          <w:i/>
        </w:rPr>
        <w:t>xValues</w:t>
      </w:r>
      <w:r>
        <w:rPr>
          <w:b w:val="0"/>
        </w:rPr>
        <w:t xml:space="preserve"> and </w:t>
      </w:r>
      <w:r>
        <w:rPr>
          <w:b w:val="0"/>
          <w:i/>
        </w:rPr>
        <w:t>yValues</w:t>
      </w:r>
      <w:r>
        <w:rPr>
          <w:b w:val="0"/>
        </w:rPr>
        <w:t>, respectively.  After creation of the arrays of coordinates, plot the corresponding points with line segments joining adjacent points.  Have labeled axes.</w:t>
      </w:r>
      <w:bookmarkEnd w:id="82"/>
    </w:p>
    <w:p w14:paraId="140B2FEE" w14:textId="77777777" w:rsidR="004B355B" w:rsidRPr="0075462A" w:rsidRDefault="004B355B">
      <w:pPr>
        <w:pStyle w:val="c"/>
        <w:rPr>
          <w:color w:val="FF0000"/>
        </w:rPr>
      </w:pPr>
      <w:bookmarkStart w:id="83" w:name="OLE_LINK85"/>
    </w:p>
    <w:p w14:paraId="0C3A7B48" w14:textId="77777777" w:rsidR="004B355B" w:rsidRPr="0075462A" w:rsidRDefault="004B355B">
      <w:pPr>
        <w:pStyle w:val="c"/>
        <w:rPr>
          <w:color w:val="FF0000"/>
        </w:rPr>
      </w:pPr>
      <w:r w:rsidRPr="0075462A">
        <w:rPr>
          <w:color w:val="FF0000"/>
        </w:rPr>
        <w:t xml:space="preserve">% initialize array xValues to be a 1-by-30 array of zeros </w:t>
      </w:r>
    </w:p>
    <w:p w14:paraId="3A982703" w14:textId="77777777" w:rsidR="004B355B" w:rsidRPr="0075462A" w:rsidRDefault="004B355B">
      <w:pPr>
        <w:pStyle w:val="c"/>
        <w:rPr>
          <w:color w:val="FF0000"/>
        </w:rPr>
      </w:pPr>
      <w:r w:rsidRPr="0075462A">
        <w:rPr>
          <w:color w:val="FF0000"/>
        </w:rPr>
        <w:t xml:space="preserve">% initialize array yValues to be a 1-by-30 array of zeros </w:t>
      </w:r>
    </w:p>
    <w:p w14:paraId="7A1D7E38" w14:textId="77777777" w:rsidR="004B355B" w:rsidRPr="0075462A" w:rsidRDefault="004B355B">
      <w:pPr>
        <w:pStyle w:val="c"/>
        <w:rPr>
          <w:color w:val="FF0000"/>
        </w:rPr>
      </w:pPr>
      <w:r w:rsidRPr="0075462A">
        <w:rPr>
          <w:color w:val="FF0000"/>
        </w:rPr>
        <w:t xml:space="preserve">% initialize y to be 1 </w:t>
      </w:r>
    </w:p>
    <w:p w14:paraId="58802C45" w14:textId="77777777" w:rsidR="004B355B" w:rsidRPr="0075462A" w:rsidRDefault="004B355B">
      <w:pPr>
        <w:pStyle w:val="c"/>
        <w:rPr>
          <w:color w:val="FF0000"/>
        </w:rPr>
      </w:pPr>
      <w:r w:rsidRPr="0075462A">
        <w:rPr>
          <w:color w:val="FF0000"/>
        </w:rPr>
        <w:t xml:space="preserve">% for i going from 1 through 30 in a loop do the following: </w:t>
      </w:r>
    </w:p>
    <w:p w14:paraId="482F2BB5" w14:textId="77777777" w:rsidR="004B355B" w:rsidRPr="0075462A" w:rsidRDefault="004B355B">
      <w:pPr>
        <w:pStyle w:val="c"/>
        <w:rPr>
          <w:color w:val="FF0000"/>
        </w:rPr>
      </w:pPr>
      <w:r w:rsidRPr="0075462A">
        <w:rPr>
          <w:color w:val="FF0000"/>
        </w:rPr>
        <w:t xml:space="preserve">%    assign to x the expression 0.25 times (i - 1) </w:t>
      </w:r>
    </w:p>
    <w:p w14:paraId="54AC9405" w14:textId="77777777" w:rsidR="004B355B" w:rsidRPr="0075462A" w:rsidRDefault="004B355B">
      <w:pPr>
        <w:pStyle w:val="c"/>
        <w:rPr>
          <w:color w:val="FF0000"/>
        </w:rPr>
      </w:pPr>
      <w:r w:rsidRPr="0075462A">
        <w:rPr>
          <w:color w:val="FF0000"/>
        </w:rPr>
        <w:t>%    place x in the i-th column of xValues</w:t>
      </w:r>
    </w:p>
    <w:p w14:paraId="7BB778C7" w14:textId="77777777" w:rsidR="004B355B" w:rsidRPr="0075462A" w:rsidRDefault="004B355B">
      <w:pPr>
        <w:pStyle w:val="c"/>
        <w:rPr>
          <w:color w:val="FF0000"/>
        </w:rPr>
      </w:pPr>
      <w:r w:rsidRPr="0075462A">
        <w:rPr>
          <w:color w:val="FF0000"/>
        </w:rPr>
        <w:t xml:space="preserve">%    assign to y the expression 1.2 times previous value of y </w:t>
      </w:r>
    </w:p>
    <w:p w14:paraId="48A158E3" w14:textId="77777777" w:rsidR="004B355B" w:rsidRPr="0075462A" w:rsidRDefault="004B355B">
      <w:pPr>
        <w:pStyle w:val="c"/>
        <w:rPr>
          <w:color w:val="FF0000"/>
        </w:rPr>
      </w:pPr>
      <w:r w:rsidRPr="0075462A">
        <w:rPr>
          <w:color w:val="FF0000"/>
        </w:rPr>
        <w:lastRenderedPageBreak/>
        <w:t>%    place y in the i-th column of yValues</w:t>
      </w:r>
    </w:p>
    <w:p w14:paraId="70DBDA33" w14:textId="77777777" w:rsidR="004B355B" w:rsidRPr="0075462A" w:rsidRDefault="004B355B">
      <w:pPr>
        <w:pStyle w:val="c"/>
        <w:rPr>
          <w:color w:val="FF0000"/>
        </w:rPr>
      </w:pPr>
      <w:r w:rsidRPr="0075462A">
        <w:rPr>
          <w:color w:val="FF0000"/>
        </w:rPr>
        <w:t>%</w:t>
      </w:r>
    </w:p>
    <w:p w14:paraId="3D4EB949" w14:textId="77777777" w:rsidR="004B355B" w:rsidRPr="0075462A" w:rsidRDefault="004B355B">
      <w:pPr>
        <w:pStyle w:val="c"/>
        <w:rPr>
          <w:color w:val="FF0000"/>
        </w:rPr>
      </w:pPr>
      <w:r w:rsidRPr="0075462A">
        <w:rPr>
          <w:color w:val="FF0000"/>
        </w:rPr>
        <w:t xml:space="preserve">% plot the points </w:t>
      </w:r>
      <w:bookmarkEnd w:id="83"/>
    </w:p>
    <w:sectPr w:rsidR="004B355B" w:rsidRPr="0075462A">
      <w:headerReference w:type="default" r:id="rId9"/>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679B1" w14:textId="77777777" w:rsidR="00762612" w:rsidRDefault="00762612">
      <w:r>
        <w:separator/>
      </w:r>
    </w:p>
  </w:endnote>
  <w:endnote w:type="continuationSeparator" w:id="0">
    <w:p w14:paraId="6B999538" w14:textId="77777777" w:rsidR="00762612" w:rsidRDefault="0076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56569" w14:textId="77777777" w:rsidR="00762612" w:rsidRDefault="00762612">
      <w:r>
        <w:separator/>
      </w:r>
    </w:p>
  </w:footnote>
  <w:footnote w:type="continuationSeparator" w:id="0">
    <w:p w14:paraId="7CA4DAC1" w14:textId="77777777" w:rsidR="00762612" w:rsidRDefault="007626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9AB72" w14:textId="77777777" w:rsidR="004B355B" w:rsidRDefault="004B355B">
    <w:pPr>
      <w:pStyle w:val="Header"/>
      <w:tabs>
        <w:tab w:val="clear" w:pos="4320"/>
        <w:tab w:val="center" w:pos="5040"/>
      </w:tabs>
    </w:pPr>
    <w:r>
      <w:rPr>
        <w:i/>
      </w:rPr>
      <w:t>MATLAB</w:t>
    </w:r>
    <w:r>
      <w:t xml:space="preserve"> Tutorial 2</w:t>
    </w:r>
    <w:r>
      <w:tab/>
    </w:r>
    <w:r>
      <w:tab/>
    </w:r>
    <w:r>
      <w:rPr>
        <w:rStyle w:val="PageNumber"/>
      </w:rPr>
      <w:fldChar w:fldCharType="begin"/>
    </w:r>
    <w:r>
      <w:rPr>
        <w:rStyle w:val="PageNumber"/>
      </w:rPr>
      <w:instrText xml:space="preserve"> PAGE </w:instrText>
    </w:r>
    <w:r>
      <w:rPr>
        <w:rStyle w:val="PageNumber"/>
      </w:rPr>
      <w:fldChar w:fldCharType="separate"/>
    </w:r>
    <w:r w:rsidR="00C01C91">
      <w:rPr>
        <w:rStyle w:val="PageNumber"/>
        <w:noProof/>
      </w:rPr>
      <w:t>7</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29"/>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B1E"/>
    <w:rsid w:val="0004013E"/>
    <w:rsid w:val="004B355B"/>
    <w:rsid w:val="00762612"/>
    <w:rsid w:val="00784938"/>
    <w:rsid w:val="00AB6D99"/>
    <w:rsid w:val="00AE1B1E"/>
    <w:rsid w:val="00B775F6"/>
    <w:rsid w:val="00C01C91"/>
    <w:rsid w:val="00E70627"/>
    <w:rsid w:val="00EC7B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oNotEmbedSmartTags/>
  <w:decimalSymbol w:val="."/>
  <w:listSeparator w:val=","/>
  <w14:docId w14:val="5AB5F0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hAnsi="Times"/>
    </w:rPr>
  </w:style>
  <w:style w:type="paragraph" w:customStyle="1" w:styleId="t">
    <w:name w:val="t"/>
    <w:aliases w:val="text,body,times"/>
    <w:basedOn w:val="Normal"/>
    <w:rsid w:val="001322C8"/>
    <w:pPr>
      <w:tabs>
        <w:tab w:val="left" w:pos="540"/>
        <w:tab w:val="left" w:pos="1080"/>
        <w:tab w:val="left" w:pos="1620"/>
        <w:tab w:val="left" w:pos="2160"/>
        <w:tab w:val="left" w:pos="2700"/>
        <w:tab w:val="left" w:pos="3240"/>
        <w:tab w:val="left" w:pos="3780"/>
        <w:tab w:val="left" w:pos="4320"/>
      </w:tabs>
    </w:pPr>
    <w:rPr>
      <w:rFonts w:ascii="Times" w:hAnsi="Times"/>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b">
    <w:name w:val="b"/>
    <w:basedOn w:val="Normal"/>
    <w:rsid w:val="009B3644"/>
    <w:pPr>
      <w:keepNext/>
      <w:spacing w:before="360" w:after="240"/>
      <w:jc w:val="center"/>
    </w:pPr>
    <w:rPr>
      <w:rFonts w:ascii="Times" w:hAnsi="Times"/>
      <w:b/>
    </w:rPr>
  </w:style>
  <w:style w:type="paragraph" w:customStyle="1" w:styleId="l">
    <w:name w:val="l"/>
    <w:aliases w:val="long quote"/>
    <w:basedOn w:val="t"/>
    <w:pPr>
      <w:ind w:left="540" w:right="540"/>
    </w:pPr>
  </w:style>
  <w:style w:type="paragraph" w:customStyle="1" w:styleId="e">
    <w:name w:val="e"/>
    <w:aliases w:val="exercises,body exercises"/>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i">
    <w:name w:val="i"/>
    <w:aliases w:val="instructions"/>
    <w:basedOn w:val="t"/>
    <w:rPr>
      <w:i/>
    </w:rPr>
  </w:style>
  <w:style w:type="paragraph" w:customStyle="1" w:styleId="p">
    <w:name w:val="p"/>
    <w:basedOn w:val="e"/>
    <w:pPr>
      <w:tabs>
        <w:tab w:val="clear" w:pos="1080"/>
      </w:tabs>
      <w:ind w:left="1080"/>
    </w:p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10" w:color="auto" w:fill="auto"/>
      <w:tabs>
        <w:tab w:val="clear" w:pos="1080"/>
      </w:tabs>
      <w:ind w:left="1080" w:hanging="1080"/>
    </w:pPr>
  </w:style>
  <w:style w:type="paragraph" w:customStyle="1" w:styleId="d">
    <w:name w:val="d"/>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Caption">
    <w:name w:val="caption"/>
    <w:basedOn w:val="e"/>
    <w:next w:val="Normal"/>
    <w:qFormat/>
    <w:pPr>
      <w:keepNext/>
      <w:spacing w:before="360"/>
      <w:ind w:left="547" w:hanging="547"/>
    </w:pPr>
    <w:rPr>
      <w:b/>
    </w:rPr>
  </w:style>
  <w:style w:type="table" w:styleId="TableGrid">
    <w:name w:val="Table Grid"/>
    <w:basedOn w:val="TableNormal"/>
    <w:rsid w:val="00F2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hAnsi="Times"/>
    </w:rPr>
  </w:style>
  <w:style w:type="paragraph" w:customStyle="1" w:styleId="t">
    <w:name w:val="t"/>
    <w:aliases w:val="text,body,times"/>
    <w:basedOn w:val="Normal"/>
    <w:rsid w:val="001322C8"/>
    <w:pPr>
      <w:tabs>
        <w:tab w:val="left" w:pos="540"/>
        <w:tab w:val="left" w:pos="1080"/>
        <w:tab w:val="left" w:pos="1620"/>
        <w:tab w:val="left" w:pos="2160"/>
        <w:tab w:val="left" w:pos="2700"/>
        <w:tab w:val="left" w:pos="3240"/>
        <w:tab w:val="left" w:pos="3780"/>
        <w:tab w:val="left" w:pos="4320"/>
      </w:tabs>
    </w:pPr>
    <w:rPr>
      <w:rFonts w:ascii="Times" w:hAnsi="Times"/>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b">
    <w:name w:val="b"/>
    <w:basedOn w:val="Normal"/>
    <w:rsid w:val="009B3644"/>
    <w:pPr>
      <w:keepNext/>
      <w:spacing w:before="360" w:after="240"/>
      <w:jc w:val="center"/>
    </w:pPr>
    <w:rPr>
      <w:rFonts w:ascii="Times" w:hAnsi="Times"/>
      <w:b/>
    </w:rPr>
  </w:style>
  <w:style w:type="paragraph" w:customStyle="1" w:styleId="l">
    <w:name w:val="l"/>
    <w:aliases w:val="long quote"/>
    <w:basedOn w:val="t"/>
    <w:pPr>
      <w:ind w:left="540" w:right="540"/>
    </w:pPr>
  </w:style>
  <w:style w:type="paragraph" w:customStyle="1" w:styleId="e">
    <w:name w:val="e"/>
    <w:aliases w:val="exercises,body exercises"/>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i">
    <w:name w:val="i"/>
    <w:aliases w:val="instructions"/>
    <w:basedOn w:val="t"/>
    <w:rPr>
      <w:i/>
    </w:rPr>
  </w:style>
  <w:style w:type="paragraph" w:customStyle="1" w:styleId="p">
    <w:name w:val="p"/>
    <w:basedOn w:val="e"/>
    <w:pPr>
      <w:tabs>
        <w:tab w:val="clear" w:pos="1080"/>
      </w:tabs>
      <w:ind w:left="1080"/>
    </w:p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10" w:color="auto" w:fill="auto"/>
      <w:tabs>
        <w:tab w:val="clear" w:pos="1080"/>
      </w:tabs>
      <w:ind w:left="1080" w:hanging="1080"/>
    </w:pPr>
  </w:style>
  <w:style w:type="paragraph" w:customStyle="1" w:styleId="d">
    <w:name w:val="d"/>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Caption">
    <w:name w:val="caption"/>
    <w:basedOn w:val="e"/>
    <w:next w:val="Normal"/>
    <w:qFormat/>
    <w:pPr>
      <w:keepNext/>
      <w:spacing w:before="360"/>
      <w:ind w:left="547" w:hanging="547"/>
    </w:pPr>
    <w:rPr>
      <w:b/>
    </w:rPr>
  </w:style>
  <w:style w:type="table" w:styleId="TableGrid">
    <w:name w:val="Table Grid"/>
    <w:basedOn w:val="TableNormal"/>
    <w:rsid w:val="00F2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Microsoft_Equation1.bin"/><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Microsoft%20Office%202001:Templates:My%20Templates:%20times%2012%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times 12 double</Template>
  <TotalTime>39</TotalTime>
  <Pages>7</Pages>
  <Words>1668</Words>
  <Characters>9510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Mathematica Tutorial 1</vt:lpstr>
    </vt:vector>
  </TitlesOfParts>
  <Company>Wofford College</Company>
  <LinksUpToDate>false</LinksUpToDate>
  <CharactersWithSpaces>11156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 Tutorial 1</dc:title>
  <dc:subject/>
  <dc:creator>Angela Shiflet</dc:creator>
  <cp:keywords/>
  <cp:lastModifiedBy>User</cp:lastModifiedBy>
  <cp:revision>7</cp:revision>
  <cp:lastPrinted>2006-01-27T01:19:00Z</cp:lastPrinted>
  <dcterms:created xsi:type="dcterms:W3CDTF">2013-10-09T17:48:00Z</dcterms:created>
  <dcterms:modified xsi:type="dcterms:W3CDTF">2014-04-11T02:00:00Z</dcterms:modified>
</cp:coreProperties>
</file>