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8130" w14:textId="5E78EE4B" w:rsidR="00F16692" w:rsidRDefault="00073F8E" w:rsidP="00F16692">
      <w:pPr>
        <w:pStyle w:val="b"/>
      </w:pPr>
      <w:r>
        <w:t xml:space="preserve">13.1 </w:t>
      </w:r>
      <w:r w:rsidR="00F16692">
        <w:t>NetLogo Tutorial 1b</w:t>
      </w:r>
    </w:p>
    <w:p w14:paraId="00541C66" w14:textId="77777777" w:rsidR="00BB3F3F" w:rsidRDefault="00BB3F3F" w:rsidP="00BB3F3F">
      <w:pPr>
        <w:pStyle w:val="b"/>
        <w:spacing w:after="0"/>
        <w:rPr>
          <w:b w:val="0"/>
          <w:i/>
        </w:rPr>
      </w:pPr>
      <w:r w:rsidRPr="002856AA">
        <w:rPr>
          <w:b w:val="0"/>
          <w:i/>
        </w:rPr>
        <w:t>Introduc</w:t>
      </w:r>
      <w:r>
        <w:rPr>
          <w:b w:val="0"/>
          <w:i/>
        </w:rPr>
        <w:t>tion to Computational Science:</w:t>
      </w:r>
    </w:p>
    <w:p w14:paraId="35D23319" w14:textId="77777777" w:rsidR="00BB3F3F" w:rsidRPr="002856AA" w:rsidRDefault="00BB3F3F" w:rsidP="00BB3F3F">
      <w:pPr>
        <w:pStyle w:val="b"/>
        <w:spacing w:before="0"/>
        <w:rPr>
          <w:b w:val="0"/>
          <w:i/>
        </w:rPr>
      </w:pPr>
      <w:r w:rsidRPr="002856AA">
        <w:rPr>
          <w:b w:val="0"/>
          <w:i/>
        </w:rPr>
        <w:t>Modeling and Simulation for the Sciences</w:t>
      </w:r>
      <w:r>
        <w:rPr>
          <w:b w:val="0"/>
          <w:i/>
        </w:rPr>
        <w:t>, 2</w:t>
      </w:r>
      <w:r w:rsidRPr="008341EC">
        <w:rPr>
          <w:b w:val="0"/>
          <w:i/>
          <w:vertAlign w:val="superscript"/>
        </w:rPr>
        <w:t>nd</w:t>
      </w:r>
      <w:r>
        <w:rPr>
          <w:b w:val="0"/>
          <w:i/>
        </w:rPr>
        <w:t xml:space="preserve"> Edition</w:t>
      </w:r>
      <w:r w:rsidRPr="002856AA">
        <w:rPr>
          <w:b w:val="0"/>
          <w:i/>
        </w:rPr>
        <w:t xml:space="preserve"> </w:t>
      </w:r>
    </w:p>
    <w:p w14:paraId="5BFF08D8" w14:textId="77777777" w:rsidR="00BB3F3F" w:rsidRPr="002856AA" w:rsidRDefault="00BB3F3F" w:rsidP="00BB3F3F">
      <w:pPr>
        <w:pStyle w:val="b"/>
        <w:spacing w:before="0" w:after="0"/>
        <w:rPr>
          <w:b w:val="0"/>
        </w:rPr>
      </w:pPr>
      <w:r w:rsidRPr="002856AA">
        <w:rPr>
          <w:b w:val="0"/>
        </w:rPr>
        <w:t>Angela B. Shiflet and George W. Shiflet</w:t>
      </w:r>
    </w:p>
    <w:p w14:paraId="620328A0" w14:textId="77777777" w:rsidR="00BB3F3F" w:rsidRPr="002856AA" w:rsidRDefault="00BB3F3F" w:rsidP="00BB3F3F">
      <w:pPr>
        <w:pStyle w:val="b"/>
        <w:spacing w:before="0" w:after="0"/>
        <w:rPr>
          <w:b w:val="0"/>
        </w:rPr>
      </w:pPr>
      <w:r w:rsidRPr="002856AA">
        <w:rPr>
          <w:b w:val="0"/>
        </w:rPr>
        <w:t xml:space="preserve">Wofford College </w:t>
      </w:r>
    </w:p>
    <w:p w14:paraId="2E3A5A04" w14:textId="77777777" w:rsidR="00BB3F3F" w:rsidRPr="002856AA" w:rsidRDefault="00BB3F3F" w:rsidP="00BB3F3F">
      <w:pPr>
        <w:pStyle w:val="b"/>
        <w:spacing w:before="0" w:after="0"/>
        <w:rPr>
          <w:b w:val="0"/>
        </w:rPr>
      </w:pPr>
      <w:r>
        <w:rPr>
          <w:b w:val="0"/>
        </w:rPr>
        <w:t>© 2014</w:t>
      </w:r>
      <w:r w:rsidRPr="002856AA">
        <w:rPr>
          <w:b w:val="0"/>
        </w:rPr>
        <w:t xml:space="preserve"> by Princeton University Press</w:t>
      </w:r>
    </w:p>
    <w:p w14:paraId="1FBFA6BF" w14:textId="77777777" w:rsidR="00BB3F3F" w:rsidRDefault="00BB3F3F" w:rsidP="00BB3F3F">
      <w:pPr>
        <w:pStyle w:val="b"/>
      </w:pPr>
      <w:r>
        <w:t>Introduction</w:t>
      </w:r>
    </w:p>
    <w:p w14:paraId="5D3DFD37" w14:textId="2BFA9F63" w:rsidR="0041267D" w:rsidRPr="000D038E" w:rsidRDefault="0041267D" w:rsidP="0041267D">
      <w:pPr>
        <w:pStyle w:val="t"/>
      </w:pPr>
      <w:r>
        <w:t xml:space="preserve">This document contains </w:t>
      </w:r>
      <w:r>
        <w:rPr>
          <w:i/>
        </w:rPr>
        <w:t>NetLogo</w:t>
      </w:r>
      <w:r>
        <w:t xml:space="preserve"> Tutorial 1b</w:t>
      </w:r>
      <w:r w:rsidR="00444D57">
        <w:t>, the second</w:t>
      </w:r>
      <w:r>
        <w:t xml:space="preserve"> of a three-part tutorial</w:t>
      </w:r>
      <w:r w:rsidR="00EF5A7B">
        <w:t>.  Tutorials 1a-1c</w:t>
      </w:r>
      <w:r>
        <w:t xml:space="preserve"> </w:t>
      </w:r>
      <w:r w:rsidR="00EF5A7B">
        <w:t>give</w:t>
      </w:r>
      <w:r>
        <w:t xml:space="preserve"> an introdu</w:t>
      </w:r>
      <w:r w:rsidR="00EF5A7B">
        <w:t>ction to the system and prepare</w:t>
      </w:r>
      <w:r>
        <w:t xml:space="preserve"> you to understand a </w:t>
      </w:r>
      <w:r>
        <w:rPr>
          <w:i/>
        </w:rPr>
        <w:t>NetLogo</w:t>
      </w:r>
      <w:r>
        <w:t xml:space="preserve"> implementation of the model in Module </w:t>
      </w:r>
      <w:r w:rsidR="005D3D5E">
        <w:t xml:space="preserve">11.2, </w:t>
      </w:r>
      <w:r w:rsidR="005D3D5E" w:rsidRPr="005D3DDB">
        <w:t>"</w:t>
      </w:r>
      <w:r w:rsidR="005D3D5E" w:rsidRPr="005D3DDB">
        <w:rPr>
          <w:color w:val="000000"/>
        </w:rPr>
        <w:t>Agents of Interaction: Steering a Dangerous Course,"</w:t>
      </w:r>
      <w:r w:rsidR="005D3D5E" w:rsidRPr="005D3DDB">
        <w:t xml:space="preserve"> </w:t>
      </w:r>
      <w:r>
        <w:t xml:space="preserve">and to use the software to complete </w:t>
      </w:r>
      <w:r w:rsidR="00B176B4">
        <w:t xml:space="preserve">various </w:t>
      </w:r>
      <w:r>
        <w:t>projects in Chapters 11 and 14</w:t>
      </w:r>
      <w:r>
        <w:rPr>
          <w:i/>
        </w:rPr>
        <w:t>.</w:t>
      </w:r>
      <w:r>
        <w:t xml:space="preserve"> </w:t>
      </w:r>
      <w:r w:rsidR="006B6C19">
        <w:t xml:space="preserve"> </w:t>
      </w:r>
      <w:r>
        <w:t>Tutorial 1a</w:t>
      </w:r>
      <w:r w:rsidR="006B6C19">
        <w:t xml:space="preserve"> is a prerequisite to this tutorial</w:t>
      </w:r>
      <w:r>
        <w:t xml:space="preserve">, which develops a </w:t>
      </w:r>
      <w:r w:rsidR="006B6C19">
        <w:t xml:space="preserve">random walk </w:t>
      </w:r>
      <w:r>
        <w:t>simulation.</w:t>
      </w:r>
    </w:p>
    <w:p w14:paraId="3B48001B" w14:textId="77777777" w:rsidR="00F16692" w:rsidRDefault="00F16692" w:rsidP="00F16692">
      <w:pPr>
        <w:pStyle w:val="b"/>
      </w:pPr>
      <w:r>
        <w:t>Random Walk Simulation</w:t>
      </w:r>
    </w:p>
    <w:p w14:paraId="5438D457" w14:textId="7CF8F2E3" w:rsidR="00386EE5" w:rsidRDefault="00F16692" w:rsidP="00F16692">
      <w:pPr>
        <w:pStyle w:val="t"/>
      </w:pPr>
      <w:r>
        <w:t xml:space="preserve">In this tutorial, we will create a random walk simulation with </w:t>
      </w:r>
      <w:r w:rsidR="00386EE5">
        <w:t>from 1 to 10</w:t>
      </w:r>
      <w:r w:rsidR="00C34218">
        <w:t xml:space="preserve"> walkers and to plot their average distance walked from the starting point.  Create the simulation as directed, and in a separate document, type the answers to all quick review questions.</w:t>
      </w:r>
    </w:p>
    <w:p w14:paraId="2336E0DA" w14:textId="6F3A8902" w:rsidR="00386EE5" w:rsidRDefault="00386EE5" w:rsidP="00F16692">
      <w:pPr>
        <w:pStyle w:val="t"/>
      </w:pPr>
      <w:r>
        <w:tab/>
        <w:t>Start NetLogo</w:t>
      </w:r>
      <w:r w:rsidR="00C34218">
        <w:t xml:space="preserve"> and open a new file</w:t>
      </w:r>
      <w:r>
        <w:t xml:space="preserve">.  </w:t>
      </w:r>
      <w:r w:rsidR="00C34218">
        <w:t xml:space="preserve">Right click on the black </w:t>
      </w:r>
      <w:r w:rsidR="008A2396">
        <w:t>world</w:t>
      </w:r>
      <w:r w:rsidR="00C34218">
        <w:t xml:space="preserve"> and select </w:t>
      </w:r>
      <w:r w:rsidR="00C34218">
        <w:rPr>
          <w:b/>
          <w:i/>
        </w:rPr>
        <w:t>Edi</w:t>
      </w:r>
      <w:r w:rsidR="00C224EB">
        <w:rPr>
          <w:b/>
          <w:i/>
        </w:rPr>
        <w:t>t</w:t>
      </w:r>
      <w:r w:rsidR="00C224EB">
        <w:t xml:space="preserve">.  We will change the size of the screen to be rectangular and to have smaller size cells, or </w:t>
      </w:r>
      <w:r w:rsidR="00C224EB">
        <w:rPr>
          <w:b/>
        </w:rPr>
        <w:t>patches</w:t>
      </w:r>
      <w:r w:rsidR="00C224EB">
        <w:t xml:space="preserve">.  </w:t>
      </w:r>
    </w:p>
    <w:p w14:paraId="0B5CDD78" w14:textId="5259BE75" w:rsidR="00C224EB" w:rsidRDefault="00C224EB" w:rsidP="00C224EB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1</w:t>
      </w:r>
      <w:r w:rsidR="00FF74A5" w:rsidRPr="001E3862">
        <w:rPr>
          <w:b/>
          <w:noProof/>
        </w:rPr>
        <w:fldChar w:fldCharType="end"/>
      </w:r>
      <w:r>
        <w:tab/>
        <w:t>Change the maximum</w:t>
      </w:r>
      <w:r w:rsidR="00F145F9">
        <w:t xml:space="preserve"> </w:t>
      </w:r>
      <w:r w:rsidRPr="00C224EB">
        <w:rPr>
          <w:i/>
        </w:rPr>
        <w:t>x</w:t>
      </w:r>
      <w:r>
        <w:t xml:space="preserve">-coordinate </w:t>
      </w:r>
      <w:r w:rsidR="00F145F9">
        <w:t xml:space="preserve">for a patch </w:t>
      </w:r>
      <w:r>
        <w:t xml:space="preserve">to be 40, the maximum </w:t>
      </w:r>
      <w:r>
        <w:rPr>
          <w:i/>
        </w:rPr>
        <w:t>y</w:t>
      </w:r>
      <w:r>
        <w:t>-coordinate</w:t>
      </w:r>
      <w:r w:rsidR="00F145F9">
        <w:t xml:space="preserve"> for a patch</w:t>
      </w:r>
      <w:r>
        <w:t xml:space="preserve"> to be 30, and the patch size to be 8.  </w:t>
      </w:r>
      <w:proofErr w:type="gramStart"/>
      <w:r>
        <w:t xml:space="preserve">With the origin </w:t>
      </w:r>
      <w:r w:rsidR="00F145F9">
        <w:t xml:space="preserve">patch </w:t>
      </w:r>
      <w:r>
        <w:t>being in the center</w:t>
      </w:r>
      <w:r w:rsidR="00FC53A8">
        <w:t>,</w:t>
      </w:r>
      <w:r w:rsidR="005D570E">
        <w:t xml:space="preserve"> at (0, 0)</w:t>
      </w:r>
      <w:r>
        <w:t>, give number</w:t>
      </w:r>
      <w:r w:rsidR="002D7351">
        <w:t>s</w:t>
      </w:r>
      <w:r>
        <w:t xml:space="preserve"> of patches in </w:t>
      </w:r>
      <w:r w:rsidR="000529AC">
        <w:t xml:space="preserve">the </w:t>
      </w:r>
      <w:r w:rsidR="000529AC">
        <w:rPr>
          <w:i/>
        </w:rPr>
        <w:t>x</w:t>
      </w:r>
      <w:r w:rsidR="000529AC">
        <w:t xml:space="preserve"> and </w:t>
      </w:r>
      <w:r w:rsidR="000529AC">
        <w:rPr>
          <w:i/>
        </w:rPr>
        <w:t>y</w:t>
      </w:r>
      <w:r>
        <w:t xml:space="preserve"> direction</w:t>
      </w:r>
      <w:r w:rsidR="000529AC">
        <w:t>s</w:t>
      </w:r>
      <w:r>
        <w:t>.</w:t>
      </w:r>
      <w:proofErr w:type="gramEnd"/>
      <w:r w:rsidR="00F145F9">
        <w:t xml:space="preserve">  In each direction, b</w:t>
      </w:r>
      <w:r w:rsidR="005D570E">
        <w:t xml:space="preserve">e sure to add 1 for the </w:t>
      </w:r>
      <w:r w:rsidR="00FC53A8">
        <w:t>patch at (0, 0)</w:t>
      </w:r>
      <w:r w:rsidR="00F145F9">
        <w:t>.  The patch size does not affect the number of patches in each direction.</w:t>
      </w:r>
    </w:p>
    <w:p w14:paraId="57997AEB" w14:textId="77777777" w:rsidR="005B5C8D" w:rsidRDefault="005B5C8D" w:rsidP="004F2D65">
      <w:pPr>
        <w:pStyle w:val="t"/>
      </w:pPr>
    </w:p>
    <w:p w14:paraId="32A7BB9D" w14:textId="314A20B3" w:rsidR="00993ACE" w:rsidRPr="00AD0BD0" w:rsidRDefault="004F2D65" w:rsidP="004F2D65">
      <w:pPr>
        <w:pStyle w:val="t"/>
      </w:pPr>
      <w:r>
        <w:tab/>
        <w:t xml:space="preserve">Add a </w:t>
      </w:r>
      <w:r>
        <w:rPr>
          <w:i/>
        </w:rPr>
        <w:t>setup</w:t>
      </w:r>
      <w:r>
        <w:t xml:space="preserve"> button.</w:t>
      </w:r>
      <w:r w:rsidR="00653FAD">
        <w:t xml:space="preserve">  Go to the code section and type comments with your name and a description of the project.  Save the program using a name, such as </w:t>
      </w:r>
      <w:r w:rsidR="00653FAD">
        <w:rPr>
          <w:i/>
        </w:rPr>
        <w:t>Tutorial1b.nlogo</w:t>
      </w:r>
      <w:r w:rsidR="00653FAD">
        <w:t xml:space="preserve">.  </w:t>
      </w:r>
      <w:r w:rsidR="00AF77BB">
        <w:t xml:space="preserve">Save your work </w:t>
      </w:r>
      <w:r w:rsidR="003D14AC">
        <w:t>after each quick review question</w:t>
      </w:r>
      <w:r w:rsidR="00AF77BB">
        <w:t xml:space="preserve">.  </w:t>
      </w:r>
      <w:r w:rsidR="004C11E7">
        <w:t xml:space="preserve">Start writing the </w:t>
      </w:r>
      <w:r w:rsidR="004C11E7">
        <w:rPr>
          <w:i/>
        </w:rPr>
        <w:t>setup</w:t>
      </w:r>
      <w:r w:rsidR="00994094">
        <w:t xml:space="preserve"> procedure, and in the procedure give commands to clear everything and reset</w:t>
      </w:r>
      <w:r w:rsidR="004C11E7">
        <w:t xml:space="preserve"> the ticks.</w:t>
      </w:r>
      <w:r w:rsidR="00AD0BD0">
        <w:t xml:space="preserve">  The command to reset the ticks should always be the last command in </w:t>
      </w:r>
      <w:r w:rsidR="00AD0BD0">
        <w:rPr>
          <w:i/>
        </w:rPr>
        <w:t>setup</w:t>
      </w:r>
      <w:r w:rsidR="00AD0BD0">
        <w:t>.</w:t>
      </w:r>
    </w:p>
    <w:p w14:paraId="06A9C250" w14:textId="77777777" w:rsidR="00DB335F" w:rsidRDefault="00993ACE" w:rsidP="004F2D65">
      <w:pPr>
        <w:pStyle w:val="t"/>
      </w:pPr>
      <w:r>
        <w:tab/>
      </w:r>
      <w:r w:rsidR="00DB335F">
        <w:t>In Tutorial 1a, we created one red turtle with the following command:</w:t>
      </w:r>
    </w:p>
    <w:p w14:paraId="2BB30487" w14:textId="77777777" w:rsidR="00DB335F" w:rsidRDefault="00DB335F" w:rsidP="00DB335F">
      <w:pPr>
        <w:pStyle w:val="c"/>
      </w:pPr>
    </w:p>
    <w:p w14:paraId="68CB782D" w14:textId="60CE4624" w:rsidR="00DB335F" w:rsidRDefault="00DB335F" w:rsidP="00DB335F">
      <w:pPr>
        <w:pStyle w:val="c"/>
      </w:pPr>
      <w:proofErr w:type="spellStart"/>
      <w:proofErr w:type="gramStart"/>
      <w:r>
        <w:t>crt</w:t>
      </w:r>
      <w:proofErr w:type="spellEnd"/>
      <w:proofErr w:type="gramEnd"/>
      <w:r>
        <w:t xml:space="preserve"> 1 [ set color red ]</w:t>
      </w:r>
    </w:p>
    <w:p w14:paraId="6465AD37" w14:textId="77777777" w:rsidR="00DB335F" w:rsidRDefault="00DB335F" w:rsidP="00DB335F">
      <w:pPr>
        <w:pStyle w:val="c"/>
      </w:pPr>
    </w:p>
    <w:p w14:paraId="51F1842A" w14:textId="7FDD400B" w:rsidR="004F2D65" w:rsidRPr="0043758A" w:rsidRDefault="007D71CE" w:rsidP="004F2D65">
      <w:pPr>
        <w:pStyle w:val="t"/>
        <w:rPr>
          <w:i/>
        </w:rPr>
      </w:pPr>
      <w:r>
        <w:t>We use</w:t>
      </w:r>
      <w:r w:rsidR="004B4ECC">
        <w:t xml:space="preserve"> </w:t>
      </w:r>
      <w:r w:rsidR="004B4ECC">
        <w:rPr>
          <w:i/>
        </w:rPr>
        <w:t>color</w:t>
      </w:r>
      <w:r w:rsidR="004B4ECC">
        <w:t xml:space="preserve"> for turtles but</w:t>
      </w:r>
      <w:r w:rsidR="00993ACE">
        <w:t xml:space="preserve"> </w:t>
      </w:r>
      <w:proofErr w:type="spellStart"/>
      <w:r w:rsidR="00993ACE">
        <w:rPr>
          <w:b/>
          <w:i/>
        </w:rPr>
        <w:t>pcolor</w:t>
      </w:r>
      <w:proofErr w:type="spellEnd"/>
      <w:r w:rsidR="004B4ECC">
        <w:t>, or patch color, for patches.  Whether for turtles or patches, c</w:t>
      </w:r>
      <w:r w:rsidR="00993ACE">
        <w:t xml:space="preserve">olors can be designated by name (such as </w:t>
      </w:r>
      <w:r w:rsidR="00993ACE">
        <w:rPr>
          <w:b/>
          <w:i/>
        </w:rPr>
        <w:t>red</w:t>
      </w:r>
      <w:r w:rsidR="00993ACE">
        <w:t xml:space="preserve">, </w:t>
      </w:r>
      <w:r w:rsidR="00993ACE">
        <w:rPr>
          <w:b/>
          <w:i/>
        </w:rPr>
        <w:t>brown</w:t>
      </w:r>
      <w:r w:rsidR="00993ACE">
        <w:t xml:space="preserve">, </w:t>
      </w:r>
      <w:r w:rsidR="00993ACE">
        <w:rPr>
          <w:b/>
          <w:i/>
        </w:rPr>
        <w:t>yellow</w:t>
      </w:r>
      <w:r w:rsidR="00993ACE">
        <w:t xml:space="preserve">, </w:t>
      </w:r>
      <w:r w:rsidR="00993ACE">
        <w:rPr>
          <w:b/>
          <w:i/>
        </w:rPr>
        <w:t>green</w:t>
      </w:r>
      <w:r w:rsidR="00993ACE">
        <w:t xml:space="preserve">, </w:t>
      </w:r>
      <w:r w:rsidR="00993ACE">
        <w:rPr>
          <w:b/>
          <w:i/>
        </w:rPr>
        <w:t>blue</w:t>
      </w:r>
      <w:r w:rsidR="00993ACE">
        <w:t xml:space="preserve">, </w:t>
      </w:r>
      <w:r w:rsidR="00993ACE">
        <w:rPr>
          <w:b/>
          <w:i/>
        </w:rPr>
        <w:t>pink</w:t>
      </w:r>
      <w:r w:rsidR="00993ACE">
        <w:t>)</w:t>
      </w:r>
      <w:r w:rsidR="00B43088">
        <w:t>, number (such as 15, 35, 45, 105, 135, respec</w:t>
      </w:r>
      <w:r w:rsidR="00604BC7">
        <w:t>tively), or RGB</w:t>
      </w:r>
      <w:r w:rsidR="00B43088">
        <w:t xml:space="preserve"> lists</w:t>
      </w:r>
      <w:r w:rsidR="00E55430">
        <w:t xml:space="preserve"> with amounts of</w:t>
      </w:r>
      <w:r w:rsidR="00817284">
        <w:t xml:space="preserve"> </w:t>
      </w:r>
      <w:r w:rsidR="00817284">
        <w:lastRenderedPageBreak/>
        <w:t>red, green, and blue</w:t>
      </w:r>
      <w:r w:rsidR="00E55430">
        <w:t xml:space="preserve"> light </w:t>
      </w:r>
      <w:r w:rsidR="00817284">
        <w:t>between 0 and 255</w:t>
      </w:r>
      <w:r w:rsidR="00B43088">
        <w:t xml:space="preserve"> (such as [255 0 </w:t>
      </w:r>
      <w:proofErr w:type="spellStart"/>
      <w:r w:rsidR="00B43088">
        <w:t>0</w:t>
      </w:r>
      <w:proofErr w:type="spellEnd"/>
      <w:r w:rsidR="00B43088">
        <w:t xml:space="preserve">], </w:t>
      </w:r>
      <w:r w:rsidR="0043758A" w:rsidRPr="0043758A">
        <w:t>[205 133 63]</w:t>
      </w:r>
      <w:r w:rsidR="00B43088">
        <w:t xml:space="preserve">, [255 </w:t>
      </w:r>
      <w:proofErr w:type="spellStart"/>
      <w:r w:rsidR="00B43088">
        <w:t>255</w:t>
      </w:r>
      <w:proofErr w:type="spellEnd"/>
      <w:r w:rsidR="00B43088">
        <w:t xml:space="preserve"> 0], [0 255 0], [0 </w:t>
      </w:r>
      <w:proofErr w:type="spellStart"/>
      <w:r w:rsidR="00B43088">
        <w:t>0</w:t>
      </w:r>
      <w:proofErr w:type="spellEnd"/>
      <w:r w:rsidR="00B43088">
        <w:t xml:space="preserve"> 255], </w:t>
      </w:r>
      <w:r w:rsidR="0043758A" w:rsidRPr="0043758A">
        <w:t>[219 112 147]</w:t>
      </w:r>
      <w:r w:rsidR="00B43088">
        <w:t>).</w:t>
      </w:r>
      <w:r w:rsidR="0043758A">
        <w:t xml:space="preserve">  </w:t>
      </w:r>
    </w:p>
    <w:p w14:paraId="76825921" w14:textId="77777777" w:rsidR="001370AF" w:rsidRDefault="0043758A" w:rsidP="0043758A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2</w:t>
      </w:r>
      <w:r w:rsidR="00FF74A5" w:rsidRPr="001E3862">
        <w:rPr>
          <w:b/>
          <w:noProof/>
        </w:rPr>
        <w:fldChar w:fldCharType="end"/>
      </w:r>
      <w:r w:rsidR="001370AF">
        <w:tab/>
        <w:t xml:space="preserve">Under the </w:t>
      </w:r>
      <w:r w:rsidR="001370AF">
        <w:rPr>
          <w:i/>
        </w:rPr>
        <w:t>Help</w:t>
      </w:r>
      <w:r w:rsidR="001370AF">
        <w:t xml:space="preserve"> menu, select the</w:t>
      </w:r>
      <w:r>
        <w:t xml:space="preserve"> NetLogo dictionary and</w:t>
      </w:r>
      <w:r w:rsidR="001370AF">
        <w:t xml:space="preserve"> look up</w:t>
      </w:r>
      <w:r>
        <w:t xml:space="preserve"> </w:t>
      </w:r>
      <w:r w:rsidRPr="001370AF">
        <w:rPr>
          <w:i/>
        </w:rPr>
        <w:t>color</w:t>
      </w:r>
      <w:r w:rsidR="001370AF">
        <w:t xml:space="preserve"> or </w:t>
      </w:r>
      <w:proofErr w:type="spellStart"/>
      <w:r w:rsidR="001370AF">
        <w:rPr>
          <w:i/>
        </w:rPr>
        <w:t>pcolor</w:t>
      </w:r>
      <w:proofErr w:type="spellEnd"/>
      <w:r>
        <w:t xml:space="preserve">.  </w:t>
      </w:r>
      <w:r w:rsidR="001370AF">
        <w:t xml:space="preserve">Click the link for "Color section." </w:t>
      </w:r>
    </w:p>
    <w:p w14:paraId="3DB4D305" w14:textId="4FEC190A" w:rsidR="001370AF" w:rsidRPr="001370AF" w:rsidRDefault="001370AF" w:rsidP="001370AF">
      <w:pPr>
        <w:pStyle w:val="p"/>
      </w:pPr>
      <w:r w:rsidRPr="001370AF">
        <w:rPr>
          <w:b/>
        </w:rPr>
        <w:t>a.</w:t>
      </w:r>
      <w:r w:rsidRPr="001370AF">
        <w:rPr>
          <w:b/>
        </w:rPr>
        <w:tab/>
      </w:r>
      <w:r>
        <w:t xml:space="preserve">Give the </w:t>
      </w:r>
      <w:r w:rsidR="001147EB">
        <w:t>range of</w:t>
      </w:r>
      <w:r>
        <w:t xml:space="preserve"> numbers associated with colors.</w:t>
      </w:r>
    </w:p>
    <w:p w14:paraId="439469B9" w14:textId="4839101A" w:rsidR="0043758A" w:rsidRDefault="001370AF" w:rsidP="001370AF">
      <w:pPr>
        <w:pStyle w:val="p"/>
      </w:pPr>
      <w:r w:rsidRPr="001370AF">
        <w:rPr>
          <w:b/>
        </w:rPr>
        <w:t>b.</w:t>
      </w:r>
      <w:r>
        <w:tab/>
      </w:r>
      <w:r w:rsidR="00AD0BD0">
        <w:t xml:space="preserve">Before </w:t>
      </w:r>
      <w:r w:rsidR="00AD0BD0">
        <w:rPr>
          <w:i/>
        </w:rPr>
        <w:t>reset-ticks</w:t>
      </w:r>
      <w:r w:rsidR="00AD0BD0">
        <w:t xml:space="preserve"> in the </w:t>
      </w:r>
      <w:r w:rsidR="00AD0BD0">
        <w:rPr>
          <w:i/>
        </w:rPr>
        <w:t>setup</w:t>
      </w:r>
      <w:r w:rsidR="00AD0BD0">
        <w:t xml:space="preserve"> procedure, w</w:t>
      </w:r>
      <w:r w:rsidR="0043758A">
        <w:t xml:space="preserve">rite the command for </w:t>
      </w:r>
      <w:r w:rsidR="0043758A">
        <w:rPr>
          <w:i/>
        </w:rPr>
        <w:t>setup</w:t>
      </w:r>
      <w:r w:rsidR="0043758A">
        <w:t xml:space="preserve"> to ask the </w:t>
      </w:r>
      <w:r w:rsidR="0043758A" w:rsidRPr="0043758A">
        <w:rPr>
          <w:b/>
          <w:i/>
        </w:rPr>
        <w:t>patches</w:t>
      </w:r>
      <w:r w:rsidR="0043758A">
        <w:t xml:space="preserve"> agents to set their color to</w:t>
      </w:r>
      <w:r w:rsidR="009B15E1">
        <w:t xml:space="preserve"> be </w:t>
      </w:r>
      <w:r w:rsidR="009B15E1">
        <w:rPr>
          <w:b/>
          <w:i/>
        </w:rPr>
        <w:t>blue</w:t>
      </w:r>
      <w:r w:rsidR="0043758A">
        <w:t>.</w:t>
      </w:r>
      <w:r w:rsidR="009B15E1">
        <w:t xml:space="preserve"> </w:t>
      </w:r>
      <w:r w:rsidR="00AE7E77">
        <w:t xml:space="preserve"> </w:t>
      </w:r>
      <w:r w:rsidR="00176B6F">
        <w:t xml:space="preserve">Clicking the </w:t>
      </w:r>
      <w:r w:rsidR="00176B6F" w:rsidRPr="000B5A92">
        <w:rPr>
          <w:i/>
        </w:rPr>
        <w:t>Check</w:t>
      </w:r>
      <w:r w:rsidR="00176B6F">
        <w:t xml:space="preserve">, check that your commands are correct.  On the interface level, click </w:t>
      </w:r>
      <w:r w:rsidR="00176B6F">
        <w:rPr>
          <w:i/>
        </w:rPr>
        <w:t>setup</w:t>
      </w:r>
      <w:r w:rsidR="00176B6F">
        <w:t xml:space="preserve"> and observe the new background.</w:t>
      </w:r>
    </w:p>
    <w:p w14:paraId="4CB31A67" w14:textId="77777777" w:rsidR="007A484F" w:rsidRDefault="007A484F" w:rsidP="007A484F">
      <w:pPr>
        <w:pStyle w:val="p"/>
      </w:pPr>
    </w:p>
    <w:p w14:paraId="278DC8A5" w14:textId="3D003592" w:rsidR="000A2BD2" w:rsidRDefault="007A484F" w:rsidP="007A484F">
      <w:pPr>
        <w:pStyle w:val="t"/>
      </w:pPr>
      <w:r>
        <w:tab/>
      </w:r>
      <w:r w:rsidR="00C84586">
        <w:t>We would like for the user to have the option of varying the number of walkers</w:t>
      </w:r>
      <w:r>
        <w:t xml:space="preserve">.  Thus, </w:t>
      </w:r>
      <w:r w:rsidR="00C84586">
        <w:t xml:space="preserve">on the interface level </w:t>
      </w:r>
      <w:r>
        <w:t xml:space="preserve">in the drop-down menu that currently has </w:t>
      </w:r>
      <w:r>
        <w:rPr>
          <w:i/>
        </w:rPr>
        <w:t>Button</w:t>
      </w:r>
      <w:r>
        <w:t xml:space="preserve">, select </w:t>
      </w:r>
      <w:r>
        <w:rPr>
          <w:b/>
          <w:i/>
        </w:rPr>
        <w:t>Slider</w:t>
      </w:r>
      <w:r>
        <w:t xml:space="preserve"> (</w:t>
      </w:r>
      <w:r>
        <w:rPr>
          <w:noProof/>
        </w:rPr>
        <w:drawing>
          <wp:inline distT="0" distB="0" distL="0" distR="0" wp14:anchorId="150FD98C" wp14:editId="5CF641F9">
            <wp:extent cx="784914" cy="1900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26 at 10.20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70" cy="1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).  </w:t>
      </w:r>
      <w:r w:rsidR="005E3869">
        <w:t xml:space="preserve">Click below the </w:t>
      </w:r>
      <w:r w:rsidR="005E3869">
        <w:rPr>
          <w:i/>
        </w:rPr>
        <w:t>setup</w:t>
      </w:r>
      <w:r w:rsidR="005E3869">
        <w:t xml:space="preserve"> button to place the slider.  </w:t>
      </w:r>
    </w:p>
    <w:p w14:paraId="0E08C72D" w14:textId="441E3853" w:rsidR="007A484F" w:rsidRDefault="000A2BD2" w:rsidP="000A2BD2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3</w:t>
      </w:r>
      <w:r w:rsidR="00FF74A5" w:rsidRPr="001E3862">
        <w:rPr>
          <w:b/>
          <w:noProof/>
        </w:rPr>
        <w:fldChar w:fldCharType="end"/>
      </w:r>
      <w:r>
        <w:tab/>
        <w:t xml:space="preserve">In the resulting popup menu, give the name of the text field to establish each of the following.  Also, make the changes and click </w:t>
      </w:r>
      <w:r>
        <w:rPr>
          <w:i/>
        </w:rPr>
        <w:t>OK</w:t>
      </w:r>
      <w:r>
        <w:t>.</w:t>
      </w:r>
    </w:p>
    <w:p w14:paraId="7770531E" w14:textId="73F0D8C3" w:rsidR="000A2BD2" w:rsidRDefault="000A2BD2" w:rsidP="000A2BD2">
      <w:pPr>
        <w:pStyle w:val="p"/>
      </w:pPr>
      <w:r w:rsidRPr="00A5398B">
        <w:rPr>
          <w:b/>
        </w:rPr>
        <w:t>a.</w:t>
      </w:r>
      <w:r>
        <w:tab/>
      </w:r>
      <w:proofErr w:type="gramStart"/>
      <w:r>
        <w:t>a</w:t>
      </w:r>
      <w:proofErr w:type="gramEnd"/>
      <w:r>
        <w:t xml:space="preserve"> </w:t>
      </w:r>
      <w:r w:rsidR="00513980">
        <w:t xml:space="preserve">global </w:t>
      </w:r>
      <w:r>
        <w:t xml:space="preserve">variable called </w:t>
      </w:r>
      <w:r>
        <w:rPr>
          <w:i/>
        </w:rPr>
        <w:t>number-of-walkers</w:t>
      </w:r>
    </w:p>
    <w:p w14:paraId="0F0E255E" w14:textId="4ABA8DF6" w:rsidR="000A2BD2" w:rsidRDefault="000A2BD2" w:rsidP="000A2BD2">
      <w:pPr>
        <w:pStyle w:val="p"/>
      </w:pPr>
      <w:r w:rsidRPr="00A5398B">
        <w:rPr>
          <w:b/>
        </w:rPr>
        <w:t>b.</w:t>
      </w:r>
      <w:r>
        <w:tab/>
      </w:r>
      <w:proofErr w:type="gramStart"/>
      <w:r>
        <w:t>have</w:t>
      </w:r>
      <w:proofErr w:type="gramEnd"/>
      <w:r>
        <w:t xml:space="preserve"> at least one walker</w:t>
      </w:r>
    </w:p>
    <w:p w14:paraId="2CBC3142" w14:textId="52679AD0" w:rsidR="000A2BD2" w:rsidRDefault="000A2BD2" w:rsidP="000A2BD2">
      <w:pPr>
        <w:pStyle w:val="p"/>
      </w:pPr>
      <w:r w:rsidRPr="00A5398B">
        <w:rPr>
          <w:b/>
        </w:rPr>
        <w:t>c.</w:t>
      </w:r>
      <w:r>
        <w:tab/>
      </w:r>
      <w:proofErr w:type="gramStart"/>
      <w:r>
        <w:t>have</w:t>
      </w:r>
      <w:proofErr w:type="gramEnd"/>
      <w:r>
        <w:t xml:space="preserve"> at most 10 walkers</w:t>
      </w:r>
    </w:p>
    <w:p w14:paraId="79443760" w14:textId="490D6246" w:rsidR="000A2BD2" w:rsidRDefault="000A2BD2" w:rsidP="000A2BD2">
      <w:pPr>
        <w:pStyle w:val="p"/>
      </w:pPr>
      <w:r w:rsidRPr="00A5398B">
        <w:rPr>
          <w:b/>
        </w:rPr>
        <w:t>d.</w:t>
      </w:r>
      <w:r>
        <w:tab/>
      </w:r>
      <w:proofErr w:type="gramStart"/>
      <w:r>
        <w:t>have</w:t>
      </w:r>
      <w:proofErr w:type="gramEnd"/>
      <w:r>
        <w:t xml:space="preserve"> a default value of 1</w:t>
      </w:r>
    </w:p>
    <w:p w14:paraId="5CB8EE20" w14:textId="79B96F62" w:rsidR="00D25F93" w:rsidRPr="001E3862" w:rsidRDefault="00FC1143" w:rsidP="00FC1143">
      <w:pPr>
        <w:pStyle w:val="Caption"/>
        <w:rPr>
          <w:b/>
        </w:rPr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proofErr w:type="gramStart"/>
      <w:r w:rsidR="006B1F99" w:rsidRPr="001E3862">
        <w:rPr>
          <w:b/>
          <w:noProof/>
        </w:rPr>
        <w:t>4</w:t>
      </w:r>
      <w:r w:rsidR="00FF74A5" w:rsidRPr="001E3862">
        <w:rPr>
          <w:b/>
          <w:noProof/>
        </w:rPr>
        <w:fldChar w:fldCharType="end"/>
      </w:r>
      <w:r w:rsidR="006E305C">
        <w:rPr>
          <w:b/>
        </w:rPr>
        <w:tab/>
      </w:r>
      <w:r w:rsidR="008029DE">
        <w:t xml:space="preserve">In </w:t>
      </w:r>
      <w:r w:rsidR="008029DE">
        <w:rPr>
          <w:i/>
        </w:rPr>
        <w:t>setup</w:t>
      </w:r>
      <w:r w:rsidR="008029DE">
        <w:t xml:space="preserve"> </w:t>
      </w:r>
      <w:r w:rsidR="00AD0BD0">
        <w:t xml:space="preserve">before the command to reset the ticks, </w:t>
      </w:r>
      <w:r w:rsidR="008029DE">
        <w:t xml:space="preserve">call a new procedure, called </w:t>
      </w:r>
      <w:r w:rsidR="008029DE">
        <w:rPr>
          <w:i/>
        </w:rPr>
        <w:t>setup-walkers</w:t>
      </w:r>
      <w:proofErr w:type="gramEnd"/>
      <w:r w:rsidR="008029DE">
        <w:t xml:space="preserve">. </w:t>
      </w:r>
      <w:r w:rsidR="00AD0BD0">
        <w:t xml:space="preserve"> </w:t>
      </w:r>
      <w:r w:rsidR="008029DE">
        <w:t xml:space="preserve">Start the definition of </w:t>
      </w:r>
      <w:r w:rsidR="008029DE">
        <w:rPr>
          <w:i/>
        </w:rPr>
        <w:t>setup-walkers</w:t>
      </w:r>
      <w:r w:rsidR="008029DE">
        <w:t>.</w:t>
      </w:r>
    </w:p>
    <w:p w14:paraId="7B6809CE" w14:textId="55DBA7D1" w:rsidR="00122417" w:rsidRDefault="00D25F93" w:rsidP="00D25F93">
      <w:pPr>
        <w:pStyle w:val="p"/>
      </w:pPr>
      <w:r w:rsidRPr="00A5398B">
        <w:rPr>
          <w:b/>
        </w:rPr>
        <w:t>a.</w:t>
      </w:r>
      <w:r w:rsidRPr="00A5398B">
        <w:rPr>
          <w:b/>
        </w:rPr>
        <w:tab/>
      </w:r>
      <w:r w:rsidR="00FC1143">
        <w:t xml:space="preserve">In </w:t>
      </w:r>
      <w:r w:rsidR="00FC1143">
        <w:rPr>
          <w:i/>
        </w:rPr>
        <w:t>setup-walkers</w:t>
      </w:r>
      <w:r w:rsidR="00FC1143">
        <w:t xml:space="preserve">, write the command to create </w:t>
      </w:r>
      <w:r w:rsidR="00FC1143">
        <w:rPr>
          <w:i/>
        </w:rPr>
        <w:t>number-o</w:t>
      </w:r>
      <w:r>
        <w:rPr>
          <w:i/>
        </w:rPr>
        <w:t>f</w:t>
      </w:r>
      <w:r w:rsidR="00FC1143">
        <w:rPr>
          <w:i/>
        </w:rPr>
        <w:t>-walkers</w:t>
      </w:r>
      <w:r w:rsidR="00FC1143">
        <w:t xml:space="preserve"> walkers, each with a random integer color </w:t>
      </w:r>
      <w:r w:rsidR="00293EC4">
        <w:t>between 0 and 99, i.e., less than 100.</w:t>
      </w:r>
      <w:r w:rsidR="00122417">
        <w:t xml:space="preserve">  </w:t>
      </w:r>
      <w:r w:rsidR="00AE7E77">
        <w:t xml:space="preserve">On the interface level, click the </w:t>
      </w:r>
      <w:r w:rsidR="00AE7E77">
        <w:rPr>
          <w:i/>
        </w:rPr>
        <w:t>setup</w:t>
      </w:r>
      <w:r w:rsidR="00AE7E77">
        <w:t xml:space="preserve"> button several times and note the different colors for the walker.</w:t>
      </w:r>
    </w:p>
    <w:p w14:paraId="60EE2118" w14:textId="5EBFCC84" w:rsidR="003E621E" w:rsidRDefault="00D25F93" w:rsidP="00D25F93">
      <w:pPr>
        <w:pStyle w:val="p"/>
      </w:pPr>
      <w:r w:rsidRPr="00A5398B">
        <w:rPr>
          <w:b/>
        </w:rPr>
        <w:t>b.</w:t>
      </w:r>
      <w:r w:rsidRPr="00A5398B">
        <w:rPr>
          <w:b/>
        </w:rPr>
        <w:tab/>
      </w:r>
      <w:r>
        <w:t xml:space="preserve">By default, a walker begins at the origin.  Besides having a random color, we can have each walker start at a random location.  The </w:t>
      </w:r>
      <w:r>
        <w:rPr>
          <w:i/>
        </w:rPr>
        <w:t>x</w:t>
      </w:r>
      <w:r>
        <w:t xml:space="preserve">- and </w:t>
      </w:r>
      <w:r>
        <w:rPr>
          <w:i/>
        </w:rPr>
        <w:t>y</w:t>
      </w:r>
      <w:r>
        <w:t xml:space="preserve">-coordinates of a walker are </w:t>
      </w:r>
      <w:proofErr w:type="spellStart"/>
      <w:r>
        <w:rPr>
          <w:b/>
          <w:i/>
        </w:rPr>
        <w:t>xcor</w:t>
      </w:r>
      <w:proofErr w:type="spellEnd"/>
      <w:r>
        <w:t xml:space="preserve"> and </w:t>
      </w:r>
      <w:proofErr w:type="spellStart"/>
      <w:r>
        <w:rPr>
          <w:b/>
          <w:i/>
        </w:rPr>
        <w:t>ycor</w:t>
      </w:r>
      <w:proofErr w:type="spellEnd"/>
      <w:r>
        <w:t xml:space="preserve">, respectively.  In the same creation of walkers after setting the color, set the </w:t>
      </w:r>
      <w:r>
        <w:rPr>
          <w:i/>
        </w:rPr>
        <w:t>x</w:t>
      </w:r>
      <w:r>
        <w:t xml:space="preserve">- and </w:t>
      </w:r>
      <w:r>
        <w:rPr>
          <w:i/>
        </w:rPr>
        <w:t>y</w:t>
      </w:r>
      <w:r>
        <w:t xml:space="preserve">-coordinates to be random integers between </w:t>
      </w:r>
      <w:r w:rsidR="004D4477">
        <w:t>0</w:t>
      </w:r>
      <w:r>
        <w:t xml:space="preserve"> and </w:t>
      </w:r>
      <w:r w:rsidR="004D4477">
        <w:t>9, inclusive</w:t>
      </w:r>
      <w:r>
        <w:t xml:space="preserve">.  Click </w:t>
      </w:r>
      <w:r>
        <w:rPr>
          <w:i/>
        </w:rPr>
        <w:t>Check</w:t>
      </w:r>
      <w:r>
        <w:t xml:space="preserve"> to check your work.  </w:t>
      </w:r>
    </w:p>
    <w:p w14:paraId="6DE2FE80" w14:textId="77777777" w:rsidR="003E621E" w:rsidRDefault="003E621E" w:rsidP="003E621E">
      <w:pPr>
        <w:pStyle w:val="t"/>
      </w:pPr>
    </w:p>
    <w:p w14:paraId="66C1E081" w14:textId="73A24251" w:rsidR="00D25F93" w:rsidRDefault="003E621E" w:rsidP="003E621E">
      <w:pPr>
        <w:pStyle w:val="t"/>
      </w:pPr>
      <w:r>
        <w:tab/>
      </w:r>
      <w:r w:rsidR="00D25F93">
        <w:t xml:space="preserve">On the interface level, click </w:t>
      </w:r>
      <w:r w:rsidR="00D25F93">
        <w:rPr>
          <w:i/>
        </w:rPr>
        <w:t>setup</w:t>
      </w:r>
      <w:r w:rsidR="00D25F93">
        <w:t xml:space="preserve"> several times to observe to observe the placement and color of the walker.  Then, adjust the </w:t>
      </w:r>
      <w:r w:rsidR="00D25F93">
        <w:rPr>
          <w:i/>
        </w:rPr>
        <w:t>number-of-walkers</w:t>
      </w:r>
      <w:r w:rsidR="00D25F93">
        <w:t xml:space="preserve"> slider bar, click </w:t>
      </w:r>
      <w:r w:rsidR="00D25F93">
        <w:rPr>
          <w:i/>
        </w:rPr>
        <w:t>setup</w:t>
      </w:r>
      <w:r w:rsidR="00D25F93">
        <w:t xml:space="preserve"> again, and observe the results.</w:t>
      </w:r>
      <w:r w:rsidR="00B37B29">
        <w:t xml:space="preserve">  </w:t>
      </w:r>
    </w:p>
    <w:p w14:paraId="586BAD25" w14:textId="6D46BEB2" w:rsidR="00F5572E" w:rsidRDefault="00F5572E" w:rsidP="00F5572E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5</w:t>
      </w:r>
      <w:r w:rsidR="00FF74A5" w:rsidRPr="001E3862">
        <w:rPr>
          <w:b/>
          <w:noProof/>
        </w:rPr>
        <w:fldChar w:fldCharType="end"/>
      </w:r>
      <w:r w:rsidR="00BE0656">
        <w:tab/>
        <w:t>Now, w</w:t>
      </w:r>
      <w:r w:rsidR="00B37B29">
        <w:t xml:space="preserve">e want to be able to instruct the walkers to move.  </w:t>
      </w:r>
    </w:p>
    <w:p w14:paraId="2DF9F79F" w14:textId="48A69C81" w:rsidR="00B37B29" w:rsidRDefault="00B37B29" w:rsidP="00B37B29">
      <w:pPr>
        <w:pStyle w:val="p"/>
      </w:pPr>
      <w:r w:rsidRPr="00A5398B">
        <w:rPr>
          <w:b/>
        </w:rPr>
        <w:t>a.</w:t>
      </w:r>
      <w:r>
        <w:tab/>
        <w:t xml:space="preserve">On the interface level, create a </w:t>
      </w:r>
      <w:r>
        <w:rPr>
          <w:i/>
        </w:rPr>
        <w:t>go</w:t>
      </w:r>
      <w:r w:rsidR="00626CFB">
        <w:t xml:space="preserve"> button that will trigger execution of a </w:t>
      </w:r>
      <w:r w:rsidR="00626CFB">
        <w:rPr>
          <w:i/>
        </w:rPr>
        <w:t>go</w:t>
      </w:r>
      <w:r w:rsidR="00626CFB">
        <w:t xml:space="preserve"> procedure.  Where in the popup menu do we tell </w:t>
      </w:r>
      <w:r w:rsidR="00626CFB">
        <w:rPr>
          <w:i/>
        </w:rPr>
        <w:t>NetLogo</w:t>
      </w:r>
      <w:r w:rsidR="00626CFB">
        <w:t xml:space="preserve"> the name of the procedure?</w:t>
      </w:r>
    </w:p>
    <w:p w14:paraId="1EEEC274" w14:textId="1887092B" w:rsidR="00626CFB" w:rsidRDefault="00626CFB" w:rsidP="00B37B29">
      <w:pPr>
        <w:pStyle w:val="p"/>
      </w:pPr>
      <w:r w:rsidRPr="00A5398B">
        <w:rPr>
          <w:b/>
        </w:rPr>
        <w:t>b.</w:t>
      </w:r>
      <w:r>
        <w:tab/>
        <w:t xml:space="preserve">What </w:t>
      </w:r>
      <w:r w:rsidR="00E7511F">
        <w:t xml:space="preserve">checkbox do we click to have </w:t>
      </w:r>
      <w:r w:rsidR="00E7511F">
        <w:rPr>
          <w:i/>
        </w:rPr>
        <w:t>NetLogo</w:t>
      </w:r>
      <w:r w:rsidR="00E7511F">
        <w:t xml:space="preserve"> continuously run </w:t>
      </w:r>
      <w:r w:rsidR="00E7511F">
        <w:rPr>
          <w:i/>
        </w:rPr>
        <w:t>go</w:t>
      </w:r>
      <w:r w:rsidR="00E7511F">
        <w:t xml:space="preserve">?  Also, click the checkbox </w:t>
      </w:r>
      <w:r w:rsidR="00E7511F">
        <w:rPr>
          <w:i/>
        </w:rPr>
        <w:t>Disable until clicks start</w:t>
      </w:r>
      <w:r w:rsidR="00480080">
        <w:t xml:space="preserve">, requiring the user to click </w:t>
      </w:r>
      <w:r w:rsidR="00480080">
        <w:rPr>
          <w:i/>
        </w:rPr>
        <w:t>setup</w:t>
      </w:r>
      <w:r w:rsidR="00480080">
        <w:t xml:space="preserve"> before activating </w:t>
      </w:r>
      <w:r w:rsidR="00480080">
        <w:rPr>
          <w:i/>
        </w:rPr>
        <w:t>go</w:t>
      </w:r>
      <w:r w:rsidR="00480080">
        <w:t>.</w:t>
      </w:r>
      <w:r w:rsidR="00921C59">
        <w:t xml:space="preserve">  Click </w:t>
      </w:r>
      <w:r w:rsidR="00921C59">
        <w:rPr>
          <w:i/>
        </w:rPr>
        <w:t>OK</w:t>
      </w:r>
      <w:r w:rsidR="00921C59">
        <w:t>.</w:t>
      </w:r>
    </w:p>
    <w:p w14:paraId="389F7BD0" w14:textId="77777777" w:rsidR="00F65D81" w:rsidRDefault="00921C59" w:rsidP="00B37B29">
      <w:pPr>
        <w:pStyle w:val="p"/>
      </w:pPr>
      <w:r w:rsidRPr="00A5398B">
        <w:rPr>
          <w:b/>
        </w:rPr>
        <w:lastRenderedPageBreak/>
        <w:t>c.</w:t>
      </w:r>
      <w:r>
        <w:tab/>
        <w:t xml:space="preserve">On the </w:t>
      </w:r>
      <w:r>
        <w:rPr>
          <w:i/>
        </w:rPr>
        <w:t>code</w:t>
      </w:r>
      <w:r>
        <w:t xml:space="preserve"> level, define a </w:t>
      </w:r>
      <w:r>
        <w:rPr>
          <w:i/>
        </w:rPr>
        <w:t>go</w:t>
      </w:r>
      <w:r>
        <w:t xml:space="preserve"> procedure that asks each turtle (walkers) to walk to one of its neighbors.  </w:t>
      </w:r>
    </w:p>
    <w:p w14:paraId="6FEE001B" w14:textId="583F91BE" w:rsidR="00921C59" w:rsidRDefault="00F65D81" w:rsidP="00B37B29">
      <w:pPr>
        <w:pStyle w:val="p"/>
      </w:pPr>
      <w:r w:rsidRPr="00A5398B">
        <w:rPr>
          <w:b/>
        </w:rPr>
        <w:t>d.</w:t>
      </w:r>
      <w:r>
        <w:tab/>
        <w:t xml:space="preserve">As the last command in </w:t>
      </w:r>
      <w:r>
        <w:rPr>
          <w:i/>
        </w:rPr>
        <w:t>go</w:t>
      </w:r>
      <w:r>
        <w:t xml:space="preserve">, make the clock tick.  </w:t>
      </w:r>
      <w:r w:rsidR="00921C59" w:rsidRPr="00921C59">
        <w:rPr>
          <w:i/>
        </w:rPr>
        <w:t>Check</w:t>
      </w:r>
      <w:r w:rsidR="00921C59">
        <w:t xml:space="preserve"> your work.  </w:t>
      </w:r>
      <w:r w:rsidR="00D46802">
        <w:t xml:space="preserve">On the interface level, click </w:t>
      </w:r>
      <w:r w:rsidR="00D46802">
        <w:rPr>
          <w:i/>
        </w:rPr>
        <w:t>setup</w:t>
      </w:r>
      <w:r w:rsidR="00D46802">
        <w:t xml:space="preserve"> and then </w:t>
      </w:r>
      <w:r w:rsidR="00D46802">
        <w:rPr>
          <w:i/>
        </w:rPr>
        <w:t>go</w:t>
      </w:r>
      <w:r w:rsidR="00D46802">
        <w:t xml:space="preserve">, perhaps making the simulation </w:t>
      </w:r>
      <w:r w:rsidR="00D46802">
        <w:rPr>
          <w:i/>
        </w:rPr>
        <w:t>slower</w:t>
      </w:r>
      <w:r w:rsidR="00D46802">
        <w:t>.</w:t>
      </w:r>
    </w:p>
    <w:p w14:paraId="102E3C50" w14:textId="77777777" w:rsidR="00D46802" w:rsidRDefault="00D46802" w:rsidP="00D46802">
      <w:pPr>
        <w:pStyle w:val="t"/>
      </w:pPr>
    </w:p>
    <w:p w14:paraId="041E8DD9" w14:textId="77777777" w:rsidR="00D46802" w:rsidRDefault="00D46802" w:rsidP="00D46802">
      <w:pPr>
        <w:pStyle w:val="t"/>
      </w:pPr>
      <w:r>
        <w:tab/>
        <w:t xml:space="preserve">Notice that when a walker goes off one edge, it continues its walk on the opposite boundary because of periodic boundary conditions.  </w:t>
      </w:r>
    </w:p>
    <w:p w14:paraId="38C12112" w14:textId="45E3A59E" w:rsidR="00D46802" w:rsidRDefault="00D46802" w:rsidP="00D46802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6</w:t>
      </w:r>
      <w:r w:rsidR="00FF74A5" w:rsidRPr="001E3862">
        <w:rPr>
          <w:b/>
          <w:noProof/>
        </w:rPr>
        <w:fldChar w:fldCharType="end"/>
      </w:r>
      <w:r>
        <w:tab/>
        <w:t xml:space="preserve">Right click on the display screen and select </w:t>
      </w:r>
      <w:r>
        <w:rPr>
          <w:i/>
        </w:rPr>
        <w:t>Edit</w:t>
      </w:r>
      <w:r>
        <w:t>.  What should we do so that we no longer have periodic boundary conditions?</w:t>
      </w:r>
      <w:r w:rsidR="00BC43A1">
        <w:t xml:space="preserve">  Click </w:t>
      </w:r>
      <w:r w:rsidR="00BC43A1">
        <w:rPr>
          <w:i/>
        </w:rPr>
        <w:t>OK</w:t>
      </w:r>
      <w:r w:rsidR="00BC43A1">
        <w:t xml:space="preserve"> and run the program to see how the walkers are now contained within the boundaries.</w:t>
      </w:r>
    </w:p>
    <w:p w14:paraId="7D050D7E" w14:textId="77777777" w:rsidR="00BC43A1" w:rsidRDefault="00BC43A1" w:rsidP="00BC43A1">
      <w:pPr>
        <w:pStyle w:val="t"/>
      </w:pPr>
    </w:p>
    <w:p w14:paraId="19BAB6DC" w14:textId="77777777" w:rsidR="00E961DC" w:rsidRDefault="0043362A" w:rsidP="00BC43A1">
      <w:pPr>
        <w:pStyle w:val="t"/>
      </w:pPr>
      <w:r>
        <w:tab/>
      </w:r>
      <w:r w:rsidR="00816913">
        <w:t xml:space="preserve">If we are interested in following the trail of each walker, we can employ a pen.  The command </w:t>
      </w:r>
      <w:r w:rsidR="00816913">
        <w:rPr>
          <w:b/>
          <w:i/>
        </w:rPr>
        <w:t>pen-down</w:t>
      </w:r>
      <w:r w:rsidR="00816913">
        <w:t xml:space="preserve">, or </w:t>
      </w:r>
      <w:proofErr w:type="spellStart"/>
      <w:proofErr w:type="gramStart"/>
      <w:r w:rsidR="00816913">
        <w:rPr>
          <w:b/>
          <w:i/>
        </w:rPr>
        <w:t>pd</w:t>
      </w:r>
      <w:proofErr w:type="spellEnd"/>
      <w:proofErr w:type="gramEnd"/>
      <w:r w:rsidR="00816913">
        <w:t xml:space="preserve">, changes the mode to drawing a line on top of the patches and below the turtles.  Correspondingly, </w:t>
      </w:r>
      <w:r w:rsidR="00816913">
        <w:rPr>
          <w:b/>
          <w:i/>
        </w:rPr>
        <w:t>pen-up</w:t>
      </w:r>
      <w:r w:rsidR="00816913">
        <w:t xml:space="preserve">, or </w:t>
      </w:r>
      <w:proofErr w:type="spellStart"/>
      <w:proofErr w:type="gramStart"/>
      <w:r w:rsidR="00816913">
        <w:rPr>
          <w:b/>
          <w:i/>
        </w:rPr>
        <w:t>pu</w:t>
      </w:r>
      <w:proofErr w:type="spellEnd"/>
      <w:proofErr w:type="gramEnd"/>
      <w:r w:rsidR="00816913">
        <w:t xml:space="preserve">, returns the mode to not drawing the lines.  </w:t>
      </w:r>
    </w:p>
    <w:p w14:paraId="5DD4B255" w14:textId="234A474E" w:rsidR="00153282" w:rsidRDefault="00E961DC" w:rsidP="00E961DC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7</w:t>
      </w:r>
      <w:r w:rsidR="00FF74A5" w:rsidRPr="001E3862">
        <w:rPr>
          <w:b/>
          <w:noProof/>
        </w:rPr>
        <w:fldChar w:fldCharType="end"/>
      </w:r>
      <w:r>
        <w:tab/>
      </w:r>
      <w:r w:rsidR="00153282">
        <w:t xml:space="preserve">We will be adjusting the </w:t>
      </w:r>
      <w:r w:rsidR="00153282">
        <w:rPr>
          <w:i/>
        </w:rPr>
        <w:t>setup-walkers</w:t>
      </w:r>
      <w:r w:rsidR="00153282">
        <w:t xml:space="preserve"> procedure to tell each walker to draw its path.</w:t>
      </w:r>
    </w:p>
    <w:p w14:paraId="49556834" w14:textId="134D1642" w:rsidR="00BC43A1" w:rsidRDefault="00153282" w:rsidP="00153282">
      <w:pPr>
        <w:pStyle w:val="p"/>
      </w:pPr>
      <w:r w:rsidRPr="00A5398B">
        <w:rPr>
          <w:b/>
        </w:rPr>
        <w:t>a.</w:t>
      </w:r>
      <w:r>
        <w:tab/>
        <w:t xml:space="preserve">First, type the </w:t>
      </w:r>
      <w:r w:rsidRPr="00153282">
        <w:rPr>
          <w:i/>
        </w:rPr>
        <w:t>pen-down</w:t>
      </w:r>
      <w:r>
        <w:t xml:space="preserve">, or </w:t>
      </w:r>
      <w:proofErr w:type="spellStart"/>
      <w:proofErr w:type="gramStart"/>
      <w:r>
        <w:rPr>
          <w:i/>
        </w:rPr>
        <w:t>pd</w:t>
      </w:r>
      <w:proofErr w:type="spellEnd"/>
      <w:proofErr w:type="gramEnd"/>
      <w:r>
        <w:t xml:space="preserve">, command </w:t>
      </w:r>
      <w:bookmarkStart w:id="0" w:name="_GoBack"/>
      <w:r>
        <w:t xml:space="preserve">after </w:t>
      </w:r>
      <w:bookmarkEnd w:id="0"/>
      <w:r>
        <w:t xml:space="preserve">the right bracket that created the walkers.  Click </w:t>
      </w:r>
      <w:r>
        <w:rPr>
          <w:i/>
        </w:rPr>
        <w:t>Check</w:t>
      </w:r>
      <w:r>
        <w:t xml:space="preserve"> and give the error message.</w:t>
      </w:r>
    </w:p>
    <w:p w14:paraId="0F5B9C80" w14:textId="0D1BFC50" w:rsidR="00153282" w:rsidRDefault="00153282" w:rsidP="00153282">
      <w:pPr>
        <w:pStyle w:val="p"/>
      </w:pPr>
      <w:r w:rsidRPr="00A5398B">
        <w:rPr>
          <w:b/>
        </w:rPr>
        <w:t>b.</w:t>
      </w:r>
      <w:r>
        <w:tab/>
        <w:t xml:space="preserve">Where should we put the </w:t>
      </w:r>
      <w:proofErr w:type="spellStart"/>
      <w:proofErr w:type="gramStart"/>
      <w:r>
        <w:rPr>
          <w:i/>
        </w:rPr>
        <w:t>pd</w:t>
      </w:r>
      <w:proofErr w:type="spellEnd"/>
      <w:proofErr w:type="gramEnd"/>
      <w:r>
        <w:t xml:space="preserve"> command?  After checking your work, run the simulation.</w:t>
      </w:r>
    </w:p>
    <w:p w14:paraId="2917B232" w14:textId="77777777" w:rsidR="00153282" w:rsidRPr="00153282" w:rsidRDefault="00153282" w:rsidP="00153282">
      <w:pPr>
        <w:pStyle w:val="p"/>
        <w:ind w:left="0" w:firstLine="0"/>
      </w:pPr>
    </w:p>
    <w:p w14:paraId="55859B09" w14:textId="0C821C09" w:rsidR="00A9671E" w:rsidRDefault="00A9671E" w:rsidP="00A9671E">
      <w:pPr>
        <w:pStyle w:val="t"/>
      </w:pPr>
      <w:r>
        <w:tab/>
        <w:t xml:space="preserve">To keep track of the distance each turtle has walked, we must know its starting point, and each turtle will have its own individual starting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</w:t>
      </w:r>
      <w:r w:rsidR="00053837">
        <w:t>coordinates and distance covered</w:t>
      </w:r>
      <w:r>
        <w:t xml:space="preserve">, say </w:t>
      </w:r>
      <w:r>
        <w:rPr>
          <w:i/>
        </w:rPr>
        <w:t>x0</w:t>
      </w:r>
      <w:r w:rsidR="00053837">
        <w:t>,</w:t>
      </w:r>
      <w:r>
        <w:t xml:space="preserve"> </w:t>
      </w:r>
      <w:r>
        <w:rPr>
          <w:i/>
        </w:rPr>
        <w:t>y0</w:t>
      </w:r>
      <w:r>
        <w:t>,</w:t>
      </w:r>
      <w:r w:rsidR="00053837">
        <w:t xml:space="preserve"> and </w:t>
      </w:r>
      <w:r w:rsidR="00053837">
        <w:rPr>
          <w:i/>
        </w:rPr>
        <w:t>turtle-distance</w:t>
      </w:r>
      <w:r w:rsidR="00053837">
        <w:t>,</w:t>
      </w:r>
      <w:r>
        <w:t xml:space="preserve"> respectively.  Thus, at the top of the code, have the following </w:t>
      </w:r>
      <w:r>
        <w:rPr>
          <w:b/>
          <w:i/>
        </w:rPr>
        <w:t>turtles-own</w:t>
      </w:r>
      <w:r>
        <w:rPr>
          <w:b/>
        </w:rPr>
        <w:t xml:space="preserve"> </w:t>
      </w:r>
      <w:r>
        <w:t>command</w:t>
      </w:r>
      <w:r w:rsidR="0089752D">
        <w:t>, which has no commas separating variables</w:t>
      </w:r>
      <w:r>
        <w:t>:</w:t>
      </w:r>
    </w:p>
    <w:p w14:paraId="3ECBA204" w14:textId="77777777" w:rsidR="00A9671E" w:rsidRDefault="00A9671E" w:rsidP="00A9671E">
      <w:pPr>
        <w:pStyle w:val="c"/>
      </w:pPr>
    </w:p>
    <w:p w14:paraId="485A092A" w14:textId="78CFC07A" w:rsidR="00A9671E" w:rsidRDefault="0089752D" w:rsidP="00A9671E">
      <w:pPr>
        <w:pStyle w:val="c"/>
      </w:pPr>
      <w:proofErr w:type="gramStart"/>
      <w:r>
        <w:t>turtles</w:t>
      </w:r>
      <w:proofErr w:type="gramEnd"/>
      <w:r>
        <w:t>-own [x0</w:t>
      </w:r>
      <w:r w:rsidR="00A9671E">
        <w:t xml:space="preserve"> y0</w:t>
      </w:r>
      <w:r w:rsidR="00E6445C">
        <w:t xml:space="preserve"> turtle-distance</w:t>
      </w:r>
      <w:r w:rsidR="00A9671E">
        <w:t>]</w:t>
      </w:r>
    </w:p>
    <w:p w14:paraId="3A5D53F7" w14:textId="77777777" w:rsidR="00A9671E" w:rsidRDefault="00A9671E" w:rsidP="00A9671E">
      <w:pPr>
        <w:pStyle w:val="c"/>
      </w:pPr>
    </w:p>
    <w:p w14:paraId="6F91D30A" w14:textId="172C82AB" w:rsidR="00A9671E" w:rsidRPr="00BD02CA" w:rsidRDefault="00BD02CA" w:rsidP="00BD02CA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8</w:t>
      </w:r>
      <w:r w:rsidR="00FF74A5" w:rsidRPr="001E3862">
        <w:rPr>
          <w:b/>
          <w:noProof/>
        </w:rPr>
        <w:fldChar w:fldCharType="end"/>
      </w:r>
      <w:r>
        <w:tab/>
        <w:t xml:space="preserve">In </w:t>
      </w:r>
      <w:r>
        <w:rPr>
          <w:i/>
        </w:rPr>
        <w:t>setup-walkers</w:t>
      </w:r>
      <w:r>
        <w:t xml:space="preserve"> after establishing </w:t>
      </w:r>
      <w:proofErr w:type="spellStart"/>
      <w:r>
        <w:rPr>
          <w:i/>
        </w:rPr>
        <w:t>xcor</w:t>
      </w:r>
      <w:proofErr w:type="spellEnd"/>
      <w:r>
        <w:t xml:space="preserve"> and </w:t>
      </w:r>
      <w:proofErr w:type="spellStart"/>
      <w:r>
        <w:rPr>
          <w:i/>
        </w:rPr>
        <w:t>ycor</w:t>
      </w:r>
      <w:proofErr w:type="spellEnd"/>
      <w:r>
        <w:t xml:space="preserve">, write the two commands to make </w:t>
      </w:r>
      <w:r>
        <w:rPr>
          <w:i/>
        </w:rPr>
        <w:t>x0</w:t>
      </w:r>
      <w:r>
        <w:t xml:space="preserve"> and </w:t>
      </w:r>
      <w:r>
        <w:rPr>
          <w:i/>
        </w:rPr>
        <w:t>y0</w:t>
      </w:r>
      <w:r>
        <w:t xml:space="preserve"> equal to the corresponding starting coordinate.</w:t>
      </w:r>
    </w:p>
    <w:p w14:paraId="019979F2" w14:textId="77777777" w:rsidR="00A9671E" w:rsidRDefault="00A9671E" w:rsidP="00153282">
      <w:pPr>
        <w:pStyle w:val="p"/>
      </w:pPr>
    </w:p>
    <w:p w14:paraId="0AABC5D6" w14:textId="77777777" w:rsidR="00053837" w:rsidRDefault="00053837" w:rsidP="00053837">
      <w:pPr>
        <w:pStyle w:val="t"/>
      </w:pPr>
      <w:r>
        <w:tab/>
        <w:t xml:space="preserve">The following command using </w:t>
      </w:r>
      <w:proofErr w:type="spellStart"/>
      <w:r>
        <w:rPr>
          <w:b/>
          <w:i/>
        </w:rPr>
        <w:t>distancexy</w:t>
      </w:r>
      <w:proofErr w:type="spellEnd"/>
      <w:r>
        <w:t xml:space="preserve"> reports a turtle's distance from its starting point at (</w:t>
      </w:r>
      <w:r>
        <w:rPr>
          <w:i/>
        </w:rPr>
        <w:t>x0</w:t>
      </w:r>
      <w:r>
        <w:t xml:space="preserve">, </w:t>
      </w:r>
      <w:r>
        <w:rPr>
          <w:i/>
        </w:rPr>
        <w:t>y0</w:t>
      </w:r>
      <w:r>
        <w:t>):</w:t>
      </w:r>
    </w:p>
    <w:p w14:paraId="4EF350D7" w14:textId="77777777" w:rsidR="00053837" w:rsidRDefault="00053837" w:rsidP="00053837">
      <w:pPr>
        <w:pStyle w:val="c"/>
      </w:pPr>
    </w:p>
    <w:p w14:paraId="1E76CF50" w14:textId="4A275730" w:rsidR="00053837" w:rsidRDefault="00053837" w:rsidP="00053837">
      <w:pPr>
        <w:pStyle w:val="c"/>
      </w:pPr>
      <w:proofErr w:type="spellStart"/>
      <w:proofErr w:type="gramStart"/>
      <w:r w:rsidRPr="00E50A6E">
        <w:rPr>
          <w:b/>
        </w:rPr>
        <w:t>distancexy</w:t>
      </w:r>
      <w:proofErr w:type="spellEnd"/>
      <w:proofErr w:type="gramEnd"/>
      <w:r>
        <w:t xml:space="preserve"> x0 y0</w:t>
      </w:r>
    </w:p>
    <w:p w14:paraId="144E7402" w14:textId="77777777" w:rsidR="006D3676" w:rsidRDefault="00053837" w:rsidP="00360C6E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9</w:t>
      </w:r>
      <w:r w:rsidR="00FF74A5" w:rsidRPr="001E3862">
        <w:rPr>
          <w:b/>
          <w:noProof/>
        </w:rPr>
        <w:fldChar w:fldCharType="end"/>
      </w:r>
      <w:r>
        <w:tab/>
      </w:r>
    </w:p>
    <w:p w14:paraId="46722BE8" w14:textId="77777777" w:rsidR="006D3676" w:rsidRDefault="006D3676" w:rsidP="006D3676">
      <w:pPr>
        <w:pStyle w:val="p"/>
      </w:pPr>
      <w:r w:rsidRPr="00BC02F6">
        <w:rPr>
          <w:b/>
        </w:rPr>
        <w:t>a.</w:t>
      </w:r>
      <w:r>
        <w:tab/>
        <w:t xml:space="preserve">In </w:t>
      </w:r>
      <w:r>
        <w:rPr>
          <w:i/>
        </w:rPr>
        <w:t>go</w:t>
      </w:r>
      <w:r>
        <w:t xml:space="preserve">, after asking each turtle to move, ask it also to store its distance traveled in its variable </w:t>
      </w:r>
      <w:r>
        <w:rPr>
          <w:i/>
        </w:rPr>
        <w:t>turtle-distance</w:t>
      </w:r>
      <w:r>
        <w:t xml:space="preserve">.  </w:t>
      </w:r>
      <w:r w:rsidRPr="00AF77BB">
        <w:rPr>
          <w:i/>
        </w:rPr>
        <w:t>Check</w:t>
      </w:r>
      <w:r>
        <w:t xml:space="preserve"> your work.</w:t>
      </w:r>
    </w:p>
    <w:p w14:paraId="250B41C5" w14:textId="77777777" w:rsidR="006D3676" w:rsidRPr="00BC02F6" w:rsidRDefault="006D3676" w:rsidP="006D3676">
      <w:pPr>
        <w:pStyle w:val="p"/>
      </w:pPr>
      <w:r>
        <w:rPr>
          <w:b/>
        </w:rPr>
        <w:t>b.</w:t>
      </w:r>
      <w:r>
        <w:tab/>
        <w:t xml:space="preserve">At the end of </w:t>
      </w:r>
      <w:r>
        <w:rPr>
          <w:i/>
        </w:rPr>
        <w:t>go</w:t>
      </w:r>
      <w:r>
        <w:t>, make the clock tick.</w:t>
      </w:r>
    </w:p>
    <w:p w14:paraId="05ABC6D8" w14:textId="468B3C11" w:rsidR="00122417" w:rsidRDefault="00360C6E" w:rsidP="00360C6E">
      <w:pPr>
        <w:pStyle w:val="Caption"/>
      </w:pPr>
      <w:r w:rsidRPr="001E3862">
        <w:rPr>
          <w:b/>
        </w:rPr>
        <w:lastRenderedPageBreak/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10</w:t>
      </w:r>
      <w:r w:rsidR="00FF74A5" w:rsidRPr="001E3862">
        <w:rPr>
          <w:b/>
          <w:noProof/>
        </w:rPr>
        <w:fldChar w:fldCharType="end"/>
      </w:r>
      <w:r>
        <w:tab/>
        <w:t xml:space="preserve">We wish to plot the mean, or average, </w:t>
      </w:r>
      <w:r>
        <w:rPr>
          <w:i/>
        </w:rPr>
        <w:t>turtle-distance</w:t>
      </w:r>
      <w:r>
        <w:t xml:space="preserve">.  </w:t>
      </w:r>
    </w:p>
    <w:p w14:paraId="29650C47" w14:textId="3EF41406" w:rsidR="00360C6E" w:rsidRDefault="00360C6E" w:rsidP="00360C6E">
      <w:pPr>
        <w:pStyle w:val="p"/>
      </w:pPr>
      <w:r w:rsidRPr="00A5398B">
        <w:rPr>
          <w:b/>
        </w:rPr>
        <w:t>a.</w:t>
      </w:r>
      <w:r>
        <w:tab/>
        <w:t xml:space="preserve">In the drop-down menu to the right of </w:t>
      </w:r>
      <w:r>
        <w:rPr>
          <w:i/>
        </w:rPr>
        <w:t>Add</w:t>
      </w:r>
      <w:r>
        <w:t>, what do we select?</w:t>
      </w:r>
      <w:r w:rsidR="00F866E6">
        <w:t xml:space="preserve">  Add a plot.</w:t>
      </w:r>
    </w:p>
    <w:p w14:paraId="4ACD9CA4" w14:textId="77777777" w:rsidR="00D91C54" w:rsidRDefault="00F866E6" w:rsidP="00D91C54">
      <w:pPr>
        <w:pStyle w:val="p"/>
      </w:pPr>
      <w:r w:rsidRPr="00A5398B">
        <w:rPr>
          <w:b/>
        </w:rPr>
        <w:t>b.</w:t>
      </w:r>
      <w:r>
        <w:tab/>
        <w:t xml:space="preserve">In the resulting popup menu, change the </w:t>
      </w:r>
      <w:proofErr w:type="gramStart"/>
      <w:r>
        <w:rPr>
          <w:i/>
        </w:rPr>
        <w:t>X axis</w:t>
      </w:r>
      <w:proofErr w:type="gramEnd"/>
      <w:r>
        <w:rPr>
          <w:i/>
        </w:rPr>
        <w:t xml:space="preserve"> label</w:t>
      </w:r>
      <w:r>
        <w:t xml:space="preserve"> to "Time" and the </w:t>
      </w:r>
      <w:r>
        <w:rPr>
          <w:i/>
        </w:rPr>
        <w:t>Y axis label</w:t>
      </w:r>
      <w:r>
        <w:t xml:space="preserve"> to "Mean Distance."  However, we do not want to "plot count turtles," as indicated</w:t>
      </w:r>
      <w:r w:rsidR="00226799">
        <w:t xml:space="preserve">, but to plot the average </w:t>
      </w:r>
      <w:r w:rsidR="00226799">
        <w:rPr>
          <w:i/>
        </w:rPr>
        <w:t>turtle-distance</w:t>
      </w:r>
      <w:r w:rsidR="00226799">
        <w:t xml:space="preserve"> of all the turtles</w:t>
      </w:r>
      <w:r>
        <w:t xml:space="preserve">.  Look up </w:t>
      </w:r>
      <w:r>
        <w:rPr>
          <w:b/>
          <w:i/>
        </w:rPr>
        <w:t>mean</w:t>
      </w:r>
      <w:r>
        <w:t xml:space="preserve"> in the </w:t>
      </w:r>
      <w:r>
        <w:rPr>
          <w:i/>
        </w:rPr>
        <w:t>NetLogo Dictionary</w:t>
      </w:r>
      <w:r>
        <w:t xml:space="preserve"> to determine the plot command.  In the command, we use </w:t>
      </w:r>
      <w:r>
        <w:rPr>
          <w:i/>
        </w:rPr>
        <w:t>plot</w:t>
      </w:r>
      <w:r>
        <w:t xml:space="preserve"> instead of </w:t>
      </w:r>
      <w:r>
        <w:rPr>
          <w:i/>
        </w:rPr>
        <w:t>show</w:t>
      </w:r>
      <w:r>
        <w:t>.</w:t>
      </w:r>
      <w:r w:rsidR="00D91C54">
        <w:t xml:space="preserve">  After entering the command, click </w:t>
      </w:r>
      <w:r w:rsidR="00D91C54">
        <w:rPr>
          <w:i/>
        </w:rPr>
        <w:t>OK</w:t>
      </w:r>
      <w:r w:rsidR="00D91C54">
        <w:t>.</w:t>
      </w:r>
    </w:p>
    <w:p w14:paraId="7F79E98B" w14:textId="79497FE4" w:rsidR="00FC1143" w:rsidRDefault="00D91C54" w:rsidP="007E4F66">
      <w:pPr>
        <w:pStyle w:val="p"/>
      </w:pPr>
      <w:r w:rsidRPr="00A5398B">
        <w:rPr>
          <w:b/>
        </w:rPr>
        <w:t>c.</w:t>
      </w:r>
      <w:r>
        <w:tab/>
        <w:t>How do we make the graph window larger?</w:t>
      </w:r>
    </w:p>
    <w:p w14:paraId="10F51AA4" w14:textId="77777777" w:rsidR="00D91C54" w:rsidRDefault="00D91C54" w:rsidP="00D91C54">
      <w:pPr>
        <w:pStyle w:val="Caption"/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="006B1F99" w:rsidRPr="001E3862">
        <w:rPr>
          <w:b/>
          <w:noProof/>
        </w:rPr>
        <w:t>11</w:t>
      </w:r>
      <w:r w:rsidR="00FF74A5" w:rsidRPr="001E3862">
        <w:rPr>
          <w:b/>
          <w:noProof/>
        </w:rPr>
        <w:fldChar w:fldCharType="end"/>
      </w:r>
      <w:r>
        <w:tab/>
        <w:t xml:space="preserve">Run the simulation.  </w:t>
      </w:r>
    </w:p>
    <w:p w14:paraId="7A8B048A" w14:textId="33075487" w:rsidR="00D91C54" w:rsidRDefault="00D91C54" w:rsidP="00D91C54">
      <w:pPr>
        <w:pStyle w:val="p"/>
      </w:pPr>
      <w:r w:rsidRPr="00A5398B">
        <w:rPr>
          <w:b/>
        </w:rPr>
        <w:t>a.</w:t>
      </w:r>
      <w:r>
        <w:tab/>
        <w:t xml:space="preserve">Describe the plot of mean </w:t>
      </w:r>
      <w:r>
        <w:rPr>
          <w:i/>
        </w:rPr>
        <w:t>turtle-distance</w:t>
      </w:r>
      <w:r>
        <w:t>.</w:t>
      </w:r>
    </w:p>
    <w:p w14:paraId="38BF0E9D" w14:textId="1A3CDE5C" w:rsidR="00273053" w:rsidRDefault="00925611" w:rsidP="005875CD">
      <w:pPr>
        <w:pStyle w:val="p"/>
      </w:pPr>
      <w:r w:rsidRPr="00A5398B">
        <w:rPr>
          <w:b/>
        </w:rPr>
        <w:t>b.</w:t>
      </w:r>
      <w:r>
        <w:tab/>
        <w:t xml:space="preserve">Why does </w:t>
      </w:r>
      <w:r w:rsidR="00273053">
        <w:t>the plot stop consistently rising?</w:t>
      </w:r>
    </w:p>
    <w:p w14:paraId="2C2B2F30" w14:textId="77777777" w:rsidR="005875CD" w:rsidRDefault="005875CD" w:rsidP="005875CD">
      <w:pPr>
        <w:pStyle w:val="t"/>
      </w:pPr>
    </w:p>
    <w:p w14:paraId="0FBE0E05" w14:textId="6D5FBFF9" w:rsidR="005875CD" w:rsidRDefault="006B1F99" w:rsidP="005875CD">
      <w:pPr>
        <w:pStyle w:val="t"/>
      </w:pPr>
      <w:r>
        <w:tab/>
        <w:t xml:space="preserve">Two projects of </w:t>
      </w:r>
      <w:r w:rsidR="00FE0A86">
        <w:t xml:space="preserve">Module 9.5, "Random Walk," </w:t>
      </w:r>
      <w:r>
        <w:t>determined that the average distance walked is proportional to the square root of the number of steps</w:t>
      </w:r>
      <w:r w:rsidR="002D1A6C">
        <w:t xml:space="preserve"> until the walkers approach the boundary</w:t>
      </w:r>
      <w:r>
        <w:t>.  Because the walkers take a step with each tick, the number of ticks is equal to the number of steps.  In the next quick review question, we plot the square root of the ticks.</w:t>
      </w:r>
    </w:p>
    <w:p w14:paraId="53B6E92B" w14:textId="7237C31A" w:rsidR="006B1F99" w:rsidRPr="001E3862" w:rsidRDefault="006B1F99" w:rsidP="006B1F99">
      <w:pPr>
        <w:pStyle w:val="Caption"/>
        <w:rPr>
          <w:b/>
        </w:rPr>
      </w:pPr>
      <w:r w:rsidRPr="001E3862">
        <w:rPr>
          <w:b/>
        </w:rPr>
        <w:t xml:space="preserve">Quick Review Question </w:t>
      </w:r>
      <w:r w:rsidR="00FF74A5" w:rsidRPr="001E3862">
        <w:rPr>
          <w:b/>
        </w:rPr>
        <w:fldChar w:fldCharType="begin"/>
      </w:r>
      <w:r w:rsidR="00FF74A5" w:rsidRPr="001E3862">
        <w:rPr>
          <w:b/>
        </w:rPr>
        <w:instrText xml:space="preserve"> SEQ Quick_Review_Question \* ARABIC </w:instrText>
      </w:r>
      <w:r w:rsidR="00FF74A5" w:rsidRPr="001E3862">
        <w:rPr>
          <w:b/>
        </w:rPr>
        <w:fldChar w:fldCharType="separate"/>
      </w:r>
      <w:r w:rsidRPr="001E3862">
        <w:rPr>
          <w:b/>
          <w:noProof/>
        </w:rPr>
        <w:t>12</w:t>
      </w:r>
      <w:r w:rsidR="00FF74A5" w:rsidRPr="001E3862">
        <w:rPr>
          <w:b/>
          <w:noProof/>
        </w:rPr>
        <w:fldChar w:fldCharType="end"/>
      </w:r>
      <w:r w:rsidRPr="001E3862">
        <w:rPr>
          <w:b/>
        </w:rPr>
        <w:tab/>
      </w:r>
    </w:p>
    <w:p w14:paraId="478783BE" w14:textId="001AC432" w:rsidR="006B1F99" w:rsidRDefault="006B1F99" w:rsidP="006B1F99">
      <w:pPr>
        <w:pStyle w:val="p"/>
      </w:pPr>
      <w:r w:rsidRPr="00A5398B">
        <w:rPr>
          <w:b/>
        </w:rPr>
        <w:t>a.</w:t>
      </w:r>
      <w:r>
        <w:tab/>
        <w:t>Right click on the graph.  What drop-down menu choice d</w:t>
      </w:r>
      <w:r w:rsidR="007D53D7">
        <w:t>o we select to adjust the graph?</w:t>
      </w:r>
    </w:p>
    <w:p w14:paraId="2174F99E" w14:textId="729C5F2B" w:rsidR="00C11F4E" w:rsidRDefault="00C11F4E" w:rsidP="006B1F99">
      <w:pPr>
        <w:pStyle w:val="p"/>
      </w:pPr>
      <w:r w:rsidRPr="00A5398B">
        <w:rPr>
          <w:b/>
        </w:rPr>
        <w:t>b.</w:t>
      </w:r>
      <w:r>
        <w:tab/>
        <w:t xml:space="preserve">Click </w:t>
      </w:r>
      <w:r>
        <w:rPr>
          <w:i/>
        </w:rPr>
        <w:t>Add Pen</w:t>
      </w:r>
      <w:r>
        <w:t xml:space="preserve">.  The function </w:t>
      </w:r>
      <w:proofErr w:type="spellStart"/>
      <w:r>
        <w:rPr>
          <w:i/>
        </w:rPr>
        <w:t>sqrt</w:t>
      </w:r>
      <w:proofErr w:type="spellEnd"/>
      <w:r>
        <w:t xml:space="preserve"> takes the square root of its argument.  Type the </w:t>
      </w:r>
      <w:r>
        <w:rPr>
          <w:i/>
        </w:rPr>
        <w:t>Pen update command</w:t>
      </w:r>
      <w:r w:rsidR="00DC528B">
        <w:t xml:space="preserve"> to plot the square root of </w:t>
      </w:r>
      <w:r w:rsidR="00DC528B">
        <w:rPr>
          <w:i/>
        </w:rPr>
        <w:t>ticks</w:t>
      </w:r>
      <w:r w:rsidR="00DC528B">
        <w:t xml:space="preserve">. </w:t>
      </w:r>
      <w:r>
        <w:t xml:space="preserve"> If necessary, consult </w:t>
      </w:r>
      <w:r>
        <w:rPr>
          <w:i/>
        </w:rPr>
        <w:t>NetLogo Dictionary</w:t>
      </w:r>
      <w:r>
        <w:t xml:space="preserve">.  </w:t>
      </w:r>
    </w:p>
    <w:p w14:paraId="73FBF499" w14:textId="55E29D8B" w:rsidR="00DC528B" w:rsidRDefault="00DC528B" w:rsidP="006B1F99">
      <w:pPr>
        <w:pStyle w:val="p"/>
      </w:pPr>
      <w:r w:rsidRPr="00A5398B">
        <w:rPr>
          <w:b/>
        </w:rPr>
        <w:t>c.</w:t>
      </w:r>
      <w:r>
        <w:tab/>
        <w:t xml:space="preserve">Change the first </w:t>
      </w:r>
      <w:r>
        <w:rPr>
          <w:i/>
        </w:rPr>
        <w:t>Pen name</w:t>
      </w:r>
      <w:r>
        <w:t xml:space="preserve"> to "Mean distance" and the second to "Square root steps."  Change the </w:t>
      </w:r>
      <w:proofErr w:type="gramStart"/>
      <w:r>
        <w:rPr>
          <w:i/>
        </w:rPr>
        <w:t>Y axis</w:t>
      </w:r>
      <w:proofErr w:type="gramEnd"/>
      <w:r>
        <w:rPr>
          <w:i/>
        </w:rPr>
        <w:t xml:space="preserve"> label</w:t>
      </w:r>
      <w:r>
        <w:t xml:space="preserve"> to "</w:t>
      </w:r>
      <w:r w:rsidRPr="00DC528B">
        <w:t>Mean Distance &amp; Square Root Number of Steps</w:t>
      </w:r>
      <w:r>
        <w:t>."  What do we do to have a legend appear?</w:t>
      </w:r>
      <w:r w:rsidR="001F3EEC">
        <w:t xml:space="preserve">  Click </w:t>
      </w:r>
      <w:r w:rsidR="001F3EEC">
        <w:rPr>
          <w:i/>
        </w:rPr>
        <w:t>OK</w:t>
      </w:r>
      <w:r w:rsidR="001F3EEC">
        <w:t>.</w:t>
      </w:r>
    </w:p>
    <w:p w14:paraId="589E8F0C" w14:textId="100543A9" w:rsidR="001F3EEC" w:rsidRDefault="001F3EEC" w:rsidP="006B1F99">
      <w:pPr>
        <w:pStyle w:val="p"/>
      </w:pPr>
      <w:r w:rsidRPr="00A5398B">
        <w:rPr>
          <w:b/>
        </w:rPr>
        <w:t>d.</w:t>
      </w:r>
      <w:r>
        <w:tab/>
        <w:t xml:space="preserve">Change to a slower speed.  After the setup, run the simulation for 10 walkers, but stop the simulation when any walker gets close to the boundary.  </w:t>
      </w:r>
      <w:r w:rsidR="00995D68">
        <w:t xml:space="preserve">Does the plot of the square root of the number of steps </w:t>
      </w:r>
      <w:r w:rsidR="009975E1">
        <w:t xml:space="preserve">roughly </w:t>
      </w:r>
      <w:r w:rsidR="00995D68">
        <w:t>capture the trend of the plot of the mean distance traveled?</w:t>
      </w:r>
    </w:p>
    <w:p w14:paraId="350168F6" w14:textId="77777777" w:rsidR="009975E1" w:rsidRDefault="009975E1" w:rsidP="006B1F99">
      <w:pPr>
        <w:pStyle w:val="p"/>
      </w:pPr>
    </w:p>
    <w:p w14:paraId="187D609E" w14:textId="77777777" w:rsidR="00645269" w:rsidRPr="001E3862" w:rsidRDefault="00645269" w:rsidP="00645269">
      <w:pPr>
        <w:pStyle w:val="Caption"/>
        <w:rPr>
          <w:b/>
        </w:rPr>
      </w:pPr>
      <w:r w:rsidRPr="001E3862">
        <w:rPr>
          <w:b/>
        </w:rPr>
        <w:t xml:space="preserve">Quick Review Question </w:t>
      </w:r>
      <w:r w:rsidRPr="001E3862">
        <w:rPr>
          <w:b/>
        </w:rPr>
        <w:fldChar w:fldCharType="begin"/>
      </w:r>
      <w:r w:rsidRPr="001E3862">
        <w:rPr>
          <w:b/>
        </w:rPr>
        <w:instrText xml:space="preserve"> SEQ Quick_Review_Question \* ARABIC </w:instrText>
      </w:r>
      <w:r w:rsidRPr="001E3862">
        <w:rPr>
          <w:b/>
        </w:rPr>
        <w:fldChar w:fldCharType="separate"/>
      </w:r>
      <w:r w:rsidRPr="001E3862">
        <w:rPr>
          <w:b/>
          <w:noProof/>
        </w:rPr>
        <w:t>13</w:t>
      </w:r>
      <w:r w:rsidRPr="001E3862">
        <w:rPr>
          <w:b/>
          <w:noProof/>
        </w:rPr>
        <w:fldChar w:fldCharType="end"/>
      </w:r>
      <w:r w:rsidRPr="001E3862">
        <w:rPr>
          <w:b/>
        </w:rPr>
        <w:tab/>
      </w:r>
    </w:p>
    <w:p w14:paraId="24ACAE42" w14:textId="71F93142" w:rsidR="00FF74A5" w:rsidRDefault="00FF74A5" w:rsidP="00FF74A5">
      <w:pPr>
        <w:pStyle w:val="p"/>
      </w:pPr>
      <w:r w:rsidRPr="00A5398B">
        <w:rPr>
          <w:b/>
        </w:rPr>
        <w:t>a.</w:t>
      </w:r>
      <w:r>
        <w:tab/>
        <w:t xml:space="preserve">How do we change the maximum number of walkers on the slider bar </w:t>
      </w:r>
      <w:r>
        <w:rPr>
          <w:i/>
        </w:rPr>
        <w:t>number-of-walkers</w:t>
      </w:r>
      <w:r>
        <w:t xml:space="preserve"> to be 1000?</w:t>
      </w:r>
    </w:p>
    <w:p w14:paraId="147AA8D7" w14:textId="4685BB50" w:rsidR="009975E1" w:rsidRPr="001F3EEC" w:rsidRDefault="00FF74A5" w:rsidP="007C72A6">
      <w:pPr>
        <w:pStyle w:val="p"/>
      </w:pPr>
      <w:r w:rsidRPr="00A5398B">
        <w:rPr>
          <w:b/>
        </w:rPr>
        <w:t>b.</w:t>
      </w:r>
      <w:r>
        <w:tab/>
      </w:r>
      <w:r w:rsidR="007C72A6">
        <w:t xml:space="preserve">By experimenting using 1000 walkers, find a number to multiply by the square root of the number of ticks </w:t>
      </w:r>
      <w:r w:rsidR="008D63CD">
        <w:t xml:space="preserve">in the plot command </w:t>
      </w:r>
      <w:r w:rsidR="00577DFF">
        <w:t xml:space="preserve">so that </w:t>
      </w:r>
      <w:r w:rsidR="007C72A6">
        <w:t xml:space="preserve">the two graphs are approximately the same.  </w:t>
      </w:r>
      <w:r w:rsidR="00295583">
        <w:t xml:space="preserve">Be sure to have a blank on each side of the multiplication symbol, "*".  </w:t>
      </w:r>
      <w:r w:rsidR="007C72A6">
        <w:t>Thus, you are finding a function (an empirical model) that approximately captures the trend of the mean distance traveled.</w:t>
      </w:r>
    </w:p>
    <w:sectPr w:rsidR="009975E1" w:rsidRPr="001F3EEC" w:rsidSect="00527768">
      <w:headerReference w:type="default" r:id="rId9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434C8" w14:textId="77777777" w:rsidR="00FF74A5" w:rsidRDefault="00FF74A5">
      <w:r>
        <w:separator/>
      </w:r>
    </w:p>
  </w:endnote>
  <w:endnote w:type="continuationSeparator" w:id="0">
    <w:p w14:paraId="4B8D84E9" w14:textId="77777777" w:rsidR="00FF74A5" w:rsidRDefault="00FF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90902" w14:textId="77777777" w:rsidR="00FF74A5" w:rsidRDefault="00FF74A5">
      <w:r>
        <w:separator/>
      </w:r>
    </w:p>
  </w:footnote>
  <w:footnote w:type="continuationSeparator" w:id="0">
    <w:p w14:paraId="073C184D" w14:textId="77777777" w:rsidR="00FF74A5" w:rsidRDefault="00FF74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D60D" w14:textId="67015A5F" w:rsidR="00FF74A5" w:rsidRPr="00A91F2E" w:rsidRDefault="000E33C1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>NetLogo Tutorial 1b</w:t>
    </w:r>
    <w:r w:rsidR="00FF74A5">
      <w:rPr>
        <w:rFonts w:ascii="Times" w:hAnsi="Times"/>
      </w:rPr>
      <w:tab/>
    </w:r>
    <w:r w:rsidR="00FF74A5" w:rsidRPr="00A91F2E">
      <w:rPr>
        <w:rFonts w:ascii="Times" w:hAnsi="Times"/>
      </w:rPr>
      <w:tab/>
    </w:r>
    <w:r w:rsidR="00FF74A5" w:rsidRPr="00A91F2E">
      <w:rPr>
        <w:rStyle w:val="PageNumber"/>
        <w:rFonts w:ascii="Times" w:hAnsi="Times"/>
      </w:rPr>
      <w:fldChar w:fldCharType="begin"/>
    </w:r>
    <w:r w:rsidR="00FF74A5" w:rsidRPr="00A91F2E">
      <w:rPr>
        <w:rStyle w:val="PageNumber"/>
        <w:rFonts w:ascii="Times" w:hAnsi="Times"/>
      </w:rPr>
      <w:instrText xml:space="preserve"> PAGE </w:instrText>
    </w:r>
    <w:r w:rsidR="00FF74A5" w:rsidRPr="00A91F2E">
      <w:rPr>
        <w:rStyle w:val="PageNumber"/>
        <w:rFonts w:ascii="Times" w:hAnsi="Times"/>
      </w:rPr>
      <w:fldChar w:fldCharType="separate"/>
    </w:r>
    <w:r w:rsidR="00BC7C79">
      <w:rPr>
        <w:rStyle w:val="PageNumber"/>
        <w:rFonts w:ascii="Times" w:hAnsi="Times"/>
        <w:noProof/>
      </w:rPr>
      <w:t>3</w:t>
    </w:r>
    <w:r w:rsidR="00FF74A5"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92"/>
    <w:rsid w:val="000529AC"/>
    <w:rsid w:val="00053837"/>
    <w:rsid w:val="00073F8E"/>
    <w:rsid w:val="000A2BD2"/>
    <w:rsid w:val="000B5A92"/>
    <w:rsid w:val="000E33C1"/>
    <w:rsid w:val="001147EB"/>
    <w:rsid w:val="00122417"/>
    <w:rsid w:val="001370AF"/>
    <w:rsid w:val="00153282"/>
    <w:rsid w:val="00176B6F"/>
    <w:rsid w:val="001E3862"/>
    <w:rsid w:val="001F3EEC"/>
    <w:rsid w:val="00226799"/>
    <w:rsid w:val="0024738F"/>
    <w:rsid w:val="00273053"/>
    <w:rsid w:val="00293EC4"/>
    <w:rsid w:val="00295583"/>
    <w:rsid w:val="002D1A6C"/>
    <w:rsid w:val="002D7351"/>
    <w:rsid w:val="00360C6E"/>
    <w:rsid w:val="00386EE5"/>
    <w:rsid w:val="003B1966"/>
    <w:rsid w:val="003D14AC"/>
    <w:rsid w:val="003E621E"/>
    <w:rsid w:val="0041267D"/>
    <w:rsid w:val="0043362A"/>
    <w:rsid w:val="0043758A"/>
    <w:rsid w:val="00444D57"/>
    <w:rsid w:val="00474EA6"/>
    <w:rsid w:val="00480080"/>
    <w:rsid w:val="004931C0"/>
    <w:rsid w:val="004B4ECC"/>
    <w:rsid w:val="004C11E7"/>
    <w:rsid w:val="004D4477"/>
    <w:rsid w:val="004F2D65"/>
    <w:rsid w:val="00502AF2"/>
    <w:rsid w:val="00513980"/>
    <w:rsid w:val="005161A6"/>
    <w:rsid w:val="00527768"/>
    <w:rsid w:val="00577DFF"/>
    <w:rsid w:val="005828E1"/>
    <w:rsid w:val="005875CD"/>
    <w:rsid w:val="005B5C8D"/>
    <w:rsid w:val="005D3D5E"/>
    <w:rsid w:val="005D570E"/>
    <w:rsid w:val="005E3869"/>
    <w:rsid w:val="00604BC7"/>
    <w:rsid w:val="00626CFB"/>
    <w:rsid w:val="00645269"/>
    <w:rsid w:val="00653FAD"/>
    <w:rsid w:val="006B1F99"/>
    <w:rsid w:val="006B6C19"/>
    <w:rsid w:val="006D3676"/>
    <w:rsid w:val="006E305C"/>
    <w:rsid w:val="007479DF"/>
    <w:rsid w:val="007A484F"/>
    <w:rsid w:val="007C72A6"/>
    <w:rsid w:val="007D53D7"/>
    <w:rsid w:val="007D71CE"/>
    <w:rsid w:val="007E4F66"/>
    <w:rsid w:val="008029DE"/>
    <w:rsid w:val="00816913"/>
    <w:rsid w:val="00817284"/>
    <w:rsid w:val="0089752D"/>
    <w:rsid w:val="008A2396"/>
    <w:rsid w:val="008D63CD"/>
    <w:rsid w:val="00921C59"/>
    <w:rsid w:val="00925611"/>
    <w:rsid w:val="00993ACE"/>
    <w:rsid w:val="00994094"/>
    <w:rsid w:val="00995D68"/>
    <w:rsid w:val="009969E0"/>
    <w:rsid w:val="009975E1"/>
    <w:rsid w:val="009B15E1"/>
    <w:rsid w:val="00A5398B"/>
    <w:rsid w:val="00A9671E"/>
    <w:rsid w:val="00AD0BD0"/>
    <w:rsid w:val="00AE7E77"/>
    <w:rsid w:val="00AF77BB"/>
    <w:rsid w:val="00B176B4"/>
    <w:rsid w:val="00B37B29"/>
    <w:rsid w:val="00B43088"/>
    <w:rsid w:val="00B838EB"/>
    <w:rsid w:val="00BB3F3F"/>
    <w:rsid w:val="00BC43A1"/>
    <w:rsid w:val="00BC7C79"/>
    <w:rsid w:val="00BD02CA"/>
    <w:rsid w:val="00BE0656"/>
    <w:rsid w:val="00C11F4E"/>
    <w:rsid w:val="00C224EB"/>
    <w:rsid w:val="00C34218"/>
    <w:rsid w:val="00C84586"/>
    <w:rsid w:val="00D25F93"/>
    <w:rsid w:val="00D46802"/>
    <w:rsid w:val="00D91C54"/>
    <w:rsid w:val="00DB335F"/>
    <w:rsid w:val="00DC528B"/>
    <w:rsid w:val="00E50A6E"/>
    <w:rsid w:val="00E55430"/>
    <w:rsid w:val="00E6445C"/>
    <w:rsid w:val="00E7511F"/>
    <w:rsid w:val="00E961DC"/>
    <w:rsid w:val="00EA7177"/>
    <w:rsid w:val="00EF5A7B"/>
    <w:rsid w:val="00EF6E90"/>
    <w:rsid w:val="00F10025"/>
    <w:rsid w:val="00F145F9"/>
    <w:rsid w:val="00F16692"/>
    <w:rsid w:val="00F5572E"/>
    <w:rsid w:val="00F65D81"/>
    <w:rsid w:val="00F866E6"/>
    <w:rsid w:val="00FC1143"/>
    <w:rsid w:val="00FC53A8"/>
    <w:rsid w:val="00FE0A86"/>
    <w:rsid w:val="00FF7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FD5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280</TotalTime>
  <Pages>4</Pages>
  <Words>1472</Words>
  <Characters>8395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94</cp:revision>
  <cp:lastPrinted>2009-04-04T01:12:00Z</cp:lastPrinted>
  <dcterms:created xsi:type="dcterms:W3CDTF">2013-11-26T21:25:00Z</dcterms:created>
  <dcterms:modified xsi:type="dcterms:W3CDTF">2015-01-14T15:02:00Z</dcterms:modified>
</cp:coreProperties>
</file>