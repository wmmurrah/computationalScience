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56EE8" w14:textId="77777777" w:rsidR="004569BD" w:rsidRDefault="004569BD" w:rsidP="004569BD">
      <w:pPr>
        <w:pStyle w:val="b"/>
      </w:pPr>
      <w:r>
        <w:t>11.</w:t>
      </w:r>
      <w:r w:rsidRPr="005559D6">
        <w:t>2  Agents of Interaction: Steering a Dangerous Course</w:t>
      </w:r>
    </w:p>
    <w:p w14:paraId="6FECA92C" w14:textId="77777777" w:rsidR="004569BD" w:rsidRDefault="00DA5735" w:rsidP="004569BD">
      <w:pPr>
        <w:pStyle w:val="Heading2"/>
      </w:pPr>
      <w:r>
        <w:rPr>
          <w:i/>
        </w:rPr>
        <w:t>NetLogo</w:t>
      </w:r>
      <w:r w:rsidR="004569BD">
        <w:t xml:space="preserve"> Quick Review Questions</w:t>
      </w:r>
    </w:p>
    <w:p w14:paraId="0430538D" w14:textId="77777777" w:rsidR="00E04CC1" w:rsidRDefault="004569BD" w:rsidP="004569BD">
      <w:pPr>
        <w:pStyle w:val="t"/>
        <w:jc w:val="center"/>
        <w:rPr>
          <w:i/>
        </w:rPr>
      </w:pPr>
      <w:r w:rsidRPr="0091713F">
        <w:rPr>
          <w:i/>
        </w:rPr>
        <w:t>Introduc</w:t>
      </w:r>
      <w:r w:rsidR="00E04CC1">
        <w:rPr>
          <w:i/>
        </w:rPr>
        <w:t>tion to Computational Science:</w:t>
      </w:r>
    </w:p>
    <w:p w14:paraId="6522F697" w14:textId="4D01FFF8" w:rsidR="004569BD" w:rsidRPr="0091713F" w:rsidRDefault="004569BD" w:rsidP="004569BD">
      <w:pPr>
        <w:pStyle w:val="t"/>
        <w:jc w:val="center"/>
        <w:rPr>
          <w:i/>
        </w:rPr>
      </w:pPr>
      <w:bookmarkStart w:id="0" w:name="_GoBack"/>
      <w:bookmarkEnd w:id="0"/>
      <w:r w:rsidRPr="0091713F">
        <w:rPr>
          <w:i/>
        </w:rPr>
        <w:t>Modeling and Simulation for the Sciences</w:t>
      </w:r>
      <w:r w:rsidR="00E04CC1">
        <w:rPr>
          <w:i/>
        </w:rPr>
        <w:t>, 2</w:t>
      </w:r>
      <w:r w:rsidR="00E04CC1" w:rsidRPr="00E04CC1">
        <w:rPr>
          <w:i/>
          <w:vertAlign w:val="superscript"/>
        </w:rPr>
        <w:t>nd</w:t>
      </w:r>
      <w:r w:rsidR="00E04CC1">
        <w:rPr>
          <w:i/>
        </w:rPr>
        <w:t xml:space="preserve"> Edition</w:t>
      </w:r>
    </w:p>
    <w:p w14:paraId="095AF792" w14:textId="77777777" w:rsidR="004569BD" w:rsidRDefault="004569BD" w:rsidP="004569BD">
      <w:pPr>
        <w:pStyle w:val="t"/>
        <w:jc w:val="center"/>
      </w:pPr>
      <w:r>
        <w:t>Angela B. Shiflet and George W. Shiflet</w:t>
      </w:r>
    </w:p>
    <w:p w14:paraId="01D8410F" w14:textId="77777777" w:rsidR="004569BD" w:rsidRDefault="004569BD" w:rsidP="004569BD">
      <w:pPr>
        <w:pStyle w:val="t"/>
        <w:jc w:val="center"/>
      </w:pPr>
      <w:r>
        <w:t>Wofford College</w:t>
      </w:r>
    </w:p>
    <w:p w14:paraId="60448595" w14:textId="35BD0707" w:rsidR="004569BD" w:rsidRDefault="004569BD" w:rsidP="004569BD">
      <w:pPr>
        <w:pStyle w:val="t"/>
        <w:jc w:val="center"/>
      </w:pPr>
      <w:r>
        <w:t>© 201</w:t>
      </w:r>
      <w:r w:rsidR="00E04CC1">
        <w:t>4</w:t>
      </w:r>
      <w:r>
        <w:t xml:space="preserve"> by Princeton University Press</w:t>
      </w:r>
    </w:p>
    <w:p w14:paraId="3FC59A9F" w14:textId="77777777" w:rsidR="003568DE" w:rsidRDefault="003568DE" w:rsidP="003568DE">
      <w:pPr>
        <w:pStyle w:val="b"/>
      </w:pPr>
      <w:r>
        <w:t>Agent-Based Modeling</w:t>
      </w:r>
    </w:p>
    <w:p w14:paraId="1AC9890D" w14:textId="77777777" w:rsidR="003568DE" w:rsidRDefault="003568DE" w:rsidP="003568DE">
      <w:pPr>
        <w:pStyle w:val="Caption"/>
      </w:pPr>
      <w:r w:rsidRPr="000A0E4F">
        <w:rPr>
          <w:b/>
        </w:rPr>
        <w:t xml:space="preserve">Quick Review Question </w:t>
      </w:r>
      <w:r w:rsidRPr="000A0E4F">
        <w:rPr>
          <w:b/>
        </w:rPr>
        <w:fldChar w:fldCharType="begin"/>
      </w:r>
      <w:r w:rsidRPr="000A0E4F">
        <w:rPr>
          <w:b/>
        </w:rPr>
        <w:instrText xml:space="preserve"> SEQ Quick_Review_Question \* ARABIC </w:instrText>
      </w:r>
      <w:r w:rsidRPr="000A0E4F">
        <w:rPr>
          <w:b/>
        </w:rPr>
        <w:fldChar w:fldCharType="separate"/>
      </w:r>
      <w:r w:rsidR="009277E2">
        <w:rPr>
          <w:b/>
          <w:noProof/>
        </w:rPr>
        <w:t>1</w:t>
      </w:r>
      <w:r w:rsidRPr="000A0E4F">
        <w:rPr>
          <w:b/>
        </w:rPr>
        <w:fldChar w:fldCharType="end"/>
      </w:r>
      <w:r>
        <w:tab/>
        <w:t>Indicate to which each of the following applies, cellular automaton</w:t>
      </w:r>
      <w:r w:rsidRPr="000A0E4F">
        <w:t xml:space="preserve"> </w:t>
      </w:r>
      <w:r>
        <w:t>(CA) simulations, agent-based (AB) simulations, or both:</w:t>
      </w:r>
    </w:p>
    <w:p w14:paraId="409B6F8B" w14:textId="77777777" w:rsidR="003568DE" w:rsidRDefault="003568DE" w:rsidP="003568DE">
      <w:pPr>
        <w:pStyle w:val="p"/>
      </w:pPr>
      <w:r>
        <w:rPr>
          <w:b/>
        </w:rPr>
        <w:t>a.</w:t>
      </w:r>
      <w:r>
        <w:tab/>
        <w:t>Autonomous, decision-making entity has a state and behaviors</w:t>
      </w:r>
    </w:p>
    <w:p w14:paraId="26130DB3" w14:textId="77777777" w:rsidR="003568DE" w:rsidRDefault="003568DE" w:rsidP="003568DE">
      <w:pPr>
        <w:pStyle w:val="p"/>
      </w:pPr>
      <w:r w:rsidRPr="000A0E4F">
        <w:rPr>
          <w:b/>
        </w:rPr>
        <w:t>b.</w:t>
      </w:r>
      <w:r w:rsidRPr="000A0E4F">
        <w:rPr>
          <w:b/>
        </w:rPr>
        <w:tab/>
      </w:r>
      <w:r>
        <w:t>G</w:t>
      </w:r>
      <w:r w:rsidRPr="000A0E4F">
        <w:t>rid cell has state</w:t>
      </w:r>
      <w:r>
        <w:t xml:space="preserve"> and transition rules specify next state</w:t>
      </w:r>
    </w:p>
    <w:p w14:paraId="44015C93" w14:textId="77777777" w:rsidR="003568DE" w:rsidRDefault="003568DE" w:rsidP="003568DE">
      <w:pPr>
        <w:pStyle w:val="p"/>
      </w:pPr>
      <w:r>
        <w:rPr>
          <w:b/>
        </w:rPr>
        <w:t>c.</w:t>
      </w:r>
      <w:r>
        <w:tab/>
        <w:t>Relationship with neighbors determines next state</w:t>
      </w:r>
    </w:p>
    <w:p w14:paraId="0349575C" w14:textId="77777777" w:rsidR="003568DE" w:rsidRDefault="003568DE" w:rsidP="003568DE">
      <w:pPr>
        <w:pStyle w:val="p"/>
      </w:pPr>
      <w:r>
        <w:rPr>
          <w:b/>
        </w:rPr>
        <w:t>d.</w:t>
      </w:r>
      <w:r>
        <w:tab/>
        <w:t>Can use grid</w:t>
      </w:r>
    </w:p>
    <w:p w14:paraId="2FA923BD" w14:textId="77777777" w:rsidR="003568DE" w:rsidRDefault="003568DE" w:rsidP="003568DE">
      <w:pPr>
        <w:pStyle w:val="p"/>
      </w:pPr>
      <w:r>
        <w:rPr>
          <w:b/>
        </w:rPr>
        <w:t>e.</w:t>
      </w:r>
      <w:r>
        <w:tab/>
        <w:t>For each time step, iteration is over each grid cell</w:t>
      </w:r>
    </w:p>
    <w:p w14:paraId="06CCCFCD" w14:textId="77777777" w:rsidR="003568DE" w:rsidRDefault="003568DE" w:rsidP="003568DE">
      <w:pPr>
        <w:pStyle w:val="p"/>
      </w:pPr>
      <w:r>
        <w:rPr>
          <w:b/>
        </w:rPr>
        <w:t>f.</w:t>
      </w:r>
      <w:r>
        <w:tab/>
        <w:t>For each time step, iteration is over each autonomous, decision-making entity</w:t>
      </w:r>
    </w:p>
    <w:p w14:paraId="7A4C902F" w14:textId="77777777" w:rsidR="00C6354F" w:rsidRDefault="003568DE" w:rsidP="003568DE">
      <w:pPr>
        <w:pStyle w:val="p"/>
      </w:pPr>
      <w:r>
        <w:rPr>
          <w:b/>
        </w:rPr>
        <w:t>g.</w:t>
      </w:r>
      <w:r>
        <w:tab/>
        <w:t xml:space="preserve">Local interactions can cause global change </w:t>
      </w:r>
    </w:p>
    <w:p w14:paraId="66445B6D" w14:textId="77777777" w:rsidR="00C6354F" w:rsidRDefault="00C6354F" w:rsidP="003568DE">
      <w:pPr>
        <w:pStyle w:val="p"/>
      </w:pPr>
    </w:p>
    <w:p w14:paraId="67744447" w14:textId="77777777" w:rsidR="003568DE" w:rsidRPr="00C6354F" w:rsidRDefault="00C6354F" w:rsidP="00C6354F">
      <w:pPr>
        <w:pStyle w:val="t"/>
        <w:rPr>
          <w:b/>
        </w:rPr>
      </w:pPr>
      <w:r w:rsidRPr="00C6354F">
        <w:rPr>
          <w:b/>
          <w:i/>
        </w:rPr>
        <w:t xml:space="preserve">Compose all the following answers in </w:t>
      </w:r>
      <w:r w:rsidR="00DA5735">
        <w:rPr>
          <w:b/>
          <w:i/>
        </w:rPr>
        <w:t>NetLogo</w:t>
      </w:r>
      <w:r w:rsidRPr="00C6354F">
        <w:rPr>
          <w:b/>
        </w:rPr>
        <w:t>:</w:t>
      </w:r>
    </w:p>
    <w:p w14:paraId="726C5645" w14:textId="77777777" w:rsidR="003568DE" w:rsidRDefault="003568DE" w:rsidP="003568DE">
      <w:pPr>
        <w:pStyle w:val="b"/>
      </w:pPr>
      <w:r>
        <w:t>Model Environment</w:t>
      </w:r>
    </w:p>
    <w:p w14:paraId="41368649" w14:textId="498531C8" w:rsidR="006A4954" w:rsidRPr="00EE015D" w:rsidRDefault="006A4954" w:rsidP="006A4954">
      <w:pPr>
        <w:pStyle w:val="Caption"/>
      </w:pPr>
      <w:r w:rsidRPr="00FA7B83">
        <w:rPr>
          <w:b/>
        </w:rPr>
        <w:t xml:space="preserve">Quick Review Question </w:t>
      </w:r>
      <w:r w:rsidRPr="00FA7B83">
        <w:rPr>
          <w:b/>
        </w:rPr>
        <w:fldChar w:fldCharType="begin"/>
      </w:r>
      <w:r w:rsidRPr="00FA7B83">
        <w:rPr>
          <w:b/>
        </w:rPr>
        <w:instrText xml:space="preserve"> SEQ Quick_Review_Question \* ARABIC </w:instrText>
      </w:r>
      <w:r w:rsidRPr="00FA7B83">
        <w:rPr>
          <w:b/>
        </w:rPr>
        <w:fldChar w:fldCharType="separate"/>
      </w:r>
      <w:r w:rsidR="009277E2">
        <w:rPr>
          <w:b/>
          <w:noProof/>
        </w:rPr>
        <w:t>2</w:t>
      </w:r>
      <w:r w:rsidRPr="00FA7B83">
        <w:rPr>
          <w:b/>
        </w:rPr>
        <w:fldChar w:fldCharType="end"/>
      </w:r>
      <w:r w:rsidRPr="00FA7B83">
        <w:rPr>
          <w:b/>
        </w:rPr>
        <w:tab/>
      </w:r>
      <w:r w:rsidR="00075AC1">
        <w:rPr>
          <w:b/>
        </w:rPr>
        <w:tab/>
      </w:r>
      <w:r w:rsidR="00F20FBE" w:rsidRPr="00F20FBE">
        <w:t>Write the</w:t>
      </w:r>
      <w:r w:rsidR="00F20FBE">
        <w:rPr>
          <w:b/>
        </w:rPr>
        <w:t xml:space="preserve"> </w:t>
      </w:r>
      <w:r w:rsidR="00F20FBE">
        <w:rPr>
          <w:i/>
        </w:rPr>
        <w:t>WHEN-CREATING-NEW-AGENT</w:t>
      </w:r>
      <w:r w:rsidR="00F20FBE">
        <w:t xml:space="preserve"> </w:t>
      </w:r>
      <w:r w:rsidR="00483CEC">
        <w:t>function</w:t>
      </w:r>
      <w:r>
        <w:t xml:space="preserve"> </w:t>
      </w:r>
      <w:r w:rsidR="00F20FBE">
        <w:t>for</w:t>
      </w:r>
      <w:r>
        <w:t xml:space="preserve"> initialization of a </w:t>
      </w:r>
      <w:r>
        <w:rPr>
          <w:i/>
        </w:rPr>
        <w:t xml:space="preserve">Farm </w:t>
      </w:r>
      <w:r w:rsidRPr="00BD45C2">
        <w:t>agent</w:t>
      </w:r>
      <w:r>
        <w:t>.</w:t>
      </w:r>
    </w:p>
    <w:p w14:paraId="63CA63AD" w14:textId="77777777" w:rsidR="00B45DC7" w:rsidRDefault="00B45DC7" w:rsidP="00B45DC7">
      <w:pPr>
        <w:pStyle w:val="b"/>
      </w:pPr>
      <w:r>
        <w:t>Agents and Their States</w:t>
      </w:r>
    </w:p>
    <w:p w14:paraId="665ED6C9" w14:textId="6DF8E89A" w:rsidR="00B45DC7" w:rsidRPr="00EE015D" w:rsidRDefault="00B45DC7" w:rsidP="00B45DC7">
      <w:pPr>
        <w:pStyle w:val="Caption"/>
      </w:pPr>
      <w:r w:rsidRPr="00FA7B83">
        <w:rPr>
          <w:b/>
        </w:rPr>
        <w:t xml:space="preserve">Quick Review Question </w:t>
      </w:r>
      <w:r w:rsidRPr="00FA7B83">
        <w:rPr>
          <w:b/>
        </w:rPr>
        <w:fldChar w:fldCharType="begin"/>
      </w:r>
      <w:r w:rsidRPr="00FA7B83">
        <w:rPr>
          <w:b/>
        </w:rPr>
        <w:instrText xml:space="preserve"> SEQ Quick_Review_Question \* ARABIC </w:instrText>
      </w:r>
      <w:r w:rsidRPr="00FA7B83">
        <w:rPr>
          <w:b/>
        </w:rPr>
        <w:fldChar w:fldCharType="separate"/>
      </w:r>
      <w:r w:rsidR="009277E2">
        <w:rPr>
          <w:b/>
          <w:noProof/>
        </w:rPr>
        <w:t>3</w:t>
      </w:r>
      <w:r w:rsidRPr="00FA7B83">
        <w:rPr>
          <w:b/>
        </w:rPr>
        <w:fldChar w:fldCharType="end"/>
      </w:r>
      <w:r w:rsidRPr="00FA7B83">
        <w:rPr>
          <w:b/>
        </w:rPr>
        <w:tab/>
      </w:r>
      <w:r w:rsidR="00075AC1">
        <w:rPr>
          <w:b/>
        </w:rPr>
        <w:tab/>
      </w:r>
      <w:r w:rsidRPr="00F20FBE">
        <w:t>Write the</w:t>
      </w:r>
      <w:r>
        <w:rPr>
          <w:b/>
        </w:rPr>
        <w:t xml:space="preserve"> </w:t>
      </w:r>
      <w:r>
        <w:rPr>
          <w:i/>
        </w:rPr>
        <w:t>WHEN-CREATING-NEW-AGENT</w:t>
      </w:r>
      <w:r>
        <w:t xml:space="preserve"> </w:t>
      </w:r>
      <w:r w:rsidR="00483CEC">
        <w:t>function</w:t>
      </w:r>
      <w:r>
        <w:t xml:space="preserve"> for initialization of a </w:t>
      </w:r>
      <w:r>
        <w:rPr>
          <w:i/>
        </w:rPr>
        <w:t xml:space="preserve">Cattle </w:t>
      </w:r>
      <w:r>
        <w:t xml:space="preserve">agent and the associated </w:t>
      </w:r>
      <w:r w:rsidRPr="005D7299">
        <w:rPr>
          <w:i/>
        </w:rPr>
        <w:t>countSIRM</w:t>
      </w:r>
      <w:r w:rsidRPr="005D7299">
        <w:t xml:space="preserve"> </w:t>
      </w:r>
      <w:r w:rsidR="00483CEC">
        <w:t>function</w:t>
      </w:r>
      <w:r>
        <w:t>.</w:t>
      </w:r>
    </w:p>
    <w:p w14:paraId="5F62CF49" w14:textId="77777777" w:rsidR="00C6354F" w:rsidRDefault="00C6354F" w:rsidP="00C6354F">
      <w:pPr>
        <w:pStyle w:val="b"/>
      </w:pPr>
      <w:r>
        <w:t>Agent Behaviors</w:t>
      </w:r>
    </w:p>
    <w:p w14:paraId="6CB6FD6E" w14:textId="6B663E12" w:rsidR="00C6354F" w:rsidRPr="00EE015D" w:rsidRDefault="00C6354F" w:rsidP="00C6354F">
      <w:pPr>
        <w:pStyle w:val="Caption"/>
      </w:pPr>
      <w:r w:rsidRPr="00FA7B83">
        <w:rPr>
          <w:b/>
        </w:rPr>
        <w:t xml:space="preserve">Quick Review Question </w:t>
      </w:r>
      <w:r w:rsidRPr="00FA7B83">
        <w:rPr>
          <w:b/>
        </w:rPr>
        <w:fldChar w:fldCharType="begin"/>
      </w:r>
      <w:r w:rsidRPr="00FA7B83">
        <w:rPr>
          <w:b/>
        </w:rPr>
        <w:instrText xml:space="preserve"> SEQ Quick_Review_Question \* ARABIC </w:instrText>
      </w:r>
      <w:r w:rsidRPr="00FA7B83">
        <w:rPr>
          <w:b/>
        </w:rPr>
        <w:fldChar w:fldCharType="separate"/>
      </w:r>
      <w:r w:rsidR="009277E2">
        <w:rPr>
          <w:b/>
          <w:noProof/>
        </w:rPr>
        <w:t>4</w:t>
      </w:r>
      <w:r w:rsidRPr="00FA7B83">
        <w:rPr>
          <w:b/>
        </w:rPr>
        <w:fldChar w:fldCharType="end"/>
      </w:r>
      <w:r w:rsidRPr="00FA7B83">
        <w:rPr>
          <w:b/>
        </w:rPr>
        <w:tab/>
      </w:r>
      <w:r w:rsidR="00075AC1">
        <w:rPr>
          <w:b/>
        </w:rPr>
        <w:tab/>
      </w:r>
      <w:r>
        <w:t xml:space="preserve">Write cattle </w:t>
      </w:r>
      <w:r>
        <w:rPr>
          <w:i/>
        </w:rPr>
        <w:t>WHILE-RUNNING</w:t>
      </w:r>
      <w:r>
        <w:t xml:space="preserve"> </w:t>
      </w:r>
      <w:r w:rsidR="00483CEC">
        <w:t>function</w:t>
      </w:r>
      <w:r>
        <w:t xml:space="preserve">, which is the cattle scheduler </w:t>
      </w:r>
      <w:r w:rsidR="00483CEC">
        <w:t>function</w:t>
      </w:r>
      <w:r>
        <w:t>.</w:t>
      </w:r>
    </w:p>
    <w:p w14:paraId="432563F7" w14:textId="50FEA4CB" w:rsidR="000C211C" w:rsidRPr="00EE015D" w:rsidRDefault="000C211C" w:rsidP="000C211C">
      <w:pPr>
        <w:pStyle w:val="Caption"/>
      </w:pPr>
      <w:r w:rsidRPr="00FA7B83">
        <w:rPr>
          <w:b/>
        </w:rPr>
        <w:t xml:space="preserve">Quick Review Question </w:t>
      </w:r>
      <w:r w:rsidRPr="00FA7B83">
        <w:rPr>
          <w:b/>
        </w:rPr>
        <w:fldChar w:fldCharType="begin"/>
      </w:r>
      <w:r w:rsidRPr="00FA7B83">
        <w:rPr>
          <w:b/>
        </w:rPr>
        <w:instrText xml:space="preserve"> SEQ Quick_Review_Question \* ARABIC </w:instrText>
      </w:r>
      <w:r w:rsidRPr="00FA7B83">
        <w:rPr>
          <w:b/>
        </w:rPr>
        <w:fldChar w:fldCharType="separate"/>
      </w:r>
      <w:r w:rsidR="009277E2">
        <w:rPr>
          <w:b/>
          <w:noProof/>
        </w:rPr>
        <w:t>5</w:t>
      </w:r>
      <w:r w:rsidRPr="00FA7B83">
        <w:rPr>
          <w:b/>
        </w:rPr>
        <w:fldChar w:fldCharType="end"/>
      </w:r>
      <w:r w:rsidRPr="00FA7B83">
        <w:rPr>
          <w:b/>
        </w:rPr>
        <w:tab/>
      </w:r>
      <w:r w:rsidR="00075AC1">
        <w:rPr>
          <w:b/>
        </w:rPr>
        <w:tab/>
      </w:r>
      <w:r>
        <w:t xml:space="preserve">Write </w:t>
      </w:r>
      <w:r w:rsidR="001C0A17">
        <w:t xml:space="preserve">cattle </w:t>
      </w:r>
      <w:r>
        <w:rPr>
          <w:i/>
        </w:rPr>
        <w:t>sir</w:t>
      </w:r>
      <w:r>
        <w:t xml:space="preserve"> </w:t>
      </w:r>
      <w:r w:rsidR="00483CEC">
        <w:t>function</w:t>
      </w:r>
      <w:r>
        <w:t>.</w:t>
      </w:r>
    </w:p>
    <w:p w14:paraId="0C78D014" w14:textId="57D74FC7" w:rsidR="00323F45" w:rsidRDefault="00323F45" w:rsidP="00323F45">
      <w:pPr>
        <w:pStyle w:val="Caption"/>
      </w:pPr>
      <w:r w:rsidRPr="00FA7B83">
        <w:rPr>
          <w:b/>
        </w:rPr>
        <w:lastRenderedPageBreak/>
        <w:t xml:space="preserve">Quick Review Question </w:t>
      </w:r>
      <w:r w:rsidRPr="00FA7B83">
        <w:rPr>
          <w:b/>
        </w:rPr>
        <w:fldChar w:fldCharType="begin"/>
      </w:r>
      <w:r w:rsidRPr="00FA7B83">
        <w:rPr>
          <w:b/>
        </w:rPr>
        <w:instrText xml:space="preserve"> SEQ Quick_Review_Question \* ARABIC </w:instrText>
      </w:r>
      <w:r w:rsidRPr="00FA7B83">
        <w:rPr>
          <w:b/>
        </w:rPr>
        <w:fldChar w:fldCharType="separate"/>
      </w:r>
      <w:r w:rsidR="009277E2">
        <w:rPr>
          <w:b/>
          <w:noProof/>
        </w:rPr>
        <w:t>6</w:t>
      </w:r>
      <w:r w:rsidRPr="00FA7B83">
        <w:rPr>
          <w:b/>
        </w:rPr>
        <w:fldChar w:fldCharType="end"/>
      </w:r>
      <w:r w:rsidRPr="00FA7B83">
        <w:rPr>
          <w:b/>
        </w:rPr>
        <w:tab/>
      </w:r>
      <w:r w:rsidR="00075AC1">
        <w:rPr>
          <w:b/>
        </w:rPr>
        <w:tab/>
      </w:r>
      <w:r>
        <w:t xml:space="preserve">Write </w:t>
      </w:r>
      <w:r w:rsidR="001C0A17">
        <w:t xml:space="preserve">cattle </w:t>
      </w:r>
      <w:r>
        <w:rPr>
          <w:i/>
        </w:rPr>
        <w:t>sirSlaughterhouse</w:t>
      </w:r>
      <w:r>
        <w:t xml:space="preserve"> </w:t>
      </w:r>
      <w:r w:rsidR="00483CEC">
        <w:t>function</w:t>
      </w:r>
      <w:r>
        <w:t>.</w:t>
      </w:r>
    </w:p>
    <w:p w14:paraId="11D33E79" w14:textId="2E35449E" w:rsidR="00323F45" w:rsidRPr="00EE015D" w:rsidRDefault="00323F45" w:rsidP="00323F45">
      <w:pPr>
        <w:pStyle w:val="Caption"/>
      </w:pPr>
      <w:r w:rsidRPr="00FA7B83">
        <w:rPr>
          <w:b/>
        </w:rPr>
        <w:t xml:space="preserve">Quick Review Question </w:t>
      </w:r>
      <w:r w:rsidRPr="00FA7B83">
        <w:rPr>
          <w:b/>
        </w:rPr>
        <w:fldChar w:fldCharType="begin"/>
      </w:r>
      <w:r w:rsidRPr="00FA7B83">
        <w:rPr>
          <w:b/>
        </w:rPr>
        <w:instrText xml:space="preserve"> SEQ Quick_Review_Question \* ARABIC </w:instrText>
      </w:r>
      <w:r w:rsidRPr="00FA7B83">
        <w:rPr>
          <w:b/>
        </w:rPr>
        <w:fldChar w:fldCharType="separate"/>
      </w:r>
      <w:r w:rsidR="009277E2">
        <w:rPr>
          <w:b/>
          <w:noProof/>
        </w:rPr>
        <w:t>7</w:t>
      </w:r>
      <w:r w:rsidRPr="00FA7B83">
        <w:rPr>
          <w:b/>
        </w:rPr>
        <w:fldChar w:fldCharType="end"/>
      </w:r>
      <w:r w:rsidRPr="00FA7B83">
        <w:rPr>
          <w:b/>
        </w:rPr>
        <w:tab/>
      </w:r>
      <w:r w:rsidR="00075AC1">
        <w:rPr>
          <w:b/>
        </w:rPr>
        <w:tab/>
      </w:r>
      <w:r>
        <w:t xml:space="preserve">Write </w:t>
      </w:r>
      <w:r w:rsidR="001C0A17">
        <w:t xml:space="preserve">cattle </w:t>
      </w:r>
      <w:r>
        <w:rPr>
          <w:i/>
        </w:rPr>
        <w:t>inFarm</w:t>
      </w:r>
      <w:r>
        <w:t xml:space="preserve"> </w:t>
      </w:r>
      <w:r w:rsidR="00483CEC">
        <w:t>function</w:t>
      </w:r>
      <w:r>
        <w:t>.</w:t>
      </w:r>
    </w:p>
    <w:p w14:paraId="70106C10" w14:textId="77777777" w:rsidR="00323F45" w:rsidRPr="00323F45" w:rsidRDefault="00323F45" w:rsidP="00323F45">
      <w:pPr>
        <w:pStyle w:val="p"/>
      </w:pPr>
    </w:p>
    <w:p w14:paraId="410EA649" w14:textId="3A76E451" w:rsidR="00323F45" w:rsidRPr="00EE015D" w:rsidRDefault="00323F45" w:rsidP="00323F45">
      <w:pPr>
        <w:pStyle w:val="Caption"/>
      </w:pPr>
      <w:r w:rsidRPr="00FA7B83">
        <w:rPr>
          <w:b/>
        </w:rPr>
        <w:t xml:space="preserve">Quick Review Question </w:t>
      </w:r>
      <w:r w:rsidRPr="00FA7B83">
        <w:rPr>
          <w:b/>
        </w:rPr>
        <w:fldChar w:fldCharType="begin"/>
      </w:r>
      <w:r w:rsidRPr="00FA7B83">
        <w:rPr>
          <w:b/>
        </w:rPr>
        <w:instrText xml:space="preserve"> SEQ Quick_Review_Question \* ARABIC </w:instrText>
      </w:r>
      <w:r w:rsidRPr="00FA7B83">
        <w:rPr>
          <w:b/>
        </w:rPr>
        <w:fldChar w:fldCharType="separate"/>
      </w:r>
      <w:r w:rsidR="009277E2">
        <w:rPr>
          <w:b/>
          <w:noProof/>
        </w:rPr>
        <w:t>8</w:t>
      </w:r>
      <w:r w:rsidRPr="00FA7B83">
        <w:rPr>
          <w:b/>
        </w:rPr>
        <w:fldChar w:fldCharType="end"/>
      </w:r>
      <w:r w:rsidRPr="00FA7B83">
        <w:rPr>
          <w:b/>
        </w:rPr>
        <w:tab/>
      </w:r>
      <w:r w:rsidR="00075AC1">
        <w:rPr>
          <w:b/>
        </w:rPr>
        <w:tab/>
      </w:r>
      <w:r>
        <w:t xml:space="preserve">Write </w:t>
      </w:r>
      <w:r w:rsidR="001C0A17">
        <w:t xml:space="preserve">cattle </w:t>
      </w:r>
      <w:r>
        <w:rPr>
          <w:i/>
        </w:rPr>
        <w:t>farm2Sale</w:t>
      </w:r>
      <w:r>
        <w:t xml:space="preserve"> </w:t>
      </w:r>
      <w:r w:rsidR="00483CEC">
        <w:t>function</w:t>
      </w:r>
      <w:r>
        <w:t>.</w:t>
      </w:r>
    </w:p>
    <w:p w14:paraId="6A0E1DC0" w14:textId="6FDC4C9A" w:rsidR="00DA7AA1" w:rsidRPr="00EE015D" w:rsidRDefault="00DA7AA1" w:rsidP="00DA7AA1">
      <w:pPr>
        <w:pStyle w:val="Caption"/>
      </w:pPr>
      <w:r w:rsidRPr="00FA7B83">
        <w:rPr>
          <w:b/>
        </w:rPr>
        <w:t xml:space="preserve">Quick Review Question </w:t>
      </w:r>
      <w:r w:rsidRPr="00FA7B83">
        <w:rPr>
          <w:b/>
        </w:rPr>
        <w:fldChar w:fldCharType="begin"/>
      </w:r>
      <w:r w:rsidRPr="00FA7B83">
        <w:rPr>
          <w:b/>
        </w:rPr>
        <w:instrText xml:space="preserve"> SEQ Quick_Review_Question \* ARABIC </w:instrText>
      </w:r>
      <w:r w:rsidRPr="00FA7B83">
        <w:rPr>
          <w:b/>
        </w:rPr>
        <w:fldChar w:fldCharType="separate"/>
      </w:r>
      <w:r w:rsidR="009277E2">
        <w:rPr>
          <w:b/>
          <w:noProof/>
        </w:rPr>
        <w:t>9</w:t>
      </w:r>
      <w:r w:rsidRPr="00FA7B83">
        <w:rPr>
          <w:b/>
        </w:rPr>
        <w:fldChar w:fldCharType="end"/>
      </w:r>
      <w:r w:rsidRPr="00FA7B83">
        <w:rPr>
          <w:b/>
        </w:rPr>
        <w:tab/>
      </w:r>
      <w:r w:rsidR="00075AC1">
        <w:rPr>
          <w:b/>
        </w:rPr>
        <w:tab/>
      </w:r>
      <w:r>
        <w:t xml:space="preserve">Write </w:t>
      </w:r>
      <w:r w:rsidR="001C0A17">
        <w:t xml:space="preserve">cattle </w:t>
      </w:r>
      <w:r>
        <w:rPr>
          <w:i/>
        </w:rPr>
        <w:t>inSaleBarn1</w:t>
      </w:r>
      <w:r>
        <w:t xml:space="preserve"> </w:t>
      </w:r>
      <w:r w:rsidR="00483CEC">
        <w:t>function</w:t>
      </w:r>
      <w:r>
        <w:t>.</w:t>
      </w:r>
    </w:p>
    <w:p w14:paraId="3A9849C8" w14:textId="7A00A42D" w:rsidR="000E678F" w:rsidRDefault="000E678F" w:rsidP="000E678F">
      <w:pPr>
        <w:pStyle w:val="Caption"/>
      </w:pPr>
      <w:r w:rsidRPr="00FA7B83">
        <w:rPr>
          <w:b/>
        </w:rPr>
        <w:t xml:space="preserve">Quick Review Question </w:t>
      </w:r>
      <w:r w:rsidRPr="00FA7B83">
        <w:rPr>
          <w:b/>
        </w:rPr>
        <w:fldChar w:fldCharType="begin"/>
      </w:r>
      <w:r w:rsidRPr="00FA7B83">
        <w:rPr>
          <w:b/>
        </w:rPr>
        <w:instrText xml:space="preserve"> SEQ Quick_Review_Question \* ARABIC </w:instrText>
      </w:r>
      <w:r w:rsidRPr="00FA7B83">
        <w:rPr>
          <w:b/>
        </w:rPr>
        <w:fldChar w:fldCharType="separate"/>
      </w:r>
      <w:r w:rsidR="009277E2">
        <w:rPr>
          <w:b/>
          <w:noProof/>
        </w:rPr>
        <w:t>10</w:t>
      </w:r>
      <w:r w:rsidRPr="00FA7B83">
        <w:rPr>
          <w:b/>
        </w:rPr>
        <w:fldChar w:fldCharType="end"/>
      </w:r>
      <w:r w:rsidRPr="00FA7B83">
        <w:rPr>
          <w:b/>
        </w:rPr>
        <w:tab/>
      </w:r>
      <w:r>
        <w:t xml:space="preserve">Write </w:t>
      </w:r>
      <w:r w:rsidR="001C0A17">
        <w:t xml:space="preserve">cattle </w:t>
      </w:r>
      <w:r>
        <w:rPr>
          <w:i/>
        </w:rPr>
        <w:t>moveInSalebarn</w:t>
      </w:r>
      <w:r>
        <w:t xml:space="preserve"> </w:t>
      </w:r>
      <w:r w:rsidR="00483CEC">
        <w:t>function</w:t>
      </w:r>
      <w:r>
        <w:t>.</w:t>
      </w:r>
    </w:p>
    <w:p w14:paraId="7F53613B" w14:textId="7C92D9EF" w:rsidR="00EF0AAD" w:rsidRDefault="00EF0AAD" w:rsidP="00EF0AAD">
      <w:pPr>
        <w:pStyle w:val="Caption"/>
      </w:pPr>
      <w:r w:rsidRPr="00FA7B83">
        <w:rPr>
          <w:b/>
        </w:rPr>
        <w:t xml:space="preserve">Quick Review Question </w:t>
      </w:r>
      <w:r w:rsidRPr="00FA7B83">
        <w:rPr>
          <w:b/>
        </w:rPr>
        <w:fldChar w:fldCharType="begin"/>
      </w:r>
      <w:r w:rsidRPr="00FA7B83">
        <w:rPr>
          <w:b/>
        </w:rPr>
        <w:instrText xml:space="preserve"> SEQ Quick_Review_Question \* ARABIC </w:instrText>
      </w:r>
      <w:r w:rsidRPr="00FA7B83">
        <w:rPr>
          <w:b/>
        </w:rPr>
        <w:fldChar w:fldCharType="separate"/>
      </w:r>
      <w:r w:rsidR="009277E2">
        <w:rPr>
          <w:b/>
          <w:noProof/>
        </w:rPr>
        <w:t>11</w:t>
      </w:r>
      <w:r w:rsidRPr="00FA7B83">
        <w:rPr>
          <w:b/>
        </w:rPr>
        <w:fldChar w:fldCharType="end"/>
      </w:r>
      <w:r w:rsidRPr="00FA7B83">
        <w:rPr>
          <w:b/>
        </w:rPr>
        <w:tab/>
      </w:r>
      <w:r>
        <w:t xml:space="preserve">Write </w:t>
      </w:r>
      <w:r w:rsidR="001C0A17">
        <w:t xml:space="preserve">cattle </w:t>
      </w:r>
      <w:r>
        <w:rPr>
          <w:i/>
        </w:rPr>
        <w:t>inStocker</w:t>
      </w:r>
      <w:r>
        <w:t xml:space="preserve"> </w:t>
      </w:r>
      <w:r w:rsidR="00483CEC">
        <w:t>function</w:t>
      </w:r>
      <w:r>
        <w:t>.</w:t>
      </w:r>
    </w:p>
    <w:p w14:paraId="3CC623FF" w14:textId="5CA73CF9" w:rsidR="0078785A" w:rsidRDefault="0078785A" w:rsidP="0078785A">
      <w:pPr>
        <w:pStyle w:val="Caption"/>
      </w:pPr>
      <w:r w:rsidRPr="00FA7B83">
        <w:rPr>
          <w:b/>
        </w:rPr>
        <w:t xml:space="preserve">Quick Review Question </w:t>
      </w:r>
      <w:r w:rsidRPr="00FA7B83">
        <w:rPr>
          <w:b/>
        </w:rPr>
        <w:fldChar w:fldCharType="begin"/>
      </w:r>
      <w:r w:rsidRPr="00FA7B83">
        <w:rPr>
          <w:b/>
        </w:rPr>
        <w:instrText xml:space="preserve"> SEQ Quick_Review_Question \* ARABIC </w:instrText>
      </w:r>
      <w:r w:rsidRPr="00FA7B83">
        <w:rPr>
          <w:b/>
        </w:rPr>
        <w:fldChar w:fldCharType="separate"/>
      </w:r>
      <w:r w:rsidR="009277E2">
        <w:rPr>
          <w:b/>
          <w:noProof/>
        </w:rPr>
        <w:t>12</w:t>
      </w:r>
      <w:r w:rsidRPr="00FA7B83">
        <w:rPr>
          <w:b/>
        </w:rPr>
        <w:fldChar w:fldCharType="end"/>
      </w:r>
      <w:r w:rsidRPr="00FA7B83">
        <w:rPr>
          <w:b/>
        </w:rPr>
        <w:tab/>
      </w:r>
      <w:r>
        <w:t xml:space="preserve">Write </w:t>
      </w:r>
      <w:r w:rsidR="001C0A17">
        <w:t xml:space="preserve">cattle </w:t>
      </w:r>
      <w:r>
        <w:rPr>
          <w:i/>
        </w:rPr>
        <w:t>inFeedlot</w:t>
      </w:r>
      <w:r>
        <w:t xml:space="preserve"> </w:t>
      </w:r>
      <w:r w:rsidR="00483CEC">
        <w:t>function</w:t>
      </w:r>
      <w:r>
        <w:t>.</w:t>
      </w:r>
    </w:p>
    <w:p w14:paraId="185FC861" w14:textId="77777777" w:rsidR="00F7128F" w:rsidRDefault="00F7128F" w:rsidP="00F7128F">
      <w:pPr>
        <w:pStyle w:val="b"/>
      </w:pPr>
      <w:r>
        <w:t>Model Refinement</w:t>
      </w:r>
    </w:p>
    <w:p w14:paraId="2D96E371" w14:textId="6C6C0DA5" w:rsidR="00D00856" w:rsidRDefault="00D00856" w:rsidP="00D00856">
      <w:pPr>
        <w:pStyle w:val="Caption"/>
      </w:pPr>
      <w:r w:rsidRPr="00FA7B83">
        <w:rPr>
          <w:b/>
        </w:rPr>
        <w:t xml:space="preserve">Quick Review Question </w:t>
      </w:r>
      <w:r w:rsidRPr="00FA7B83">
        <w:rPr>
          <w:b/>
        </w:rPr>
        <w:fldChar w:fldCharType="begin"/>
      </w:r>
      <w:r w:rsidRPr="00FA7B83">
        <w:rPr>
          <w:b/>
        </w:rPr>
        <w:instrText xml:space="preserve"> SEQ Quick_Review_Question \* ARABIC </w:instrText>
      </w:r>
      <w:r w:rsidRPr="00FA7B83">
        <w:rPr>
          <w:b/>
        </w:rPr>
        <w:fldChar w:fldCharType="separate"/>
      </w:r>
      <w:r w:rsidR="009277E2">
        <w:rPr>
          <w:b/>
          <w:noProof/>
        </w:rPr>
        <w:t>13</w:t>
      </w:r>
      <w:r w:rsidRPr="00FA7B83">
        <w:rPr>
          <w:b/>
        </w:rPr>
        <w:fldChar w:fldCharType="end"/>
      </w:r>
      <w:r w:rsidRPr="00FA7B83">
        <w:rPr>
          <w:b/>
        </w:rPr>
        <w:tab/>
      </w:r>
      <w:r>
        <w:t xml:space="preserve">Write the </w:t>
      </w:r>
      <w:r>
        <w:rPr>
          <w:i/>
        </w:rPr>
        <w:t>SimulationDriver</w:t>
      </w:r>
      <w:r>
        <w:t xml:space="preserve">'s </w:t>
      </w:r>
      <w:r>
        <w:rPr>
          <w:i/>
        </w:rPr>
        <w:t>WHILE-RUNNING</w:t>
      </w:r>
      <w:r>
        <w:t xml:space="preserve"> </w:t>
      </w:r>
      <w:r w:rsidR="00483CEC">
        <w:t>function</w:t>
      </w:r>
      <w:r>
        <w:t>.</w:t>
      </w:r>
    </w:p>
    <w:p w14:paraId="10A0345B" w14:textId="29429617" w:rsidR="00D00856" w:rsidRDefault="00D00856" w:rsidP="00D00856">
      <w:pPr>
        <w:pStyle w:val="Caption"/>
      </w:pPr>
      <w:r w:rsidRPr="00FA7B83">
        <w:rPr>
          <w:b/>
        </w:rPr>
        <w:t xml:space="preserve">Quick Review Question </w:t>
      </w:r>
      <w:r w:rsidRPr="00FA7B83">
        <w:rPr>
          <w:b/>
        </w:rPr>
        <w:fldChar w:fldCharType="begin"/>
      </w:r>
      <w:r w:rsidRPr="00FA7B83">
        <w:rPr>
          <w:b/>
        </w:rPr>
        <w:instrText xml:space="preserve"> SEQ Quick_Review_Question \* ARABIC </w:instrText>
      </w:r>
      <w:r w:rsidRPr="00FA7B83">
        <w:rPr>
          <w:b/>
        </w:rPr>
        <w:fldChar w:fldCharType="separate"/>
      </w:r>
      <w:r w:rsidR="009277E2">
        <w:rPr>
          <w:b/>
          <w:noProof/>
        </w:rPr>
        <w:t>14</w:t>
      </w:r>
      <w:r w:rsidRPr="00FA7B83">
        <w:rPr>
          <w:b/>
        </w:rPr>
        <w:fldChar w:fldCharType="end"/>
      </w:r>
      <w:r w:rsidRPr="00FA7B83">
        <w:rPr>
          <w:b/>
        </w:rPr>
        <w:tab/>
      </w:r>
      <w:r>
        <w:t xml:space="preserve">Write </w:t>
      </w:r>
      <w:r w:rsidR="001C0A17">
        <w:t>cattle</w:t>
      </w:r>
      <w:r>
        <w:t xml:space="preserve"> </w:t>
      </w:r>
      <w:r>
        <w:rPr>
          <w:i/>
        </w:rPr>
        <w:t>initI</w:t>
      </w:r>
      <w:r>
        <w:t xml:space="preserve"> </w:t>
      </w:r>
      <w:r w:rsidR="00483CEC">
        <w:t>function</w:t>
      </w:r>
      <w:r>
        <w:t>.</w:t>
      </w:r>
    </w:p>
    <w:p w14:paraId="6D05336A" w14:textId="77777777" w:rsidR="00C6354F" w:rsidRDefault="00C6354F" w:rsidP="00C6354F">
      <w:pPr>
        <w:pStyle w:val="b"/>
      </w:pPr>
    </w:p>
    <w:p w14:paraId="7B9257B9" w14:textId="77777777" w:rsidR="006A4954" w:rsidRDefault="006A4954" w:rsidP="006A4954">
      <w:pPr>
        <w:pStyle w:val="t"/>
      </w:pPr>
    </w:p>
    <w:p w14:paraId="383C5BE7" w14:textId="77777777" w:rsidR="006A4954" w:rsidRDefault="006A4954" w:rsidP="006A4954">
      <w:pPr>
        <w:pStyle w:val="b"/>
      </w:pPr>
      <w:r>
        <w:t>Answers to Quick Review Questions</w:t>
      </w:r>
    </w:p>
    <w:p w14:paraId="7E9E84F5" w14:textId="77777777" w:rsidR="006A4954" w:rsidRDefault="006A4954" w:rsidP="006A4954">
      <w:pPr>
        <w:pStyle w:val="d"/>
      </w:pPr>
      <w:r>
        <w:rPr>
          <w:b/>
        </w:rPr>
        <w:t>1.</w:t>
      </w:r>
      <w:r>
        <w:rPr>
          <w:b/>
        </w:rPr>
        <w:tab/>
        <w:t>a.</w:t>
      </w:r>
      <w:r>
        <w:tab/>
        <w:t>AB</w:t>
      </w:r>
      <w:r>
        <w:tab/>
      </w:r>
      <w:r>
        <w:tab/>
      </w:r>
      <w:r>
        <w:rPr>
          <w:b/>
        </w:rPr>
        <w:t>b.</w:t>
      </w:r>
      <w:r>
        <w:tab/>
        <w:t>CA</w:t>
      </w:r>
      <w:r>
        <w:tab/>
      </w:r>
      <w:r>
        <w:tab/>
      </w:r>
      <w:r>
        <w:rPr>
          <w:b/>
        </w:rPr>
        <w:t>c.</w:t>
      </w:r>
      <w:r>
        <w:tab/>
        <w:t>both</w:t>
      </w:r>
      <w:r>
        <w:tab/>
      </w:r>
      <w:r>
        <w:tab/>
      </w:r>
      <w:r>
        <w:rPr>
          <w:b/>
        </w:rPr>
        <w:t>d.</w:t>
      </w:r>
      <w:r>
        <w:tab/>
        <w:t>both</w:t>
      </w:r>
    </w:p>
    <w:p w14:paraId="225F9541" w14:textId="77777777" w:rsidR="006A4954" w:rsidRPr="001E5221" w:rsidRDefault="006A4954" w:rsidP="006A4954">
      <w:pPr>
        <w:pStyle w:val="p"/>
      </w:pPr>
      <w:r>
        <w:rPr>
          <w:b/>
        </w:rPr>
        <w:t>e.</w:t>
      </w:r>
      <w:r>
        <w:tab/>
        <w:t>CA</w:t>
      </w:r>
      <w:r>
        <w:tab/>
      </w:r>
      <w:r>
        <w:tab/>
      </w:r>
      <w:r>
        <w:rPr>
          <w:b/>
        </w:rPr>
        <w:t>f.</w:t>
      </w:r>
      <w:r>
        <w:tab/>
        <w:t>AB</w:t>
      </w:r>
      <w:r>
        <w:tab/>
      </w:r>
      <w:r>
        <w:tab/>
      </w:r>
      <w:r>
        <w:rPr>
          <w:b/>
        </w:rPr>
        <w:t>g.</w:t>
      </w:r>
      <w:r>
        <w:tab/>
        <w:t>both</w:t>
      </w:r>
    </w:p>
    <w:p w14:paraId="47EDA7F8" w14:textId="77777777" w:rsidR="0012097D" w:rsidRDefault="0012097D" w:rsidP="0012097D">
      <w:pPr>
        <w:pStyle w:val="e"/>
      </w:pPr>
    </w:p>
    <w:p w14:paraId="0351A845" w14:textId="77777777" w:rsidR="0012097D" w:rsidRDefault="0012097D" w:rsidP="000B32FA">
      <w:pPr>
        <w:pStyle w:val="e"/>
        <w:keepNext/>
        <w:ind w:left="547" w:hanging="547"/>
        <w:rPr>
          <w:b/>
        </w:rPr>
      </w:pPr>
      <w:r>
        <w:rPr>
          <w:b/>
        </w:rPr>
        <w:t>2.</w:t>
      </w:r>
    </w:p>
    <w:p w14:paraId="6EB10401" w14:textId="77777777" w:rsidR="007D7813" w:rsidRDefault="0012097D" w:rsidP="0012097D">
      <w:pPr>
        <w:pStyle w:val="e"/>
        <w:rPr>
          <w:b/>
        </w:rPr>
      </w:pPr>
      <w:r>
        <w:rPr>
          <w:b/>
          <w:noProof/>
        </w:rPr>
        <w:drawing>
          <wp:inline distT="0" distB="0" distL="0" distR="0" wp14:anchorId="4C0A6AED" wp14:editId="46B4DA9E">
            <wp:extent cx="4437806" cy="1649795"/>
            <wp:effectExtent l="25400" t="0" r="7194" b="0"/>
            <wp:docPr id="1" name="Picture 0" descr="11_2QR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QRQ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312" cy="16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8943" w14:textId="77777777" w:rsidR="007D7813" w:rsidRDefault="007D7813" w:rsidP="0012097D">
      <w:pPr>
        <w:pStyle w:val="e"/>
        <w:rPr>
          <w:b/>
        </w:rPr>
      </w:pPr>
    </w:p>
    <w:p w14:paraId="74E5934C" w14:textId="77777777" w:rsidR="007D7813" w:rsidRDefault="007D7813" w:rsidP="000B32FA">
      <w:pPr>
        <w:pStyle w:val="e"/>
        <w:keepNext/>
        <w:ind w:left="547" w:hanging="547"/>
        <w:rPr>
          <w:b/>
        </w:rPr>
      </w:pPr>
      <w:r>
        <w:rPr>
          <w:b/>
        </w:rPr>
        <w:lastRenderedPageBreak/>
        <w:t>3.</w:t>
      </w:r>
      <w:r>
        <w:rPr>
          <w:b/>
        </w:rPr>
        <w:tab/>
      </w:r>
    </w:p>
    <w:p w14:paraId="2650C126" w14:textId="77777777" w:rsidR="007D7813" w:rsidRDefault="007D7813" w:rsidP="0012097D">
      <w:pPr>
        <w:pStyle w:val="e"/>
        <w:rPr>
          <w:b/>
        </w:rPr>
      </w:pPr>
      <w:r>
        <w:rPr>
          <w:b/>
          <w:noProof/>
        </w:rPr>
        <w:drawing>
          <wp:inline distT="0" distB="0" distL="0" distR="0" wp14:anchorId="2333B50B" wp14:editId="11B53214">
            <wp:extent cx="5486400" cy="2593340"/>
            <wp:effectExtent l="25400" t="0" r="0" b="0"/>
            <wp:docPr id="2" name="Picture 1" descr="11_2QRQ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QRQ3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9012" w14:textId="77777777" w:rsidR="007D7813" w:rsidRDefault="007D7813" w:rsidP="0012097D">
      <w:pPr>
        <w:pStyle w:val="e"/>
        <w:rPr>
          <w:b/>
          <w:noProof/>
        </w:rPr>
      </w:pPr>
    </w:p>
    <w:p w14:paraId="60B9BE08" w14:textId="77777777" w:rsidR="007D7813" w:rsidRDefault="007D7813" w:rsidP="0012097D">
      <w:pPr>
        <w:pStyle w:val="e"/>
        <w:rPr>
          <w:b/>
        </w:rPr>
      </w:pPr>
      <w:r>
        <w:rPr>
          <w:b/>
          <w:noProof/>
        </w:rPr>
        <w:drawing>
          <wp:inline distT="0" distB="0" distL="0" distR="0" wp14:anchorId="6F4EDCE3" wp14:editId="3F7CF670">
            <wp:extent cx="5486400" cy="4058920"/>
            <wp:effectExtent l="25400" t="0" r="0" b="0"/>
            <wp:docPr id="3" name="Picture 2" descr="11_2QRQ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QRQ3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1B4A" w14:textId="77777777" w:rsidR="007D7813" w:rsidRDefault="007D7813" w:rsidP="0012097D">
      <w:pPr>
        <w:pStyle w:val="e"/>
        <w:rPr>
          <w:b/>
        </w:rPr>
      </w:pPr>
    </w:p>
    <w:p w14:paraId="5B6FC351" w14:textId="77777777" w:rsidR="007D7813" w:rsidRDefault="007D7813" w:rsidP="000B32FA">
      <w:pPr>
        <w:pStyle w:val="e"/>
        <w:keepNext/>
        <w:ind w:left="547" w:hanging="547"/>
        <w:rPr>
          <w:b/>
        </w:rPr>
      </w:pPr>
      <w:r>
        <w:rPr>
          <w:b/>
        </w:rPr>
        <w:lastRenderedPageBreak/>
        <w:t>4.</w:t>
      </w:r>
    </w:p>
    <w:p w14:paraId="69A4E7AB" w14:textId="77777777" w:rsidR="00EB3F86" w:rsidRDefault="00EB3F86" w:rsidP="0012097D">
      <w:pPr>
        <w:pStyle w:val="e"/>
        <w:rPr>
          <w:b/>
        </w:rPr>
      </w:pPr>
      <w:r>
        <w:rPr>
          <w:b/>
          <w:noProof/>
        </w:rPr>
        <w:drawing>
          <wp:inline distT="0" distB="0" distL="0" distR="0" wp14:anchorId="3806F7D6" wp14:editId="7E5E9BB7">
            <wp:extent cx="3587261" cy="4425950"/>
            <wp:effectExtent l="25400" t="0" r="0" b="0"/>
            <wp:docPr id="4" name="Picture 3" descr="11_2QRQ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QRQ4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261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84E0" w14:textId="77777777" w:rsidR="00075AC1" w:rsidRDefault="00EB3F86" w:rsidP="0012097D">
      <w:pPr>
        <w:pStyle w:val="e"/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0E88A68E" wp14:editId="2B6A5ECB">
            <wp:extent cx="3683000" cy="2946400"/>
            <wp:effectExtent l="25400" t="0" r="0" b="0"/>
            <wp:docPr id="5" name="Picture 4" descr="11_2QRQ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QRQ4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7055" cy="29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8BF2" w14:textId="77777777" w:rsidR="00075AC1" w:rsidRDefault="00075AC1" w:rsidP="0012097D">
      <w:pPr>
        <w:pStyle w:val="e"/>
        <w:rPr>
          <w:b/>
        </w:rPr>
      </w:pPr>
    </w:p>
    <w:p w14:paraId="267BA572" w14:textId="77777777" w:rsidR="00075AC1" w:rsidRDefault="00075AC1" w:rsidP="000B32FA">
      <w:pPr>
        <w:pStyle w:val="e"/>
        <w:keepNext/>
        <w:ind w:left="547" w:hanging="547"/>
        <w:rPr>
          <w:b/>
        </w:rPr>
      </w:pPr>
      <w:r>
        <w:rPr>
          <w:b/>
        </w:rPr>
        <w:lastRenderedPageBreak/>
        <w:t>5.</w:t>
      </w:r>
    </w:p>
    <w:p w14:paraId="7086DAC8" w14:textId="77777777" w:rsidR="008176A3" w:rsidRDefault="008176A3" w:rsidP="0012097D">
      <w:pPr>
        <w:pStyle w:val="e"/>
        <w:rPr>
          <w:b/>
        </w:rPr>
      </w:pPr>
      <w:r>
        <w:rPr>
          <w:b/>
          <w:noProof/>
        </w:rPr>
        <w:drawing>
          <wp:inline distT="0" distB="0" distL="0" distR="0" wp14:anchorId="2AC356FB" wp14:editId="22ECAEBB">
            <wp:extent cx="5083036" cy="3937000"/>
            <wp:effectExtent l="25400" t="0" r="0" b="0"/>
            <wp:docPr id="6" name="Picture 5" descr="11_2QR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QRQ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4556" cy="393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18BB" w14:textId="77777777" w:rsidR="008176A3" w:rsidRDefault="008176A3" w:rsidP="0012097D">
      <w:pPr>
        <w:pStyle w:val="e"/>
        <w:rPr>
          <w:b/>
        </w:rPr>
      </w:pPr>
    </w:p>
    <w:p w14:paraId="66B56AF7" w14:textId="77777777" w:rsidR="008176A3" w:rsidRDefault="008176A3" w:rsidP="000B32FA">
      <w:pPr>
        <w:pStyle w:val="e"/>
        <w:keepNext/>
        <w:ind w:left="547" w:hanging="547"/>
        <w:rPr>
          <w:b/>
        </w:rPr>
      </w:pPr>
      <w:r>
        <w:rPr>
          <w:b/>
        </w:rPr>
        <w:t>6.</w:t>
      </w:r>
    </w:p>
    <w:p w14:paraId="58D565F0" w14:textId="77777777" w:rsidR="003A059F" w:rsidRDefault="008176A3" w:rsidP="0012097D">
      <w:pPr>
        <w:pStyle w:val="e"/>
        <w:rPr>
          <w:b/>
        </w:rPr>
      </w:pPr>
      <w:r>
        <w:rPr>
          <w:b/>
          <w:noProof/>
        </w:rPr>
        <w:drawing>
          <wp:inline distT="0" distB="0" distL="0" distR="0" wp14:anchorId="6CF803B6" wp14:editId="01B35DC6">
            <wp:extent cx="4544565" cy="3401060"/>
            <wp:effectExtent l="25400" t="0" r="2035" b="0"/>
            <wp:docPr id="7" name="Picture 6" descr="11_2QR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QRQ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56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9630" w14:textId="77777777" w:rsidR="003A059F" w:rsidRDefault="003A059F" w:rsidP="0012097D">
      <w:pPr>
        <w:pStyle w:val="e"/>
        <w:rPr>
          <w:b/>
        </w:rPr>
      </w:pPr>
    </w:p>
    <w:p w14:paraId="63F2556D" w14:textId="77777777" w:rsidR="003A059F" w:rsidRDefault="003A059F" w:rsidP="000B32FA">
      <w:pPr>
        <w:pStyle w:val="e"/>
        <w:keepNext/>
        <w:ind w:left="547" w:hanging="547"/>
        <w:rPr>
          <w:b/>
        </w:rPr>
      </w:pPr>
      <w:r>
        <w:rPr>
          <w:b/>
        </w:rPr>
        <w:lastRenderedPageBreak/>
        <w:t>7.</w:t>
      </w:r>
    </w:p>
    <w:p w14:paraId="62C413F5" w14:textId="77777777" w:rsidR="003A059F" w:rsidRDefault="003A059F" w:rsidP="0012097D">
      <w:pPr>
        <w:pStyle w:val="e"/>
        <w:rPr>
          <w:b/>
        </w:rPr>
      </w:pPr>
      <w:r w:rsidRPr="003A059F">
        <w:rPr>
          <w:b/>
          <w:noProof/>
        </w:rPr>
        <w:drawing>
          <wp:inline distT="0" distB="0" distL="0" distR="0" wp14:anchorId="592123C2" wp14:editId="6765B779">
            <wp:extent cx="3238500" cy="1497042"/>
            <wp:effectExtent l="25400" t="0" r="0" b="0"/>
            <wp:docPr id="9" name="Picture 7" descr="11_2QR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QRQ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620" cy="14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8449" w14:textId="77777777" w:rsidR="003A059F" w:rsidRDefault="003A059F" w:rsidP="0012097D">
      <w:pPr>
        <w:pStyle w:val="e"/>
        <w:rPr>
          <w:b/>
        </w:rPr>
      </w:pPr>
    </w:p>
    <w:p w14:paraId="546595AC" w14:textId="77777777" w:rsidR="003A059F" w:rsidRDefault="003A059F" w:rsidP="000B32FA">
      <w:pPr>
        <w:pStyle w:val="e"/>
        <w:keepNext/>
        <w:ind w:left="547" w:hanging="547"/>
        <w:rPr>
          <w:b/>
        </w:rPr>
      </w:pPr>
      <w:r>
        <w:rPr>
          <w:b/>
        </w:rPr>
        <w:t>8.</w:t>
      </w:r>
    </w:p>
    <w:p w14:paraId="582BC751" w14:textId="77777777" w:rsidR="003A059F" w:rsidRDefault="003A059F" w:rsidP="0012097D">
      <w:pPr>
        <w:pStyle w:val="e"/>
        <w:rPr>
          <w:b/>
        </w:rPr>
      </w:pPr>
      <w:r w:rsidRPr="003A059F">
        <w:rPr>
          <w:b/>
          <w:noProof/>
        </w:rPr>
        <w:drawing>
          <wp:inline distT="0" distB="0" distL="0" distR="0" wp14:anchorId="443C8050" wp14:editId="6013515B">
            <wp:extent cx="3606800" cy="4125278"/>
            <wp:effectExtent l="25400" t="0" r="0" b="0"/>
            <wp:docPr id="18" name="Picture 9" descr="11_2QRQ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QRQ8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7531" cy="41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547B" w14:textId="77777777" w:rsidR="003A059F" w:rsidRDefault="003A059F" w:rsidP="0012097D">
      <w:pPr>
        <w:pStyle w:val="e"/>
        <w:rPr>
          <w:b/>
        </w:rPr>
      </w:pPr>
      <w:r>
        <w:rPr>
          <w:b/>
          <w:noProof/>
        </w:rPr>
        <w:drawing>
          <wp:inline distT="0" distB="0" distL="0" distR="0" wp14:anchorId="6024F729" wp14:editId="052AB757">
            <wp:extent cx="2971800" cy="676677"/>
            <wp:effectExtent l="25400" t="0" r="0" b="0"/>
            <wp:docPr id="11" name="Picture 10" descr="11_2QRQ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QRQ8b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341" cy="67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B54C" w14:textId="77777777" w:rsidR="003A059F" w:rsidRDefault="003A059F" w:rsidP="0012097D">
      <w:pPr>
        <w:pStyle w:val="e"/>
        <w:rPr>
          <w:b/>
        </w:rPr>
      </w:pPr>
    </w:p>
    <w:p w14:paraId="0152EA72" w14:textId="77777777" w:rsidR="003A059F" w:rsidRDefault="003A059F" w:rsidP="000B32FA">
      <w:pPr>
        <w:pStyle w:val="e"/>
        <w:keepNext/>
        <w:ind w:left="547" w:hanging="547"/>
        <w:rPr>
          <w:b/>
        </w:rPr>
      </w:pPr>
      <w:r>
        <w:rPr>
          <w:b/>
        </w:rPr>
        <w:lastRenderedPageBreak/>
        <w:t>9.</w:t>
      </w:r>
    </w:p>
    <w:p w14:paraId="64F8D5FA" w14:textId="77777777" w:rsidR="003A059F" w:rsidRDefault="003A059F" w:rsidP="0012097D">
      <w:pPr>
        <w:pStyle w:val="e"/>
        <w:rPr>
          <w:b/>
        </w:rPr>
      </w:pPr>
      <w:r>
        <w:rPr>
          <w:b/>
          <w:noProof/>
        </w:rPr>
        <w:drawing>
          <wp:inline distT="0" distB="0" distL="0" distR="0" wp14:anchorId="52C8371B" wp14:editId="65F6F0FB">
            <wp:extent cx="3352800" cy="2170783"/>
            <wp:effectExtent l="25400" t="0" r="0" b="0"/>
            <wp:docPr id="12" name="Picture 11" descr="11_2QR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QRQ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7247" cy="217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CB5D" w14:textId="77777777" w:rsidR="003A059F" w:rsidRDefault="003A059F" w:rsidP="0012097D">
      <w:pPr>
        <w:pStyle w:val="e"/>
        <w:rPr>
          <w:b/>
        </w:rPr>
      </w:pPr>
    </w:p>
    <w:p w14:paraId="5FC7712C" w14:textId="77777777" w:rsidR="003A059F" w:rsidRDefault="003A059F" w:rsidP="000B32FA">
      <w:pPr>
        <w:pStyle w:val="e"/>
        <w:keepNext/>
        <w:ind w:left="547" w:hanging="547"/>
        <w:rPr>
          <w:b/>
        </w:rPr>
      </w:pPr>
      <w:r>
        <w:rPr>
          <w:b/>
        </w:rPr>
        <w:t>10.</w:t>
      </w:r>
    </w:p>
    <w:p w14:paraId="014D7C48" w14:textId="77777777" w:rsidR="003A059F" w:rsidRDefault="003A059F" w:rsidP="0012097D">
      <w:pPr>
        <w:pStyle w:val="e"/>
        <w:rPr>
          <w:b/>
        </w:rPr>
      </w:pPr>
      <w:r>
        <w:rPr>
          <w:b/>
          <w:noProof/>
        </w:rPr>
        <w:drawing>
          <wp:inline distT="0" distB="0" distL="0" distR="0" wp14:anchorId="4D87B5C8" wp14:editId="6A55A95F">
            <wp:extent cx="3338007" cy="3829050"/>
            <wp:effectExtent l="25400" t="0" r="0" b="0"/>
            <wp:docPr id="13" name="Picture 12" descr="11_2QR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QRQ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8344" cy="382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7AB9" w14:textId="77777777" w:rsidR="003A059F" w:rsidRDefault="003A059F" w:rsidP="0012097D">
      <w:pPr>
        <w:pStyle w:val="e"/>
        <w:rPr>
          <w:b/>
        </w:rPr>
      </w:pPr>
    </w:p>
    <w:p w14:paraId="2B61D743" w14:textId="77777777" w:rsidR="003A059F" w:rsidRDefault="003A059F" w:rsidP="000B32FA">
      <w:pPr>
        <w:pStyle w:val="e"/>
        <w:keepNext/>
        <w:ind w:left="547" w:hanging="547"/>
        <w:rPr>
          <w:b/>
        </w:rPr>
      </w:pPr>
      <w:r>
        <w:rPr>
          <w:b/>
        </w:rPr>
        <w:lastRenderedPageBreak/>
        <w:t>11.</w:t>
      </w:r>
    </w:p>
    <w:p w14:paraId="638BF254" w14:textId="77777777" w:rsidR="003A059F" w:rsidRDefault="003A059F" w:rsidP="0012097D">
      <w:pPr>
        <w:pStyle w:val="e"/>
        <w:rPr>
          <w:b/>
        </w:rPr>
      </w:pPr>
      <w:r>
        <w:rPr>
          <w:b/>
          <w:noProof/>
        </w:rPr>
        <w:drawing>
          <wp:inline distT="0" distB="0" distL="0" distR="0" wp14:anchorId="734F9B0B" wp14:editId="4FFBE6A9">
            <wp:extent cx="3092450" cy="3267638"/>
            <wp:effectExtent l="25400" t="0" r="6350" b="0"/>
            <wp:docPr id="14" name="Picture 13" descr="11_2QR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QRQ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32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5F91" w14:textId="77777777" w:rsidR="003A059F" w:rsidRDefault="003A059F" w:rsidP="0012097D">
      <w:pPr>
        <w:pStyle w:val="e"/>
        <w:rPr>
          <w:b/>
        </w:rPr>
      </w:pPr>
    </w:p>
    <w:p w14:paraId="434AEDC8" w14:textId="77777777" w:rsidR="003A059F" w:rsidRDefault="003A059F" w:rsidP="000B32FA">
      <w:pPr>
        <w:pStyle w:val="e"/>
        <w:keepNext/>
        <w:ind w:left="547" w:hanging="547"/>
        <w:rPr>
          <w:b/>
        </w:rPr>
      </w:pPr>
      <w:r>
        <w:rPr>
          <w:b/>
        </w:rPr>
        <w:lastRenderedPageBreak/>
        <w:t>12.</w:t>
      </w:r>
    </w:p>
    <w:p w14:paraId="2C90DCA9" w14:textId="77777777" w:rsidR="003A059F" w:rsidRDefault="003A059F" w:rsidP="0012097D">
      <w:pPr>
        <w:pStyle w:val="e"/>
        <w:rPr>
          <w:b/>
        </w:rPr>
      </w:pPr>
      <w:r>
        <w:rPr>
          <w:b/>
          <w:noProof/>
        </w:rPr>
        <w:drawing>
          <wp:inline distT="0" distB="0" distL="0" distR="0" wp14:anchorId="0DCCD05E" wp14:editId="05625A01">
            <wp:extent cx="3457009" cy="4457700"/>
            <wp:effectExtent l="25400" t="0" r="0" b="0"/>
            <wp:docPr id="15" name="Picture 14" descr="11_2QR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QRQ1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44" cy="44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126A" w14:textId="77777777" w:rsidR="003A059F" w:rsidRDefault="003A059F" w:rsidP="0012097D">
      <w:pPr>
        <w:pStyle w:val="e"/>
        <w:rPr>
          <w:b/>
        </w:rPr>
      </w:pPr>
    </w:p>
    <w:p w14:paraId="35C5503D" w14:textId="77777777" w:rsidR="003A059F" w:rsidRDefault="003A059F" w:rsidP="000B32FA">
      <w:pPr>
        <w:pStyle w:val="e"/>
        <w:keepNext/>
        <w:ind w:left="547" w:hanging="547"/>
        <w:rPr>
          <w:b/>
        </w:rPr>
      </w:pPr>
      <w:r>
        <w:rPr>
          <w:b/>
        </w:rPr>
        <w:lastRenderedPageBreak/>
        <w:t>13.</w:t>
      </w:r>
    </w:p>
    <w:p w14:paraId="6DA404EE" w14:textId="77777777" w:rsidR="003A059F" w:rsidRDefault="003A059F" w:rsidP="0012097D">
      <w:pPr>
        <w:pStyle w:val="e"/>
        <w:rPr>
          <w:b/>
        </w:rPr>
      </w:pPr>
      <w:r>
        <w:rPr>
          <w:b/>
          <w:noProof/>
        </w:rPr>
        <w:drawing>
          <wp:inline distT="0" distB="0" distL="0" distR="0" wp14:anchorId="29238027" wp14:editId="51F81CF4">
            <wp:extent cx="2973320" cy="4308281"/>
            <wp:effectExtent l="25400" t="0" r="0" b="0"/>
            <wp:docPr id="16" name="Picture 15" descr="11_2QR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QRQ1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5414" cy="43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1752" w14:textId="77777777" w:rsidR="003A059F" w:rsidRDefault="003A059F" w:rsidP="0012097D">
      <w:pPr>
        <w:pStyle w:val="e"/>
        <w:rPr>
          <w:b/>
        </w:rPr>
      </w:pPr>
    </w:p>
    <w:p w14:paraId="5CB17E2D" w14:textId="77777777" w:rsidR="003A059F" w:rsidRDefault="003A059F" w:rsidP="000B32FA">
      <w:pPr>
        <w:pStyle w:val="e"/>
        <w:keepNext/>
        <w:ind w:left="547" w:hanging="547"/>
        <w:rPr>
          <w:b/>
        </w:rPr>
      </w:pPr>
      <w:r>
        <w:rPr>
          <w:b/>
        </w:rPr>
        <w:t>14.</w:t>
      </w:r>
    </w:p>
    <w:p w14:paraId="204278F0" w14:textId="77777777" w:rsidR="008176A3" w:rsidRDefault="003A059F" w:rsidP="0012097D">
      <w:pPr>
        <w:pStyle w:val="e"/>
        <w:rPr>
          <w:b/>
        </w:rPr>
      </w:pPr>
      <w:r>
        <w:rPr>
          <w:b/>
          <w:noProof/>
        </w:rPr>
        <w:drawing>
          <wp:inline distT="0" distB="0" distL="0" distR="0" wp14:anchorId="367B8CBD" wp14:editId="3CD30F2B">
            <wp:extent cx="4514850" cy="1894251"/>
            <wp:effectExtent l="25400" t="0" r="6350" b="0"/>
            <wp:docPr id="17" name="Picture 16" descr="11_2QR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2QRQ1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5AF1" w14:textId="77777777" w:rsidR="003A059F" w:rsidRDefault="003A059F" w:rsidP="0012097D">
      <w:pPr>
        <w:pStyle w:val="e"/>
        <w:rPr>
          <w:b/>
        </w:rPr>
      </w:pPr>
    </w:p>
    <w:p w14:paraId="277B9B88" w14:textId="77777777" w:rsidR="00F20FBE" w:rsidRPr="0012097D" w:rsidRDefault="00F20FBE" w:rsidP="0012097D">
      <w:pPr>
        <w:pStyle w:val="e"/>
        <w:rPr>
          <w:b/>
        </w:rPr>
      </w:pPr>
    </w:p>
    <w:sectPr w:rsidR="00F20FBE" w:rsidRPr="0012097D" w:rsidSect="00F20FBE">
      <w:headerReference w:type="default" r:id="rId24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86162E" w14:textId="77777777" w:rsidR="00B63C0B" w:rsidRDefault="00DA5735">
      <w:r>
        <w:separator/>
      </w:r>
    </w:p>
  </w:endnote>
  <w:endnote w:type="continuationSeparator" w:id="0">
    <w:p w14:paraId="4F527E10" w14:textId="77777777" w:rsidR="00B63C0B" w:rsidRDefault="00DA5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9BCAA" w14:textId="77777777" w:rsidR="00B63C0B" w:rsidRDefault="00DA5735">
      <w:r>
        <w:separator/>
      </w:r>
    </w:p>
  </w:footnote>
  <w:footnote w:type="continuationSeparator" w:id="0">
    <w:p w14:paraId="0BF84826" w14:textId="77777777" w:rsidR="00B63C0B" w:rsidRDefault="00DA57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1F917C" w14:textId="77777777" w:rsidR="008176A3" w:rsidRPr="00A91F2E" w:rsidRDefault="009277E2" w:rsidP="00F20FBE">
    <w:pPr>
      <w:tabs>
        <w:tab w:val="left" w:pos="4320"/>
        <w:tab w:val="left" w:pos="8370"/>
      </w:tabs>
      <w:rPr>
        <w:rFonts w:ascii="Times" w:hAnsi="Times"/>
      </w:rPr>
    </w:pPr>
    <w:r>
      <w:rPr>
        <w:i/>
      </w:rPr>
      <w:t>11_2</w:t>
    </w:r>
    <w:r w:rsidRPr="00FA7B83">
      <w:rPr>
        <w:i/>
      </w:rPr>
      <w:t>QRQ</w:t>
    </w:r>
    <w:r w:rsidR="00DA5735">
      <w:rPr>
        <w:i/>
      </w:rPr>
      <w:t>NetLogo</w:t>
    </w:r>
    <w:r w:rsidR="008176A3">
      <w:rPr>
        <w:rFonts w:ascii="Times" w:hAnsi="Times"/>
      </w:rPr>
      <w:tab/>
    </w:r>
    <w:r w:rsidR="008176A3" w:rsidRPr="00A91F2E">
      <w:rPr>
        <w:rFonts w:ascii="Times" w:hAnsi="Times"/>
      </w:rPr>
      <w:tab/>
    </w:r>
    <w:r w:rsidR="008176A3" w:rsidRPr="00A91F2E">
      <w:rPr>
        <w:rStyle w:val="PageNumber"/>
        <w:rFonts w:ascii="Times" w:hAnsi="Times"/>
      </w:rPr>
      <w:fldChar w:fldCharType="begin"/>
    </w:r>
    <w:r w:rsidR="008176A3" w:rsidRPr="00A91F2E">
      <w:rPr>
        <w:rStyle w:val="PageNumber"/>
        <w:rFonts w:ascii="Times" w:hAnsi="Times"/>
      </w:rPr>
      <w:instrText xml:space="preserve"> PAGE </w:instrText>
    </w:r>
    <w:r w:rsidR="008176A3" w:rsidRPr="00A91F2E">
      <w:rPr>
        <w:rStyle w:val="PageNumber"/>
        <w:rFonts w:ascii="Times" w:hAnsi="Times"/>
      </w:rPr>
      <w:fldChar w:fldCharType="separate"/>
    </w:r>
    <w:r w:rsidR="00E04CC1">
      <w:rPr>
        <w:rStyle w:val="PageNumber"/>
        <w:rFonts w:ascii="Times" w:hAnsi="Times"/>
        <w:noProof/>
      </w:rPr>
      <w:t>2</w:t>
    </w:r>
    <w:r w:rsidR="008176A3" w:rsidRPr="00A91F2E">
      <w:rPr>
        <w:rStyle w:val="PageNumber"/>
        <w:rFonts w:ascii="Times" w:hAnsi="Time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80462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8DA1B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2DA23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F5C09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022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45EC1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C9E81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5483C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DCA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5FCA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2E2F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E3659E3"/>
    <w:multiLevelType w:val="hybridMultilevel"/>
    <w:tmpl w:val="604CDAAA"/>
    <w:lvl w:ilvl="0" w:tplc="2F029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199"/>
  <w:printFractionalCharacterWidth/>
  <w:embedSystemFonts/>
  <w:bordersDoNotSurroundHeader/>
  <w:bordersDoNotSurroundFooter/>
  <w:attachedTemplate r:id="rId1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BD"/>
    <w:rsid w:val="00075AC1"/>
    <w:rsid w:val="000B32FA"/>
    <w:rsid w:val="000C211C"/>
    <w:rsid w:val="000E678F"/>
    <w:rsid w:val="0012097D"/>
    <w:rsid w:val="001C0A17"/>
    <w:rsid w:val="0026552F"/>
    <w:rsid w:val="00323F45"/>
    <w:rsid w:val="003568DE"/>
    <w:rsid w:val="003A059F"/>
    <w:rsid w:val="004569BD"/>
    <w:rsid w:val="00483CEC"/>
    <w:rsid w:val="006A4954"/>
    <w:rsid w:val="0078785A"/>
    <w:rsid w:val="007D7813"/>
    <w:rsid w:val="008176A3"/>
    <w:rsid w:val="009277E2"/>
    <w:rsid w:val="00991D4E"/>
    <w:rsid w:val="00A52DAC"/>
    <w:rsid w:val="00B45DC7"/>
    <w:rsid w:val="00B63C0B"/>
    <w:rsid w:val="00C6354F"/>
    <w:rsid w:val="00D00856"/>
    <w:rsid w:val="00DA5735"/>
    <w:rsid w:val="00DA7AA1"/>
    <w:rsid w:val="00E04CC1"/>
    <w:rsid w:val="00EB3F86"/>
    <w:rsid w:val="00EF0AAD"/>
    <w:rsid w:val="00F20FBE"/>
    <w:rsid w:val="00F712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1FE5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link w:val="Heading2Char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aliases w:val="bold title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4569BD"/>
    <w:rPr>
      <w:rFonts w:ascii="Times" w:hAnsi="Times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link w:val="Heading2Char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aliases w:val="bold title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4569BD"/>
    <w:rPr>
      <w:rFonts w:ascii="Times" w:hAnsi="Times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ifletab:Library:Application%20Support:Microsoft:Office:User%20Templates:My%20Templates:Times%2012%20Sing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12 Single.dot</Template>
  <TotalTime>4</TotalTime>
  <Pages>10</Pages>
  <Words>394</Words>
  <Characters>2251</Characters>
  <Application>Microsoft Macintosh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Example 7</dc:title>
  <dc:subject/>
  <dc:creator>Angela Shiflet</dc:creator>
  <cp:keywords/>
  <cp:lastModifiedBy>User</cp:lastModifiedBy>
  <cp:revision>6</cp:revision>
  <cp:lastPrinted>2009-04-04T01:12:00Z</cp:lastPrinted>
  <dcterms:created xsi:type="dcterms:W3CDTF">2013-06-18T14:28:00Z</dcterms:created>
  <dcterms:modified xsi:type="dcterms:W3CDTF">2014-04-23T01:29:00Z</dcterms:modified>
</cp:coreProperties>
</file>