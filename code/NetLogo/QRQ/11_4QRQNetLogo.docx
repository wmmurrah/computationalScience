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85043" w14:textId="77777777" w:rsidR="004569BD" w:rsidRDefault="004569BD" w:rsidP="004569BD">
      <w:pPr>
        <w:pStyle w:val="b"/>
      </w:pPr>
      <w:r>
        <w:t>11.</w:t>
      </w:r>
      <w:r w:rsidR="00E80FE8">
        <w:t>4</w:t>
      </w:r>
      <w:r w:rsidRPr="005559D6">
        <w:t xml:space="preserve"> </w:t>
      </w:r>
      <w:r w:rsidR="00E80FE8">
        <w:t>Modeling an "Able" Invader—the "Cane" Toad</w:t>
      </w:r>
    </w:p>
    <w:p w14:paraId="784BD89A" w14:textId="77777777" w:rsidR="004569BD" w:rsidRDefault="00081D8C" w:rsidP="004569BD">
      <w:pPr>
        <w:pStyle w:val="Heading2"/>
      </w:pPr>
      <w:r>
        <w:rPr>
          <w:i/>
        </w:rPr>
        <w:t>NetLogo</w:t>
      </w:r>
      <w:r w:rsidR="004569BD">
        <w:t xml:space="preserve"> Quick Review Questions</w:t>
      </w:r>
    </w:p>
    <w:p w14:paraId="267783E2" w14:textId="77777777" w:rsidR="00BD4D0D" w:rsidRDefault="004569BD" w:rsidP="004569BD">
      <w:pPr>
        <w:pStyle w:val="t"/>
        <w:jc w:val="center"/>
        <w:rPr>
          <w:i/>
        </w:rPr>
      </w:pPr>
      <w:r w:rsidRPr="0091713F">
        <w:rPr>
          <w:i/>
        </w:rPr>
        <w:t>Introduc</w:t>
      </w:r>
      <w:r w:rsidR="00BD4D0D">
        <w:rPr>
          <w:i/>
        </w:rPr>
        <w:t>tion to Computational Science:</w:t>
      </w:r>
    </w:p>
    <w:p w14:paraId="10C189FA" w14:textId="27612384" w:rsidR="004569BD" w:rsidRPr="0091713F" w:rsidRDefault="004569BD" w:rsidP="004569BD">
      <w:pPr>
        <w:pStyle w:val="t"/>
        <w:jc w:val="center"/>
        <w:rPr>
          <w:i/>
        </w:rPr>
      </w:pPr>
      <w:bookmarkStart w:id="0" w:name="_GoBack"/>
      <w:bookmarkEnd w:id="0"/>
      <w:r w:rsidRPr="0091713F">
        <w:rPr>
          <w:i/>
        </w:rPr>
        <w:t>Modeling and Simulation for the Sciences</w:t>
      </w:r>
      <w:r w:rsidR="00BD4D0D">
        <w:rPr>
          <w:i/>
        </w:rPr>
        <w:t>, 2</w:t>
      </w:r>
      <w:r w:rsidR="00BD4D0D" w:rsidRPr="00BD4D0D">
        <w:rPr>
          <w:i/>
          <w:vertAlign w:val="superscript"/>
        </w:rPr>
        <w:t>nd</w:t>
      </w:r>
      <w:r w:rsidR="00BD4D0D">
        <w:rPr>
          <w:i/>
        </w:rPr>
        <w:t xml:space="preserve"> Edition</w:t>
      </w:r>
    </w:p>
    <w:p w14:paraId="6BD70360" w14:textId="77777777" w:rsidR="004569BD" w:rsidRDefault="004569BD" w:rsidP="004569BD">
      <w:pPr>
        <w:pStyle w:val="t"/>
        <w:jc w:val="center"/>
      </w:pPr>
      <w:r>
        <w:t>Angela B. Shiflet and George W. Shiflet</w:t>
      </w:r>
    </w:p>
    <w:p w14:paraId="32A9659F" w14:textId="77777777" w:rsidR="004569BD" w:rsidRDefault="004569BD" w:rsidP="004569BD">
      <w:pPr>
        <w:pStyle w:val="t"/>
        <w:jc w:val="center"/>
      </w:pPr>
      <w:r>
        <w:t>Wofford College</w:t>
      </w:r>
    </w:p>
    <w:p w14:paraId="27AC6665" w14:textId="17F2FF58" w:rsidR="004569BD" w:rsidRDefault="004569BD" w:rsidP="004569BD">
      <w:pPr>
        <w:pStyle w:val="t"/>
        <w:jc w:val="center"/>
      </w:pPr>
      <w:r>
        <w:t>© 201</w:t>
      </w:r>
      <w:r w:rsidR="00E51BD8">
        <w:t>4</w:t>
      </w:r>
      <w:r>
        <w:t xml:space="preserve"> by Princeton University Press</w:t>
      </w:r>
    </w:p>
    <w:p w14:paraId="1BE0FE2B" w14:textId="77777777" w:rsidR="00E80FE8" w:rsidRDefault="00E80FE8" w:rsidP="00E80FE8">
      <w:pPr>
        <w:pStyle w:val="t"/>
        <w:rPr>
          <w:b/>
          <w:i/>
        </w:rPr>
      </w:pPr>
    </w:p>
    <w:p w14:paraId="21838A6B" w14:textId="77777777" w:rsidR="00E80FE8" w:rsidRPr="00C6354F" w:rsidRDefault="00E80FE8" w:rsidP="00E80FE8">
      <w:pPr>
        <w:pStyle w:val="t"/>
        <w:rPr>
          <w:b/>
        </w:rPr>
      </w:pPr>
      <w:r w:rsidRPr="00C6354F">
        <w:rPr>
          <w:b/>
          <w:i/>
        </w:rPr>
        <w:t xml:space="preserve">Compose all the following answers in </w:t>
      </w:r>
      <w:r w:rsidR="00081D8C">
        <w:rPr>
          <w:b/>
          <w:i/>
        </w:rPr>
        <w:t>NetLogo</w:t>
      </w:r>
      <w:r w:rsidRPr="00C6354F">
        <w:rPr>
          <w:b/>
        </w:rPr>
        <w:t>:</w:t>
      </w:r>
    </w:p>
    <w:p w14:paraId="4E61F9B2" w14:textId="77777777" w:rsidR="00C11B7F" w:rsidRDefault="00C11B7F" w:rsidP="00C11B7F">
      <w:pPr>
        <w:pStyle w:val="b"/>
      </w:pPr>
      <w:r>
        <w:t>Phase 0:  Initialization</w:t>
      </w:r>
    </w:p>
    <w:p w14:paraId="1FB4FECD" w14:textId="3FE59F02" w:rsidR="00E80FE8" w:rsidRPr="00A45194" w:rsidRDefault="003568DE" w:rsidP="00E80FE8">
      <w:pPr>
        <w:pStyle w:val="Caption"/>
      </w:pPr>
      <w:r w:rsidRPr="000A0E4F">
        <w:rPr>
          <w:b/>
        </w:rPr>
        <w:t xml:space="preserve">Quick Review Question </w:t>
      </w:r>
      <w:r w:rsidR="00577657" w:rsidRPr="000A0E4F">
        <w:rPr>
          <w:b/>
        </w:rPr>
        <w:fldChar w:fldCharType="begin"/>
      </w:r>
      <w:r w:rsidRPr="000A0E4F">
        <w:rPr>
          <w:b/>
        </w:rPr>
        <w:instrText xml:space="preserve"> SEQ Quick_Review_Question \* ARABIC </w:instrText>
      </w:r>
      <w:r w:rsidR="00577657" w:rsidRPr="000A0E4F">
        <w:rPr>
          <w:b/>
        </w:rPr>
        <w:fldChar w:fldCharType="separate"/>
      </w:r>
      <w:r w:rsidR="007F0D0D">
        <w:rPr>
          <w:b/>
          <w:noProof/>
        </w:rPr>
        <w:t>1</w:t>
      </w:r>
      <w:r w:rsidR="00577657" w:rsidRPr="000A0E4F">
        <w:rPr>
          <w:b/>
        </w:rPr>
        <w:fldChar w:fldCharType="end"/>
      </w:r>
      <w:r>
        <w:tab/>
      </w:r>
      <w:r w:rsidR="00A45194">
        <w:t xml:space="preserve">Declare a breed of </w:t>
      </w:r>
      <w:r w:rsidR="00A45194" w:rsidRPr="00A45194">
        <w:rPr>
          <w:i/>
        </w:rPr>
        <w:t>toads</w:t>
      </w:r>
      <w:r w:rsidR="00A45194">
        <w:t xml:space="preserve">.  </w:t>
      </w:r>
      <w:r w:rsidR="00E26AB2">
        <w:t>Start</w:t>
      </w:r>
      <w:r w:rsidR="006A2574">
        <w:t xml:space="preserve"> the </w:t>
      </w:r>
      <w:r w:rsidR="00261E07">
        <w:t>function</w:t>
      </w:r>
      <w:r w:rsidR="006A2574">
        <w:t xml:space="preserve"> </w:t>
      </w:r>
      <w:r w:rsidR="00676A93">
        <w:rPr>
          <w:i/>
        </w:rPr>
        <w:t>init</w:t>
      </w:r>
      <w:r w:rsidR="006A2574" w:rsidRPr="00266561">
        <w:rPr>
          <w:i/>
        </w:rPr>
        <w:t>Toads</w:t>
      </w:r>
      <w:r w:rsidR="00E26AB2">
        <w:t xml:space="preserve"> to set the shape</w:t>
      </w:r>
      <w:r w:rsidR="00A45194">
        <w:t xml:space="preserve"> of </w:t>
      </w:r>
      <w:r w:rsidR="00A45194">
        <w:rPr>
          <w:i/>
        </w:rPr>
        <w:t>toads</w:t>
      </w:r>
      <w:r w:rsidR="00A45194">
        <w:t xml:space="preserve"> to be "toad".</w:t>
      </w:r>
    </w:p>
    <w:p w14:paraId="7D9FCFD7" w14:textId="2BEFEAFF" w:rsidR="00C6354F" w:rsidRDefault="003568DE" w:rsidP="002752DD">
      <w:pPr>
        <w:pStyle w:val="Caption"/>
      </w:pPr>
      <w:r>
        <w:t xml:space="preserve"> </w:t>
      </w:r>
      <w:r w:rsidR="003E5E9A" w:rsidRPr="0061224C">
        <w:rPr>
          <w:b/>
        </w:rPr>
        <w:t xml:space="preserve">Quick Review Question </w:t>
      </w:r>
      <w:r w:rsidR="00577657" w:rsidRPr="0061224C">
        <w:rPr>
          <w:b/>
        </w:rPr>
        <w:fldChar w:fldCharType="begin"/>
      </w:r>
      <w:r w:rsidR="003E5E9A" w:rsidRPr="0061224C">
        <w:rPr>
          <w:b/>
        </w:rPr>
        <w:instrText xml:space="preserve"> SEQ Quick_Review_Question \* ARABIC </w:instrText>
      </w:r>
      <w:r w:rsidR="00577657" w:rsidRPr="0061224C">
        <w:rPr>
          <w:b/>
        </w:rPr>
        <w:fldChar w:fldCharType="separate"/>
      </w:r>
      <w:r w:rsidR="007F0D0D">
        <w:rPr>
          <w:b/>
          <w:noProof/>
        </w:rPr>
        <w:t>2</w:t>
      </w:r>
      <w:r w:rsidR="00577657" w:rsidRPr="0061224C">
        <w:rPr>
          <w:b/>
        </w:rPr>
        <w:fldChar w:fldCharType="end"/>
      </w:r>
      <w:r w:rsidR="003E5E9A">
        <w:tab/>
      </w:r>
      <w:r w:rsidR="00A45194">
        <w:t xml:space="preserve">Declare that toads own </w:t>
      </w:r>
      <w:r w:rsidR="00A45194" w:rsidRPr="00A45194">
        <w:rPr>
          <w:i/>
        </w:rPr>
        <w:t>energy</w:t>
      </w:r>
      <w:r w:rsidR="00A45194">
        <w:t>,</w:t>
      </w:r>
      <w:r w:rsidR="00A45194" w:rsidRPr="00A45194">
        <w:t xml:space="preserve"> </w:t>
      </w:r>
      <w:r w:rsidR="00A45194" w:rsidRPr="00A45194">
        <w:rPr>
          <w:i/>
        </w:rPr>
        <w:t>water</w:t>
      </w:r>
      <w:r w:rsidR="00A45194">
        <w:t>,</w:t>
      </w:r>
      <w:r w:rsidR="00A45194" w:rsidRPr="00A45194">
        <w:t xml:space="preserve"> </w:t>
      </w:r>
      <w:r w:rsidR="00A45194" w:rsidRPr="00A45194">
        <w:rPr>
          <w:i/>
        </w:rPr>
        <w:t>state</w:t>
      </w:r>
      <w:r w:rsidR="00A45194">
        <w:t>,</w:t>
      </w:r>
      <w:r w:rsidR="00A45194" w:rsidRPr="00A45194">
        <w:t xml:space="preserve"> </w:t>
      </w:r>
      <w:r w:rsidR="00A45194" w:rsidRPr="00A45194">
        <w:rPr>
          <w:i/>
        </w:rPr>
        <w:t>numTimeSteps</w:t>
      </w:r>
      <w:r w:rsidR="00A45194">
        <w:t>,</w:t>
      </w:r>
      <w:r w:rsidR="00A45194" w:rsidRPr="00A45194">
        <w:t xml:space="preserve"> </w:t>
      </w:r>
      <w:r w:rsidR="00A45194" w:rsidRPr="00A45194">
        <w:rPr>
          <w:i/>
        </w:rPr>
        <w:t>lastx</w:t>
      </w:r>
      <w:r w:rsidR="00A45194">
        <w:t>, and</w:t>
      </w:r>
      <w:r w:rsidR="00A45194" w:rsidRPr="00A45194">
        <w:t xml:space="preserve"> </w:t>
      </w:r>
      <w:r w:rsidR="00A45194" w:rsidRPr="00A45194">
        <w:rPr>
          <w:i/>
        </w:rPr>
        <w:t>lasty</w:t>
      </w:r>
      <w:r w:rsidR="00A45194">
        <w:t xml:space="preserve">.  </w:t>
      </w:r>
      <w:r w:rsidR="003E5E9A">
        <w:t xml:space="preserve">Write </w:t>
      </w:r>
      <w:r w:rsidR="00A45194">
        <w:t xml:space="preserve">a statement for </w:t>
      </w:r>
      <w:r w:rsidR="00A45194">
        <w:rPr>
          <w:i/>
        </w:rPr>
        <w:t>initToads</w:t>
      </w:r>
      <w:r w:rsidR="00A45194">
        <w:t xml:space="preserve"> to</w:t>
      </w:r>
      <w:r w:rsidR="003E5E9A">
        <w:rPr>
          <w:b/>
        </w:rPr>
        <w:t xml:space="preserve"> </w:t>
      </w:r>
      <w:r w:rsidR="00A45194">
        <w:t xml:space="preserve">create </w:t>
      </w:r>
      <w:r w:rsidR="00A45194">
        <w:rPr>
          <w:i/>
        </w:rPr>
        <w:t>NUM_TOADS</w:t>
      </w:r>
      <w:r w:rsidR="00A45194">
        <w:t xml:space="preserve"> </w:t>
      </w:r>
      <w:r w:rsidR="00E27A6D">
        <w:t xml:space="preserve">number of </w:t>
      </w:r>
      <w:r w:rsidR="00A45194">
        <w:t>initialized toad agents</w:t>
      </w:r>
      <w:r w:rsidR="003E5E9A">
        <w:t>.</w:t>
      </w:r>
    </w:p>
    <w:p w14:paraId="76F57558" w14:textId="77777777" w:rsidR="002E14E6" w:rsidRDefault="002E14E6" w:rsidP="002E14E6">
      <w:pPr>
        <w:pStyle w:val="Caption"/>
      </w:pPr>
      <w:r w:rsidRPr="00EF4CE3">
        <w:rPr>
          <w:b/>
        </w:rPr>
        <w:t xml:space="preserve">Quick Review Question </w:t>
      </w:r>
      <w:r w:rsidR="00577657" w:rsidRPr="00EF4CE3">
        <w:rPr>
          <w:b/>
        </w:rPr>
        <w:fldChar w:fldCharType="begin"/>
      </w:r>
      <w:r w:rsidRPr="00EF4CE3">
        <w:rPr>
          <w:b/>
        </w:rPr>
        <w:instrText xml:space="preserve"> SEQ Quick_Review_Question \* ARABIC </w:instrText>
      </w:r>
      <w:r w:rsidR="00577657" w:rsidRPr="00EF4CE3">
        <w:rPr>
          <w:b/>
        </w:rPr>
        <w:fldChar w:fldCharType="separate"/>
      </w:r>
      <w:r w:rsidR="007F0D0D">
        <w:rPr>
          <w:b/>
          <w:noProof/>
        </w:rPr>
        <w:t>3</w:t>
      </w:r>
      <w:r w:rsidR="00577657" w:rsidRPr="00EF4CE3">
        <w:rPr>
          <w:b/>
        </w:rPr>
        <w:fldChar w:fldCharType="end"/>
      </w:r>
      <w:r>
        <w:tab/>
        <w:t xml:space="preserve">Suppose </w:t>
      </w:r>
      <w:r>
        <w:rPr>
          <w:i/>
        </w:rPr>
        <w:t>PERCENT_AWPS</w:t>
      </w:r>
      <w:r>
        <w:t xml:space="preserve"> is 0.3, </w:t>
      </w:r>
      <w:r>
        <w:rPr>
          <w:i/>
        </w:rPr>
        <w:t>PERCENT_AWPS_FENCED</w:t>
      </w:r>
      <w:r>
        <w:t xml:space="preserve"> is 25, and </w:t>
      </w:r>
      <w:r>
        <w:rPr>
          <w:i/>
        </w:rPr>
        <w:t>PERCENT_MOIST_AREAS</w:t>
      </w:r>
      <w:r>
        <w:t xml:space="preserve"> is 0.1 and the grid is 100-by-40 cells.  On the average, after the initialization phase how many of the following would we expect on the grid:</w:t>
      </w:r>
    </w:p>
    <w:p w14:paraId="41A3B61E" w14:textId="77777777" w:rsidR="002E14E6" w:rsidRDefault="002E14E6" w:rsidP="002E14E6">
      <w:pPr>
        <w:pStyle w:val="p"/>
      </w:pPr>
      <w:r>
        <w:rPr>
          <w:b/>
        </w:rPr>
        <w:t>a.</w:t>
      </w:r>
      <w:r>
        <w:tab/>
      </w:r>
      <w:r>
        <w:rPr>
          <w:i/>
        </w:rPr>
        <w:t>Awp</w:t>
      </w:r>
      <w:r>
        <w:t xml:space="preserve"> agents before initialization of </w:t>
      </w:r>
      <w:r>
        <w:rPr>
          <w:i/>
        </w:rPr>
        <w:t>FencedAwp</w:t>
      </w:r>
      <w:r>
        <w:t xml:space="preserve"> agents</w:t>
      </w:r>
    </w:p>
    <w:p w14:paraId="408E6E32" w14:textId="77777777" w:rsidR="002E14E6" w:rsidRDefault="002E14E6" w:rsidP="002E14E6">
      <w:pPr>
        <w:pStyle w:val="p"/>
      </w:pPr>
      <w:r>
        <w:rPr>
          <w:b/>
        </w:rPr>
        <w:t>b.</w:t>
      </w:r>
      <w:r>
        <w:tab/>
      </w:r>
      <w:r>
        <w:rPr>
          <w:i/>
        </w:rPr>
        <w:t>FencedAwp</w:t>
      </w:r>
      <w:r>
        <w:t xml:space="preserve"> agents</w:t>
      </w:r>
    </w:p>
    <w:p w14:paraId="33265114" w14:textId="77777777" w:rsidR="002E14E6" w:rsidRPr="00E03636" w:rsidRDefault="002E14E6" w:rsidP="002E14E6">
      <w:pPr>
        <w:pStyle w:val="p"/>
      </w:pPr>
      <w:r>
        <w:rPr>
          <w:b/>
        </w:rPr>
        <w:t>c.</w:t>
      </w:r>
      <w:r>
        <w:tab/>
      </w:r>
      <w:r>
        <w:rPr>
          <w:i/>
        </w:rPr>
        <w:t>Awp</w:t>
      </w:r>
      <w:r>
        <w:t xml:space="preserve"> agents after initialization of </w:t>
      </w:r>
      <w:r>
        <w:rPr>
          <w:i/>
        </w:rPr>
        <w:t>FencedAwp</w:t>
      </w:r>
      <w:r>
        <w:t xml:space="preserve"> agents</w:t>
      </w:r>
    </w:p>
    <w:p w14:paraId="600128BB" w14:textId="77777777" w:rsidR="002E14E6" w:rsidRDefault="002E14E6" w:rsidP="002E14E6">
      <w:pPr>
        <w:pStyle w:val="p"/>
      </w:pPr>
      <w:r>
        <w:rPr>
          <w:b/>
        </w:rPr>
        <w:t>d.</w:t>
      </w:r>
      <w:r>
        <w:tab/>
      </w:r>
      <w:r>
        <w:rPr>
          <w:i/>
        </w:rPr>
        <w:t>MoistArea</w:t>
      </w:r>
      <w:r>
        <w:t xml:space="preserve"> agents</w:t>
      </w:r>
    </w:p>
    <w:p w14:paraId="27847E2E" w14:textId="77777777" w:rsidR="002E14E6" w:rsidRDefault="002E14E6" w:rsidP="002E14E6">
      <w:pPr>
        <w:pStyle w:val="p"/>
      </w:pPr>
      <w:r>
        <w:rPr>
          <w:b/>
        </w:rPr>
        <w:t>e.</w:t>
      </w:r>
      <w:r>
        <w:tab/>
        <w:t xml:space="preserve">If there are 5 </w:t>
      </w:r>
      <w:r>
        <w:rPr>
          <w:i/>
        </w:rPr>
        <w:t>Awp</w:t>
      </w:r>
      <w:r>
        <w:t xml:space="preserve">, 2 </w:t>
      </w:r>
      <w:r>
        <w:rPr>
          <w:i/>
        </w:rPr>
        <w:t>FencedAwp</w:t>
      </w:r>
      <w:r>
        <w:t xml:space="preserve">, and 3 </w:t>
      </w:r>
      <w:r>
        <w:rPr>
          <w:i/>
        </w:rPr>
        <w:t>MoistArea</w:t>
      </w:r>
      <w:r>
        <w:t xml:space="preserve"> agents, none of which are next to a border or each other, how many </w:t>
      </w:r>
      <w:r>
        <w:rPr>
          <w:i/>
        </w:rPr>
        <w:t>AwpAdjacent</w:t>
      </w:r>
      <w:r>
        <w:t xml:space="preserve"> agents are there?</w:t>
      </w:r>
    </w:p>
    <w:p w14:paraId="20E961EF" w14:textId="0E08BD6B" w:rsidR="002752DD" w:rsidRPr="00EF1E58" w:rsidRDefault="002752DD" w:rsidP="002752DD">
      <w:pPr>
        <w:pStyle w:val="Caption"/>
      </w:pPr>
      <w:r w:rsidRPr="002752DD">
        <w:rPr>
          <w:b/>
        </w:rPr>
        <w:t xml:space="preserve">Quick Review Question </w:t>
      </w:r>
      <w:r w:rsidR="00577657" w:rsidRPr="002752DD">
        <w:rPr>
          <w:b/>
        </w:rPr>
        <w:fldChar w:fldCharType="begin"/>
      </w:r>
      <w:r w:rsidRPr="002752DD">
        <w:rPr>
          <w:b/>
        </w:rPr>
        <w:instrText xml:space="preserve"> SEQ Quick_Review_Question \* ARABIC </w:instrText>
      </w:r>
      <w:r w:rsidR="00577657" w:rsidRPr="002752DD">
        <w:rPr>
          <w:b/>
        </w:rPr>
        <w:fldChar w:fldCharType="separate"/>
      </w:r>
      <w:r w:rsidR="007F0D0D">
        <w:rPr>
          <w:b/>
          <w:noProof/>
        </w:rPr>
        <w:t>4</w:t>
      </w:r>
      <w:r w:rsidR="00577657" w:rsidRPr="002752DD">
        <w:rPr>
          <w:b/>
        </w:rPr>
        <w:fldChar w:fldCharType="end"/>
      </w:r>
      <w:r>
        <w:tab/>
      </w:r>
      <w:r w:rsidR="00EF1E58">
        <w:t xml:space="preserve">Assume </w:t>
      </w:r>
      <w:r w:rsidR="00EF1E58" w:rsidRPr="00EF1E58">
        <w:rPr>
          <w:i/>
        </w:rPr>
        <w:t>SIDE</w:t>
      </w:r>
      <w:r w:rsidR="00EF1E58">
        <w:t xml:space="preserve"> is the length of one side of the square landscape.  Suppose the function </w:t>
      </w:r>
      <w:r w:rsidR="00E20E4A">
        <w:rPr>
          <w:i/>
        </w:rPr>
        <w:t>initMoisture</w:t>
      </w:r>
      <w:r>
        <w:t xml:space="preserve"> </w:t>
      </w:r>
      <w:r w:rsidR="00EF1E58">
        <w:t xml:space="preserve">calls </w:t>
      </w:r>
      <w:r w:rsidR="00EF1E58">
        <w:rPr>
          <w:i/>
        </w:rPr>
        <w:t>initDesert</w:t>
      </w:r>
      <w:r w:rsidR="00EF1E58">
        <w:t xml:space="preserve"> and </w:t>
      </w:r>
      <w:r w:rsidR="00EF1E58">
        <w:rPr>
          <w:i/>
        </w:rPr>
        <w:t>initAwps</w:t>
      </w:r>
      <w:r w:rsidR="00EF1E58">
        <w:t>.</w:t>
      </w:r>
    </w:p>
    <w:p w14:paraId="2E88E5C5" w14:textId="3C8A2594" w:rsidR="00B53C26" w:rsidRPr="00B53C26" w:rsidRDefault="002752DD" w:rsidP="00E932B4">
      <w:pPr>
        <w:pStyle w:val="p"/>
      </w:pPr>
      <w:r w:rsidRPr="00E932B4">
        <w:rPr>
          <w:b/>
        </w:rPr>
        <w:t>a.</w:t>
      </w:r>
      <w:r>
        <w:tab/>
      </w:r>
      <w:r w:rsidR="00B53C26">
        <w:t xml:space="preserve">Write </w:t>
      </w:r>
      <w:r w:rsidR="00B53C26">
        <w:rPr>
          <w:i/>
        </w:rPr>
        <w:t>initFood</w:t>
      </w:r>
      <w:r w:rsidR="00B53C26">
        <w:t xml:space="preserve"> to initialize the food value for each patch.</w:t>
      </w:r>
    </w:p>
    <w:p w14:paraId="345EE2A5" w14:textId="72761069" w:rsidR="002752DD" w:rsidRPr="00EF1E58" w:rsidRDefault="00B53C26" w:rsidP="00E932B4">
      <w:pPr>
        <w:pStyle w:val="p"/>
      </w:pPr>
      <w:r w:rsidRPr="00B53C26">
        <w:rPr>
          <w:b/>
        </w:rPr>
        <w:t>b.</w:t>
      </w:r>
      <w:r>
        <w:tab/>
      </w:r>
      <w:r w:rsidR="00DF36C3">
        <w:t xml:space="preserve">Write </w:t>
      </w:r>
      <w:r w:rsidR="00DF36C3">
        <w:rPr>
          <w:i/>
        </w:rPr>
        <w:t>initDesert</w:t>
      </w:r>
      <w:r w:rsidR="00DF36C3">
        <w:t xml:space="preserve">, as follows: </w:t>
      </w:r>
      <w:r w:rsidR="003E6E35">
        <w:t xml:space="preserve">If a patch is in the interior, make its class be </w:t>
      </w:r>
      <w:r w:rsidR="00E20E4A">
        <w:rPr>
          <w:i/>
        </w:rPr>
        <w:t>DESERT</w:t>
      </w:r>
      <w:r w:rsidR="00E20E4A">
        <w:t xml:space="preserve"> and </w:t>
      </w:r>
      <w:r w:rsidR="003E6E35">
        <w:t xml:space="preserve">have its color be grey and its </w:t>
      </w:r>
      <w:r w:rsidR="003E6E35">
        <w:rPr>
          <w:i/>
        </w:rPr>
        <w:t>scale-color</w:t>
      </w:r>
      <w:r w:rsidR="003E6E35">
        <w:t xml:space="preserve"> be</w:t>
      </w:r>
      <w:r w:rsidR="00E20E4A">
        <w:t xml:space="preserve"> </w:t>
      </w:r>
      <w:r w:rsidR="003E6E35">
        <w:t xml:space="preserve">proportional to its amount of food, </w:t>
      </w:r>
      <w:r w:rsidR="003E6E35">
        <w:rPr>
          <w:i/>
        </w:rPr>
        <w:t>food</w:t>
      </w:r>
      <w:r w:rsidR="003E6E35">
        <w:t xml:space="preserve">, on a scale from </w:t>
      </w:r>
      <w:r w:rsidR="003E6E35" w:rsidRPr="003E6E35">
        <w:t>(</w:t>
      </w:r>
      <w:r w:rsidR="00D04B0D" w:rsidRPr="00D04B0D">
        <w:rPr>
          <w:i/>
        </w:rPr>
        <w:t>FOOD_CELL</w:t>
      </w:r>
      <w:r w:rsidR="00D04B0D">
        <w:rPr>
          <w:i/>
        </w:rPr>
        <w:t xml:space="preserve"> </w:t>
      </w:r>
      <w:r w:rsidR="003E6E35" w:rsidRPr="003E6E35">
        <w:t>* 2)</w:t>
      </w:r>
      <w:r w:rsidR="003E6E35">
        <w:t xml:space="preserve"> down to</w:t>
      </w:r>
      <w:r w:rsidR="003E6E35" w:rsidRPr="003E6E35">
        <w:t xml:space="preserve"> 0</w:t>
      </w:r>
      <w:r w:rsidR="003E6E35">
        <w:t>.</w:t>
      </w:r>
      <w:r w:rsidR="00EC2AD9">
        <w:t xml:space="preserve">  Otherwise, make its class be </w:t>
      </w:r>
      <w:r w:rsidR="00EC2AD9">
        <w:rPr>
          <w:i/>
        </w:rPr>
        <w:t>BORDER</w:t>
      </w:r>
      <w:r w:rsidR="00EF1E58">
        <w:t xml:space="preserve"> and</w:t>
      </w:r>
      <w:r w:rsidR="00EC2AD9">
        <w:t xml:space="preserve"> its color be </w:t>
      </w:r>
      <w:r w:rsidR="00EC2AD9">
        <w:rPr>
          <w:i/>
        </w:rPr>
        <w:t>grey</w:t>
      </w:r>
      <w:r w:rsidR="00EC2AD9">
        <w:t xml:space="preserve"> –</w:t>
      </w:r>
      <w:r w:rsidR="00EF1E58">
        <w:t xml:space="preserve"> 3.  For a patch on the east border, set its </w:t>
      </w:r>
      <w:r w:rsidR="00EF1E58">
        <w:rPr>
          <w:i/>
        </w:rPr>
        <w:t>plabel</w:t>
      </w:r>
      <w:r w:rsidR="00EF1E58">
        <w:t xml:space="preserve"> to "-". For a patch on one of the other borders, set its </w:t>
      </w:r>
      <w:r w:rsidR="00EF1E58">
        <w:rPr>
          <w:i/>
        </w:rPr>
        <w:t>plabel</w:t>
      </w:r>
      <w:r w:rsidR="00EF1E58">
        <w:t xml:space="preserve"> to "!".</w:t>
      </w:r>
    </w:p>
    <w:p w14:paraId="37299F18" w14:textId="62B8C172" w:rsidR="002752DD" w:rsidRPr="00DF36C3" w:rsidRDefault="00B53C26" w:rsidP="00E932B4">
      <w:pPr>
        <w:pStyle w:val="p"/>
      </w:pPr>
      <w:r>
        <w:rPr>
          <w:b/>
        </w:rPr>
        <w:t>c</w:t>
      </w:r>
      <w:r w:rsidR="002752DD" w:rsidRPr="00E932B4">
        <w:rPr>
          <w:b/>
        </w:rPr>
        <w:t>.</w:t>
      </w:r>
      <w:r w:rsidR="002752DD">
        <w:tab/>
      </w:r>
      <w:r w:rsidR="00DF36C3">
        <w:t xml:space="preserve">Write </w:t>
      </w:r>
      <w:r w:rsidR="00DF36C3" w:rsidRPr="00E932B4">
        <w:rPr>
          <w:i/>
        </w:rPr>
        <w:t>initAwp</w:t>
      </w:r>
      <w:r w:rsidR="00DF36C3">
        <w:rPr>
          <w:i/>
        </w:rPr>
        <w:t>s</w:t>
      </w:r>
      <w:r w:rsidR="00DF36C3">
        <w:t xml:space="preserve"> to initialize the AWPs, fenced AWPs, and surrounding areas.</w:t>
      </w:r>
    </w:p>
    <w:p w14:paraId="0F2C78C4" w14:textId="77777777" w:rsidR="00C6354F" w:rsidRPr="002752DD" w:rsidRDefault="00C11B7F" w:rsidP="00097023">
      <w:pPr>
        <w:pStyle w:val="b"/>
      </w:pPr>
      <w:r>
        <w:lastRenderedPageBreak/>
        <w:t>Phase 1: Consumption</w:t>
      </w:r>
    </w:p>
    <w:p w14:paraId="3821C2A8" w14:textId="77777777" w:rsidR="002102C4" w:rsidRDefault="002102C4" w:rsidP="002102C4">
      <w:pPr>
        <w:pStyle w:val="Caption"/>
      </w:pPr>
      <w:r w:rsidRPr="003E6BDD">
        <w:rPr>
          <w:b/>
        </w:rPr>
        <w:t xml:space="preserve">Quick Review Question </w:t>
      </w:r>
      <w:r w:rsidR="00577657" w:rsidRPr="003E6BDD">
        <w:rPr>
          <w:b/>
        </w:rPr>
        <w:fldChar w:fldCharType="begin"/>
      </w:r>
      <w:r w:rsidRPr="003E6BDD">
        <w:rPr>
          <w:b/>
        </w:rPr>
        <w:instrText xml:space="preserve"> SEQ Quick_Review_Question \* ARABIC </w:instrText>
      </w:r>
      <w:r w:rsidR="00577657" w:rsidRPr="003E6BDD">
        <w:rPr>
          <w:b/>
        </w:rPr>
        <w:fldChar w:fldCharType="separate"/>
      </w:r>
      <w:r w:rsidR="007F0D0D">
        <w:rPr>
          <w:b/>
          <w:noProof/>
        </w:rPr>
        <w:t>5</w:t>
      </w:r>
      <w:r w:rsidR="00577657" w:rsidRPr="003E6BDD">
        <w:rPr>
          <w:b/>
        </w:rPr>
        <w:fldChar w:fldCharType="end"/>
      </w:r>
      <w:r>
        <w:tab/>
        <w:t xml:space="preserve">Suppose </w:t>
      </w:r>
      <w:r w:rsidRPr="008348F0">
        <w:rPr>
          <w:i/>
        </w:rPr>
        <w:t>AMT_EAT</w:t>
      </w:r>
      <w:r>
        <w:t xml:space="preserve"> = 0.01 and </w:t>
      </w:r>
      <w:r>
        <w:rPr>
          <w:i/>
        </w:rPr>
        <w:t>FRACTION_WATER</w:t>
      </w:r>
      <w:r>
        <w:t xml:space="preserve"> = 0.6.  Assume a toad is on top of a desert cell.  Give the values of a toad's </w:t>
      </w:r>
      <w:r w:rsidRPr="008348F0">
        <w:rPr>
          <w:i/>
        </w:rPr>
        <w:t>energy</w:t>
      </w:r>
      <w:r>
        <w:t xml:space="preserve"> and </w:t>
      </w:r>
      <w:r w:rsidRPr="008348F0">
        <w:rPr>
          <w:i/>
        </w:rPr>
        <w:t>water</w:t>
      </w:r>
      <w:r>
        <w:t xml:space="preserve"> and a desert cell's </w:t>
      </w:r>
      <w:r>
        <w:rPr>
          <w:i/>
        </w:rPr>
        <w:t>food</w:t>
      </w:r>
      <w:r>
        <w:t xml:space="preserve"> after execution of </w:t>
      </w:r>
      <w:r w:rsidRPr="00DE3636">
        <w:rPr>
          <w:i/>
        </w:rPr>
        <w:t>eat</w:t>
      </w:r>
      <w:r>
        <w:t xml:space="preserve"> and </w:t>
      </w:r>
      <w:r>
        <w:rPr>
          <w:i/>
        </w:rPr>
        <w:t>updateFood</w:t>
      </w:r>
      <w:r>
        <w:t xml:space="preserve"> for each of the following situations:</w:t>
      </w:r>
    </w:p>
    <w:p w14:paraId="02357D81" w14:textId="77777777" w:rsidR="002102C4" w:rsidRPr="00DE3636" w:rsidRDefault="002102C4" w:rsidP="002102C4">
      <w:pPr>
        <w:pStyle w:val="p"/>
      </w:pPr>
      <w:r>
        <w:rPr>
          <w:b/>
        </w:rPr>
        <w:t>a.</w:t>
      </w:r>
      <w:r>
        <w:tab/>
      </w:r>
      <w:r w:rsidRPr="008348F0">
        <w:rPr>
          <w:i/>
        </w:rPr>
        <w:t>energy</w:t>
      </w:r>
      <w:r>
        <w:t xml:space="preserve"> = 0.9, </w:t>
      </w:r>
      <w:r w:rsidRPr="008348F0">
        <w:rPr>
          <w:i/>
        </w:rPr>
        <w:t>water</w:t>
      </w:r>
      <w:r>
        <w:t xml:space="preserve"> = 0.8, and </w:t>
      </w:r>
      <w:r>
        <w:rPr>
          <w:i/>
        </w:rPr>
        <w:t>availableFood</w:t>
      </w:r>
      <w:r>
        <w:t xml:space="preserve"> = 0.03</w:t>
      </w:r>
    </w:p>
    <w:p w14:paraId="591C6281" w14:textId="77777777" w:rsidR="002102C4" w:rsidRPr="00DE3636" w:rsidRDefault="002102C4" w:rsidP="002102C4">
      <w:pPr>
        <w:pStyle w:val="p"/>
      </w:pPr>
      <w:r>
        <w:rPr>
          <w:b/>
        </w:rPr>
        <w:t>b.</w:t>
      </w:r>
      <w:r>
        <w:tab/>
      </w:r>
      <w:r w:rsidRPr="008348F0">
        <w:rPr>
          <w:i/>
        </w:rPr>
        <w:t>energy</w:t>
      </w:r>
      <w:r>
        <w:t xml:space="preserve"> = 0.9, </w:t>
      </w:r>
      <w:r w:rsidRPr="008348F0">
        <w:rPr>
          <w:i/>
        </w:rPr>
        <w:t>water</w:t>
      </w:r>
      <w:r>
        <w:t xml:space="preserve"> = 0.8, and </w:t>
      </w:r>
      <w:r>
        <w:rPr>
          <w:i/>
        </w:rPr>
        <w:t>availableFood</w:t>
      </w:r>
      <w:r>
        <w:t xml:space="preserve"> = 0.005</w:t>
      </w:r>
    </w:p>
    <w:p w14:paraId="30FBC1E3" w14:textId="77777777" w:rsidR="002102C4" w:rsidRPr="00DE3636" w:rsidRDefault="002102C4" w:rsidP="002102C4">
      <w:pPr>
        <w:pStyle w:val="p"/>
      </w:pPr>
      <w:r>
        <w:rPr>
          <w:b/>
        </w:rPr>
        <w:t>c.</w:t>
      </w:r>
      <w:r>
        <w:tab/>
      </w:r>
      <w:r w:rsidRPr="008348F0">
        <w:rPr>
          <w:i/>
        </w:rPr>
        <w:t>energy</w:t>
      </w:r>
      <w:r>
        <w:t xml:space="preserve"> = 0.999, </w:t>
      </w:r>
      <w:r w:rsidRPr="008348F0">
        <w:rPr>
          <w:i/>
        </w:rPr>
        <w:t>water</w:t>
      </w:r>
      <w:r>
        <w:t xml:space="preserve"> = 0.8, and </w:t>
      </w:r>
      <w:r>
        <w:rPr>
          <w:i/>
        </w:rPr>
        <w:t>availableFood</w:t>
      </w:r>
      <w:r>
        <w:t xml:space="preserve"> = 0.03</w:t>
      </w:r>
    </w:p>
    <w:p w14:paraId="4549F5D6" w14:textId="77777777" w:rsidR="002102C4" w:rsidRPr="00DE3636" w:rsidRDefault="002102C4" w:rsidP="002102C4">
      <w:pPr>
        <w:pStyle w:val="p"/>
        <w:spacing w:after="120"/>
        <w:ind w:left="1094" w:hanging="547"/>
      </w:pPr>
      <w:r>
        <w:rPr>
          <w:b/>
        </w:rPr>
        <w:t>d.</w:t>
      </w:r>
      <w:r>
        <w:tab/>
      </w:r>
      <w:r w:rsidRPr="008348F0">
        <w:rPr>
          <w:i/>
        </w:rPr>
        <w:t>energy</w:t>
      </w:r>
      <w:r>
        <w:t xml:space="preserve"> = 0.9, </w:t>
      </w:r>
      <w:r w:rsidRPr="008348F0">
        <w:rPr>
          <w:i/>
        </w:rPr>
        <w:t>water</w:t>
      </w:r>
      <w:r>
        <w:t xml:space="preserve"> = 0.999, and </w:t>
      </w:r>
      <w:r>
        <w:rPr>
          <w:i/>
        </w:rPr>
        <w:t>availableFood</w:t>
      </w:r>
      <w:r>
        <w:t xml:space="preserve"> = 0.03</w:t>
      </w:r>
    </w:p>
    <w:p w14:paraId="4168DA73" w14:textId="66422F28" w:rsidR="002102C4" w:rsidRDefault="002102C4" w:rsidP="00121007">
      <w:pPr>
        <w:pStyle w:val="Caption"/>
      </w:pPr>
      <w:r w:rsidRPr="00121007">
        <w:rPr>
          <w:b/>
        </w:rPr>
        <w:t xml:space="preserve">Quick Review Question </w:t>
      </w:r>
      <w:r w:rsidR="00577657" w:rsidRPr="00121007">
        <w:rPr>
          <w:b/>
        </w:rPr>
        <w:fldChar w:fldCharType="begin"/>
      </w:r>
      <w:r w:rsidRPr="00121007">
        <w:rPr>
          <w:b/>
        </w:rPr>
        <w:instrText xml:space="preserve"> SEQ Quick_Review_Question \* ARABIC </w:instrText>
      </w:r>
      <w:r w:rsidR="00577657" w:rsidRPr="00121007">
        <w:rPr>
          <w:b/>
        </w:rPr>
        <w:fldChar w:fldCharType="separate"/>
      </w:r>
      <w:r w:rsidR="007F0D0D">
        <w:rPr>
          <w:b/>
          <w:noProof/>
        </w:rPr>
        <w:t>6</w:t>
      </w:r>
      <w:r w:rsidR="00577657" w:rsidRPr="00121007">
        <w:rPr>
          <w:b/>
        </w:rPr>
        <w:fldChar w:fldCharType="end"/>
      </w:r>
      <w:r>
        <w:tab/>
      </w:r>
      <w:r w:rsidR="00DF36C3">
        <w:t xml:space="preserve">Write the following consumption </w:t>
      </w:r>
      <w:r w:rsidR="00261E07">
        <w:t>function</w:t>
      </w:r>
      <w:r>
        <w:t>s:</w:t>
      </w:r>
    </w:p>
    <w:p w14:paraId="6E914118" w14:textId="22968053" w:rsidR="002102C4" w:rsidRDefault="002102C4" w:rsidP="002102C4">
      <w:pPr>
        <w:pStyle w:val="p"/>
      </w:pPr>
      <w:r w:rsidRPr="00E932B4">
        <w:rPr>
          <w:b/>
        </w:rPr>
        <w:t>a.</w:t>
      </w:r>
      <w:r>
        <w:tab/>
      </w:r>
      <w:r w:rsidR="002F5A05">
        <w:rPr>
          <w:i/>
        </w:rPr>
        <w:t>Toad</w:t>
      </w:r>
      <w:r w:rsidR="002F5A05">
        <w:t xml:space="preserve"> </w:t>
      </w:r>
      <w:r w:rsidR="00261E07">
        <w:t>function</w:t>
      </w:r>
      <w:r w:rsidR="002F5A05">
        <w:t xml:space="preserve"> </w:t>
      </w:r>
      <w:r w:rsidR="002F5A05">
        <w:rPr>
          <w:i/>
        </w:rPr>
        <w:t>toadMayEat</w:t>
      </w:r>
    </w:p>
    <w:p w14:paraId="557B3552" w14:textId="3BDEFD05" w:rsidR="002F5A05" w:rsidRPr="00CB2F50" w:rsidRDefault="002F5A05" w:rsidP="002F5A05">
      <w:pPr>
        <w:pStyle w:val="p"/>
      </w:pPr>
      <w:r w:rsidRPr="00E932B4">
        <w:rPr>
          <w:b/>
        </w:rPr>
        <w:t>b.</w:t>
      </w:r>
      <w:r>
        <w:tab/>
      </w:r>
      <w:r>
        <w:rPr>
          <w:i/>
        </w:rPr>
        <w:t>Toad</w:t>
      </w:r>
      <w:r>
        <w:t xml:space="preserve"> </w:t>
      </w:r>
      <w:r w:rsidR="00261E07">
        <w:t>function</w:t>
      </w:r>
      <w:r>
        <w:t xml:space="preserve"> </w:t>
      </w:r>
      <w:r>
        <w:rPr>
          <w:i/>
        </w:rPr>
        <w:t>eat</w:t>
      </w:r>
      <w:r w:rsidR="00CB2F50">
        <w:t>, which also updates the amount of food in the cell</w:t>
      </w:r>
    </w:p>
    <w:p w14:paraId="4F44AFEA" w14:textId="4129F936" w:rsidR="002F5A05" w:rsidRPr="00CB2F50" w:rsidRDefault="002F5A05" w:rsidP="002F5A05">
      <w:pPr>
        <w:pStyle w:val="p"/>
        <w:rPr>
          <w:i/>
        </w:rPr>
      </w:pPr>
      <w:r>
        <w:rPr>
          <w:b/>
        </w:rPr>
        <w:t>c</w:t>
      </w:r>
      <w:r w:rsidRPr="00E932B4">
        <w:rPr>
          <w:b/>
        </w:rPr>
        <w:t>.</w:t>
      </w:r>
      <w:r>
        <w:tab/>
      </w:r>
      <w:r>
        <w:rPr>
          <w:i/>
        </w:rPr>
        <w:t>Toad</w:t>
      </w:r>
      <w:r>
        <w:t xml:space="preserve"> </w:t>
      </w:r>
      <w:r w:rsidR="00261E07">
        <w:t>function</w:t>
      </w:r>
      <w:r>
        <w:t xml:space="preserve"> </w:t>
      </w:r>
      <w:r>
        <w:rPr>
          <w:i/>
        </w:rPr>
        <w:t>toadMayDrink</w:t>
      </w:r>
    </w:p>
    <w:p w14:paraId="191D91A1" w14:textId="7D8E0E0C" w:rsidR="002102C4" w:rsidRPr="0007794A" w:rsidRDefault="00CB2F50" w:rsidP="002102C4">
      <w:pPr>
        <w:pStyle w:val="p"/>
      </w:pPr>
      <w:r>
        <w:rPr>
          <w:b/>
        </w:rPr>
        <w:t>d</w:t>
      </w:r>
      <w:r w:rsidR="002102C4" w:rsidRPr="00E932B4">
        <w:rPr>
          <w:b/>
        </w:rPr>
        <w:t>.</w:t>
      </w:r>
      <w:r w:rsidR="002102C4">
        <w:tab/>
      </w:r>
      <w:r w:rsidR="002F5A05">
        <w:rPr>
          <w:i/>
        </w:rPr>
        <w:t>Toad</w:t>
      </w:r>
      <w:r w:rsidR="002F5A05">
        <w:t xml:space="preserve"> </w:t>
      </w:r>
      <w:r w:rsidR="00261E07">
        <w:t>function</w:t>
      </w:r>
      <w:r w:rsidR="002F5A05">
        <w:t xml:space="preserve"> </w:t>
      </w:r>
      <w:r w:rsidR="002F5A05">
        <w:rPr>
          <w:i/>
        </w:rPr>
        <w:t>drink</w:t>
      </w:r>
    </w:p>
    <w:p w14:paraId="1E689D5D" w14:textId="77777777" w:rsidR="002102C4" w:rsidRDefault="002102C4" w:rsidP="002102C4">
      <w:pPr>
        <w:pStyle w:val="b"/>
      </w:pPr>
      <w:r>
        <w:t>Phase 2:  Movement</w:t>
      </w:r>
    </w:p>
    <w:p w14:paraId="2E69C464" w14:textId="621009BF" w:rsidR="00385301" w:rsidRDefault="00385301" w:rsidP="00385301">
      <w:pPr>
        <w:pStyle w:val="Caption"/>
      </w:pPr>
      <w:r w:rsidRPr="000A0E4F">
        <w:rPr>
          <w:b/>
        </w:rPr>
        <w:t xml:space="preserve">Quick Review Question </w:t>
      </w:r>
      <w:r w:rsidR="00577657" w:rsidRPr="000A0E4F">
        <w:rPr>
          <w:b/>
        </w:rPr>
        <w:fldChar w:fldCharType="begin"/>
      </w:r>
      <w:r w:rsidRPr="000A0E4F">
        <w:rPr>
          <w:b/>
        </w:rPr>
        <w:instrText xml:space="preserve"> SEQ Quick_Review_Question \* ARABIC </w:instrText>
      </w:r>
      <w:r w:rsidR="00577657" w:rsidRPr="000A0E4F">
        <w:rPr>
          <w:b/>
        </w:rPr>
        <w:fldChar w:fldCharType="separate"/>
      </w:r>
      <w:r w:rsidR="007F0D0D">
        <w:rPr>
          <w:b/>
          <w:noProof/>
        </w:rPr>
        <w:t>7</w:t>
      </w:r>
      <w:r w:rsidR="00577657" w:rsidRPr="000A0E4F">
        <w:rPr>
          <w:b/>
        </w:rPr>
        <w:fldChar w:fldCharType="end"/>
      </w:r>
      <w:r>
        <w:tab/>
        <w:t xml:space="preserve">Write the toad </w:t>
      </w:r>
      <w:r w:rsidR="00261E07">
        <w:t>function</w:t>
      </w:r>
      <w:r>
        <w:t xml:space="preserve"> </w:t>
      </w:r>
      <w:r>
        <w:rPr>
          <w:i/>
        </w:rPr>
        <w:t>toadMove</w:t>
      </w:r>
      <w:r>
        <w:t>.</w:t>
      </w:r>
    </w:p>
    <w:p w14:paraId="2A9FEE5F" w14:textId="0B28060A" w:rsidR="00385301" w:rsidRDefault="00385301" w:rsidP="00385301">
      <w:pPr>
        <w:pStyle w:val="Caption"/>
      </w:pPr>
      <w:r w:rsidRPr="00AA22DD">
        <w:rPr>
          <w:b/>
        </w:rPr>
        <w:t xml:space="preserve">Quick Review Question </w:t>
      </w:r>
      <w:r w:rsidR="00577657" w:rsidRPr="00AA22DD">
        <w:rPr>
          <w:b/>
        </w:rPr>
        <w:fldChar w:fldCharType="begin"/>
      </w:r>
      <w:r w:rsidRPr="00AA22DD">
        <w:rPr>
          <w:b/>
        </w:rPr>
        <w:instrText xml:space="preserve"> SEQ Quick_Review_Question \* ARABIC </w:instrText>
      </w:r>
      <w:r w:rsidR="00577657" w:rsidRPr="00AA22DD">
        <w:rPr>
          <w:b/>
        </w:rPr>
        <w:fldChar w:fldCharType="separate"/>
      </w:r>
      <w:r w:rsidR="007F0D0D">
        <w:rPr>
          <w:b/>
          <w:noProof/>
        </w:rPr>
        <w:t>8</w:t>
      </w:r>
      <w:r w:rsidR="00577657" w:rsidRPr="00AA22DD">
        <w:rPr>
          <w:b/>
        </w:rPr>
        <w:fldChar w:fldCharType="end"/>
      </w:r>
      <w:r>
        <w:tab/>
      </w:r>
      <w:r w:rsidR="00BA02A2">
        <w:t>Write the following functions</w:t>
      </w:r>
      <w:r w:rsidR="00BA02A2" w:rsidRPr="00BA02A2">
        <w:t xml:space="preserve"> </w:t>
      </w:r>
      <w:r w:rsidR="00BA02A2">
        <w:t>related to movement for moisture:</w:t>
      </w:r>
    </w:p>
    <w:p w14:paraId="54887546" w14:textId="3AB9D612" w:rsidR="00385301" w:rsidRDefault="00385301" w:rsidP="00385301">
      <w:pPr>
        <w:pStyle w:val="p"/>
      </w:pPr>
      <w:r>
        <w:rPr>
          <w:b/>
        </w:rPr>
        <w:t>a.</w:t>
      </w:r>
      <w:r>
        <w:rPr>
          <w:b/>
        </w:rPr>
        <w:tab/>
      </w:r>
      <w:r w:rsidR="00BA02A2">
        <w:rPr>
          <w:i/>
        </w:rPr>
        <w:t>thirsty</w:t>
      </w:r>
    </w:p>
    <w:p w14:paraId="5117CB37" w14:textId="348DAB65" w:rsidR="00385301" w:rsidRPr="00EF3240" w:rsidRDefault="00385301" w:rsidP="00385301">
      <w:pPr>
        <w:pStyle w:val="p"/>
        <w:rPr>
          <w:i/>
        </w:rPr>
      </w:pPr>
      <w:r w:rsidRPr="0069079C">
        <w:rPr>
          <w:b/>
        </w:rPr>
        <w:t>b.</w:t>
      </w:r>
      <w:r>
        <w:tab/>
      </w:r>
      <w:r w:rsidR="00BA02A2" w:rsidRPr="00A86806">
        <w:rPr>
          <w:i/>
        </w:rPr>
        <w:t>lookForMoisture</w:t>
      </w:r>
    </w:p>
    <w:p w14:paraId="18DBCAE9" w14:textId="0A39AD13" w:rsidR="00385301" w:rsidRDefault="00EF3240" w:rsidP="00385301">
      <w:pPr>
        <w:pStyle w:val="p"/>
        <w:rPr>
          <w:i/>
        </w:rPr>
      </w:pPr>
      <w:r>
        <w:rPr>
          <w:b/>
        </w:rPr>
        <w:t>c</w:t>
      </w:r>
      <w:r w:rsidR="00385301" w:rsidRPr="0069079C">
        <w:rPr>
          <w:b/>
        </w:rPr>
        <w:t>.</w:t>
      </w:r>
      <w:r w:rsidR="00385301">
        <w:tab/>
      </w:r>
      <w:r w:rsidR="00BA02A2">
        <w:rPr>
          <w:i/>
        </w:rPr>
        <w:t>moveW</w:t>
      </w:r>
    </w:p>
    <w:p w14:paraId="49EE25BE" w14:textId="489B41D6" w:rsidR="002D3EF3" w:rsidRPr="002D3EF3" w:rsidRDefault="002D3EF3" w:rsidP="00385301">
      <w:pPr>
        <w:pStyle w:val="p"/>
      </w:pPr>
      <w:r>
        <w:rPr>
          <w:b/>
        </w:rPr>
        <w:t>d.</w:t>
      </w:r>
      <w:r>
        <w:tab/>
      </w:r>
      <w:r w:rsidRPr="002D3EF3">
        <w:rPr>
          <w:i/>
        </w:rPr>
        <w:t>useWaterEnergyHopping</w:t>
      </w:r>
    </w:p>
    <w:p w14:paraId="7AA976FC" w14:textId="77777777" w:rsidR="0050478C" w:rsidRDefault="0050478C" w:rsidP="0050478C">
      <w:pPr>
        <w:pStyle w:val="Caption"/>
      </w:pPr>
      <w:r w:rsidRPr="002752DD">
        <w:rPr>
          <w:b/>
        </w:rPr>
        <w:t xml:space="preserve">Quick Review Question </w:t>
      </w:r>
      <w:r w:rsidRPr="002752DD">
        <w:rPr>
          <w:b/>
        </w:rPr>
        <w:fldChar w:fldCharType="begin"/>
      </w:r>
      <w:r w:rsidRPr="002752DD">
        <w:rPr>
          <w:b/>
        </w:rPr>
        <w:instrText xml:space="preserve"> SEQ Quick_Review_Question \* ARABIC </w:instrText>
      </w:r>
      <w:r w:rsidRPr="002752DD">
        <w:rPr>
          <w:b/>
        </w:rPr>
        <w:fldChar w:fldCharType="separate"/>
      </w:r>
      <w:r w:rsidR="007F0D0D">
        <w:rPr>
          <w:b/>
          <w:noProof/>
        </w:rPr>
        <w:t>9</w:t>
      </w:r>
      <w:r w:rsidRPr="002752DD">
        <w:rPr>
          <w:b/>
        </w:rPr>
        <w:fldChar w:fldCharType="end"/>
      </w:r>
      <w:r>
        <w:tab/>
        <w:t xml:space="preserve">Write the </w:t>
      </w:r>
      <w:r>
        <w:rPr>
          <w:i/>
        </w:rPr>
        <w:t>Toad</w:t>
      </w:r>
      <w:r>
        <w:t xml:space="preserve"> method </w:t>
      </w:r>
      <w:r>
        <w:rPr>
          <w:i/>
        </w:rPr>
        <w:t>lookForFood</w:t>
      </w:r>
      <w:r>
        <w:t>.</w:t>
      </w:r>
    </w:p>
    <w:p w14:paraId="390C4A32" w14:textId="11F7D3F0" w:rsidR="00F11620" w:rsidRPr="00DB688F" w:rsidRDefault="00F11620" w:rsidP="00F11620">
      <w:pPr>
        <w:pStyle w:val="Caption"/>
      </w:pPr>
      <w:r w:rsidRPr="002752DD">
        <w:rPr>
          <w:b/>
        </w:rPr>
        <w:t xml:space="preserve">Quick Review Question </w:t>
      </w:r>
      <w:r w:rsidR="00577657" w:rsidRPr="002752DD">
        <w:rPr>
          <w:b/>
        </w:rPr>
        <w:fldChar w:fldCharType="begin"/>
      </w:r>
      <w:r w:rsidRPr="002752DD">
        <w:rPr>
          <w:b/>
        </w:rPr>
        <w:instrText xml:space="preserve"> SEQ Quick_Review_Question \* ARABIC </w:instrText>
      </w:r>
      <w:r w:rsidR="00577657" w:rsidRPr="002752DD">
        <w:rPr>
          <w:b/>
        </w:rPr>
        <w:fldChar w:fldCharType="separate"/>
      </w:r>
      <w:r w:rsidR="007F0D0D">
        <w:rPr>
          <w:b/>
          <w:noProof/>
        </w:rPr>
        <w:t>10</w:t>
      </w:r>
      <w:r w:rsidR="00577657" w:rsidRPr="002752DD">
        <w:rPr>
          <w:b/>
        </w:rPr>
        <w:fldChar w:fldCharType="end"/>
      </w:r>
      <w:r>
        <w:tab/>
        <w:t xml:space="preserve">Write the </w:t>
      </w:r>
      <w:r>
        <w:rPr>
          <w:i/>
        </w:rPr>
        <w:t>Toad</w:t>
      </w:r>
      <w:r>
        <w:t xml:space="preserve"> </w:t>
      </w:r>
      <w:r w:rsidR="00261E07">
        <w:t>function</w:t>
      </w:r>
      <w:r>
        <w:t xml:space="preserve">s </w:t>
      </w:r>
      <w:r w:rsidR="00DB688F">
        <w:rPr>
          <w:i/>
        </w:rPr>
        <w:t>hopForFun</w:t>
      </w:r>
      <w:r w:rsidR="00DB688F">
        <w:t xml:space="preserve">.  Note that </w:t>
      </w:r>
      <w:r w:rsidR="00DB688F">
        <w:rPr>
          <w:i/>
        </w:rPr>
        <w:t>hopHere</w:t>
      </w:r>
      <w:r w:rsidR="00DB688F">
        <w:t xml:space="preserve"> is implemented with </w:t>
      </w:r>
      <w:r w:rsidR="00DB688F" w:rsidRPr="00DB688F">
        <w:rPr>
          <w:i/>
        </w:rPr>
        <w:t>useWaterEnergyHopping</w:t>
      </w:r>
      <w:r w:rsidR="00DB688F">
        <w:t>.</w:t>
      </w:r>
    </w:p>
    <w:p w14:paraId="6DE7348B" w14:textId="77777777" w:rsidR="006201ED" w:rsidRDefault="006201ED" w:rsidP="006201ED">
      <w:pPr>
        <w:pStyle w:val="b"/>
      </w:pPr>
      <w:r>
        <w:t>Phase 3:  Complete Cycle</w:t>
      </w:r>
    </w:p>
    <w:p w14:paraId="2E04E9A0" w14:textId="47B5EAE4" w:rsidR="00201221" w:rsidRDefault="00201221" w:rsidP="00201221">
      <w:pPr>
        <w:pStyle w:val="Caption"/>
      </w:pPr>
      <w:r w:rsidRPr="000460BB">
        <w:rPr>
          <w:b/>
        </w:rPr>
        <w:t xml:space="preserve">Quick Review Question </w:t>
      </w:r>
      <w:r w:rsidR="00577657" w:rsidRPr="000460BB">
        <w:rPr>
          <w:b/>
        </w:rPr>
        <w:fldChar w:fldCharType="begin"/>
      </w:r>
      <w:r w:rsidRPr="000460BB">
        <w:rPr>
          <w:b/>
        </w:rPr>
        <w:instrText xml:space="preserve"> SEQ Quick_Review_Question \* ARABIC </w:instrText>
      </w:r>
      <w:r w:rsidR="00577657" w:rsidRPr="000460BB">
        <w:rPr>
          <w:b/>
        </w:rPr>
        <w:fldChar w:fldCharType="separate"/>
      </w:r>
      <w:r w:rsidR="007F0D0D">
        <w:rPr>
          <w:b/>
          <w:noProof/>
        </w:rPr>
        <w:t>11</w:t>
      </w:r>
      <w:r w:rsidR="00577657" w:rsidRPr="000460BB">
        <w:rPr>
          <w:b/>
        </w:rPr>
        <w:fldChar w:fldCharType="end"/>
      </w:r>
      <w:r>
        <w:tab/>
      </w:r>
      <w:r w:rsidR="00845C92">
        <w:t xml:space="preserve">Write the </w:t>
      </w:r>
      <w:r w:rsidR="003F734E">
        <w:t>following:</w:t>
      </w:r>
    </w:p>
    <w:p w14:paraId="79B9613B" w14:textId="3944C432" w:rsidR="003F734E" w:rsidRDefault="003F734E" w:rsidP="003F734E">
      <w:pPr>
        <w:pStyle w:val="p"/>
      </w:pPr>
      <w:r>
        <w:rPr>
          <w:b/>
        </w:rPr>
        <w:t>a.</w:t>
      </w:r>
      <w:r>
        <w:rPr>
          <w:b/>
        </w:rPr>
        <w:tab/>
      </w:r>
      <w:r>
        <w:rPr>
          <w:i/>
        </w:rPr>
        <w:t>changeCounts</w:t>
      </w:r>
    </w:p>
    <w:p w14:paraId="57D3FCCF" w14:textId="264F4807" w:rsidR="003F734E" w:rsidRDefault="003F734E" w:rsidP="003F734E">
      <w:pPr>
        <w:pStyle w:val="p"/>
      </w:pPr>
      <w:r w:rsidRPr="0069079C">
        <w:rPr>
          <w:b/>
        </w:rPr>
        <w:t>b.</w:t>
      </w:r>
      <w:r>
        <w:tab/>
      </w:r>
      <w:r>
        <w:rPr>
          <w:i/>
        </w:rPr>
        <w:t>checkTerminate</w:t>
      </w:r>
      <w:r w:rsidR="005869D5">
        <w:t xml:space="preserve"> implemented as </w:t>
      </w:r>
      <w:r w:rsidR="005869D5">
        <w:rPr>
          <w:i/>
        </w:rPr>
        <w:t>terminate?</w:t>
      </w:r>
      <w:r w:rsidR="005869D5">
        <w:t xml:space="preserve">, a function that returns </w:t>
      </w:r>
      <w:r w:rsidR="005869D5">
        <w:rPr>
          <w:i/>
        </w:rPr>
        <w:t>true</w:t>
      </w:r>
      <w:r w:rsidR="005869D5">
        <w:t xml:space="preserve"> or </w:t>
      </w:r>
      <w:r w:rsidR="005869D5">
        <w:rPr>
          <w:i/>
        </w:rPr>
        <w:t>false</w:t>
      </w:r>
      <w:r w:rsidR="005869D5">
        <w:t xml:space="preserve"> depending on whether the simulation should terminate or not</w:t>
      </w:r>
    </w:p>
    <w:p w14:paraId="052CE4B9" w14:textId="0F5A9524" w:rsidR="005869D5" w:rsidRPr="00614D4F" w:rsidRDefault="005869D5" w:rsidP="003F734E">
      <w:pPr>
        <w:pStyle w:val="p"/>
        <w:rPr>
          <w:i/>
        </w:rPr>
      </w:pPr>
      <w:r>
        <w:rPr>
          <w:b/>
        </w:rPr>
        <w:t>c.</w:t>
      </w:r>
      <w:r>
        <w:tab/>
      </w:r>
      <w:r w:rsidR="00614D4F">
        <w:t xml:space="preserve">A statement in </w:t>
      </w:r>
      <w:r w:rsidR="00614D4F">
        <w:rPr>
          <w:i/>
        </w:rPr>
        <w:t>go</w:t>
      </w:r>
      <w:r w:rsidR="00614D4F">
        <w:t xml:space="preserve"> that terminates the simulation if </w:t>
      </w:r>
      <w:r w:rsidR="00614D4F">
        <w:rPr>
          <w:i/>
        </w:rPr>
        <w:t>terminate?</w:t>
      </w:r>
      <w:r w:rsidR="00614D4F">
        <w:t xml:space="preserve"> returns </w:t>
      </w:r>
      <w:r w:rsidR="00614D4F">
        <w:rPr>
          <w:i/>
        </w:rPr>
        <w:t>true</w:t>
      </w:r>
    </w:p>
    <w:p w14:paraId="01C3034E" w14:textId="77777777" w:rsidR="006A4954" w:rsidRDefault="006A4954" w:rsidP="006A4954">
      <w:pPr>
        <w:pStyle w:val="b"/>
      </w:pPr>
      <w:r>
        <w:t>Answers to Quick Review Questions</w:t>
      </w:r>
    </w:p>
    <w:p w14:paraId="31626F6C" w14:textId="77777777" w:rsidR="00E80FE8" w:rsidRPr="001E5221" w:rsidRDefault="006A4954" w:rsidP="00E80FE8">
      <w:pPr>
        <w:pStyle w:val="d"/>
      </w:pPr>
      <w:r>
        <w:rPr>
          <w:b/>
        </w:rPr>
        <w:t>1.</w:t>
      </w:r>
      <w:r>
        <w:rPr>
          <w:b/>
        </w:rPr>
        <w:tab/>
      </w:r>
    </w:p>
    <w:p w14:paraId="7C3E43DB" w14:textId="77777777" w:rsidR="00A45194" w:rsidRDefault="00A45194" w:rsidP="00261E07">
      <w:pPr>
        <w:pStyle w:val="c"/>
      </w:pPr>
      <w:r w:rsidRPr="00A45194">
        <w:t>breed [ toads toad ]</w:t>
      </w:r>
    </w:p>
    <w:p w14:paraId="4745E892" w14:textId="77777777" w:rsidR="00A45194" w:rsidRDefault="00A45194" w:rsidP="00261E07">
      <w:pPr>
        <w:pStyle w:val="c"/>
      </w:pPr>
    </w:p>
    <w:p w14:paraId="3AA0BE71" w14:textId="7BBE1C05" w:rsidR="00261E07" w:rsidRDefault="00261E07" w:rsidP="00261E07">
      <w:pPr>
        <w:pStyle w:val="c"/>
      </w:pPr>
      <w:r>
        <w:t>to initToads</w:t>
      </w:r>
    </w:p>
    <w:p w14:paraId="43B6D9D4" w14:textId="77777777" w:rsidR="00261E07" w:rsidRDefault="00261E07" w:rsidP="00261E07">
      <w:pPr>
        <w:pStyle w:val="c"/>
      </w:pPr>
      <w:r>
        <w:t xml:space="preserve">  set-default-shape toads "toad"</w:t>
      </w:r>
    </w:p>
    <w:p w14:paraId="0833C1D0" w14:textId="77777777" w:rsidR="0012097D" w:rsidRDefault="0012097D" w:rsidP="0012097D">
      <w:pPr>
        <w:pStyle w:val="e"/>
      </w:pPr>
    </w:p>
    <w:p w14:paraId="449EFB24" w14:textId="77777777" w:rsidR="0012097D" w:rsidRDefault="0012097D" w:rsidP="000B32FA">
      <w:pPr>
        <w:pStyle w:val="e"/>
        <w:keepNext/>
        <w:ind w:left="547" w:hanging="547"/>
        <w:rPr>
          <w:b/>
        </w:rPr>
      </w:pPr>
      <w:r>
        <w:rPr>
          <w:b/>
        </w:rPr>
        <w:t>2.</w:t>
      </w:r>
    </w:p>
    <w:p w14:paraId="22155EDC" w14:textId="70D29649" w:rsidR="007D7813" w:rsidRDefault="00A45194" w:rsidP="00A45194">
      <w:pPr>
        <w:pStyle w:val="c"/>
      </w:pPr>
      <w:r w:rsidRPr="00A45194">
        <w:t>toads-own [ energy water state numTimeSteps lastx lasty ]</w:t>
      </w:r>
    </w:p>
    <w:p w14:paraId="59DC6E32" w14:textId="77777777" w:rsidR="00A45194" w:rsidRDefault="00A45194" w:rsidP="00A45194">
      <w:pPr>
        <w:pStyle w:val="c"/>
      </w:pPr>
    </w:p>
    <w:p w14:paraId="07D44C50" w14:textId="77777777" w:rsidR="00A45194" w:rsidRDefault="00A45194" w:rsidP="00A45194">
      <w:pPr>
        <w:pStyle w:val="c"/>
      </w:pPr>
      <w:r>
        <w:t xml:space="preserve">  create-toads NUM_TOADS [</w:t>
      </w:r>
    </w:p>
    <w:p w14:paraId="76804E7C" w14:textId="77777777" w:rsidR="00A45194" w:rsidRDefault="00A45194" w:rsidP="00A45194">
      <w:pPr>
        <w:pStyle w:val="c"/>
      </w:pPr>
      <w:r>
        <w:t xml:space="preserve">    set size 1.5</w:t>
      </w:r>
    </w:p>
    <w:p w14:paraId="334FD871" w14:textId="77777777" w:rsidR="00A45194" w:rsidRDefault="00A45194" w:rsidP="00A45194">
      <w:pPr>
        <w:pStyle w:val="c"/>
      </w:pPr>
      <w:r>
        <w:t xml:space="preserve">    set state ALIVE</w:t>
      </w:r>
    </w:p>
    <w:p w14:paraId="192F4863" w14:textId="77777777" w:rsidR="00A45194" w:rsidRDefault="00A45194" w:rsidP="00A45194">
      <w:pPr>
        <w:pStyle w:val="c"/>
      </w:pPr>
      <w:r>
        <w:t xml:space="preserve">    set lastx -1</w:t>
      </w:r>
    </w:p>
    <w:p w14:paraId="45F8AF91" w14:textId="77777777" w:rsidR="00A45194" w:rsidRDefault="00A45194" w:rsidP="00A45194">
      <w:pPr>
        <w:pStyle w:val="c"/>
      </w:pPr>
      <w:r>
        <w:t xml:space="preserve">    set lasty -1</w:t>
      </w:r>
    </w:p>
    <w:p w14:paraId="707430F4" w14:textId="77777777" w:rsidR="00A45194" w:rsidRDefault="00A45194" w:rsidP="00A45194">
      <w:pPr>
        <w:pStyle w:val="c"/>
      </w:pPr>
      <w:r>
        <w:t xml:space="preserve">    set energy min list max list 0 random-normal MEAN_ENERGY STD_ENERGY 1</w:t>
      </w:r>
    </w:p>
    <w:p w14:paraId="3486F455" w14:textId="77777777" w:rsidR="00A45194" w:rsidRDefault="00A45194" w:rsidP="00A45194">
      <w:pPr>
        <w:pStyle w:val="c"/>
      </w:pPr>
      <w:r>
        <w:t xml:space="preserve">    set water min list max list 0 random-normal MEAN_WATER STD_WATER 1</w:t>
      </w:r>
    </w:p>
    <w:p w14:paraId="385825BD" w14:textId="77777777" w:rsidR="00A45194" w:rsidRDefault="00A45194" w:rsidP="00A45194">
      <w:pPr>
        <w:pStyle w:val="c"/>
      </w:pPr>
      <w:r>
        <w:t xml:space="preserve">    set numTimeSteps 0</w:t>
      </w:r>
    </w:p>
    <w:p w14:paraId="28AC9ABB" w14:textId="77777777" w:rsidR="00A45194" w:rsidRDefault="00A45194" w:rsidP="00A45194">
      <w:pPr>
        <w:pStyle w:val="c"/>
      </w:pPr>
      <w:r>
        <w:t xml:space="preserve">    set color cyan</w:t>
      </w:r>
    </w:p>
    <w:p w14:paraId="00B8ADF6" w14:textId="77777777" w:rsidR="00A45194" w:rsidRDefault="00A45194" w:rsidP="00A45194">
      <w:pPr>
        <w:pStyle w:val="c"/>
      </w:pPr>
      <w:r>
        <w:t xml:space="preserve">    set xcor SIDE - 1</w:t>
      </w:r>
    </w:p>
    <w:p w14:paraId="47F6686B" w14:textId="77777777" w:rsidR="00A45194" w:rsidRDefault="00A45194" w:rsidP="00A45194">
      <w:pPr>
        <w:pStyle w:val="c"/>
      </w:pPr>
      <w:r>
        <w:t xml:space="preserve">    set ycor SIDE - 1 - random (SIDE * 2 - 1)</w:t>
      </w:r>
    </w:p>
    <w:p w14:paraId="5310B799" w14:textId="77777777" w:rsidR="00A45194" w:rsidRDefault="00A45194" w:rsidP="00A45194">
      <w:pPr>
        <w:pStyle w:val="c"/>
      </w:pPr>
      <w:r>
        <w:t xml:space="preserve">    set heading -90</w:t>
      </w:r>
    </w:p>
    <w:p w14:paraId="574832DE" w14:textId="563BED4D" w:rsidR="00A45194" w:rsidRDefault="00A45194" w:rsidP="00A45194">
      <w:pPr>
        <w:pStyle w:val="c"/>
      </w:pPr>
      <w:r>
        <w:t xml:space="preserve">  ]</w:t>
      </w:r>
    </w:p>
    <w:p w14:paraId="28E4DC0A" w14:textId="77777777" w:rsidR="007D7813" w:rsidRDefault="007D7813" w:rsidP="0012097D">
      <w:pPr>
        <w:pStyle w:val="e"/>
        <w:rPr>
          <w:b/>
        </w:rPr>
      </w:pPr>
    </w:p>
    <w:p w14:paraId="6EDA355C" w14:textId="77777777" w:rsidR="006820E1" w:rsidRDefault="006820E1" w:rsidP="006820E1">
      <w:pPr>
        <w:pStyle w:val="d"/>
      </w:pPr>
      <w:r>
        <w:rPr>
          <w:b/>
        </w:rPr>
        <w:t>3.</w:t>
      </w:r>
      <w:r>
        <w:rPr>
          <w:b/>
        </w:rPr>
        <w:tab/>
        <w:t>a.</w:t>
      </w:r>
      <w:r>
        <w:tab/>
        <w:t>12 = (0.003)(100)(40)</w:t>
      </w:r>
    </w:p>
    <w:p w14:paraId="443E006F" w14:textId="77777777" w:rsidR="006820E1" w:rsidRDefault="006820E1" w:rsidP="006820E1">
      <w:pPr>
        <w:pStyle w:val="p"/>
      </w:pPr>
      <w:r>
        <w:rPr>
          <w:b/>
        </w:rPr>
        <w:t>b.</w:t>
      </w:r>
      <w:r>
        <w:tab/>
        <w:t>3 = (0.25)(12), where 12 is obtained from Part a</w:t>
      </w:r>
    </w:p>
    <w:p w14:paraId="19A37F76" w14:textId="77777777" w:rsidR="006820E1" w:rsidRDefault="006820E1" w:rsidP="006820E1">
      <w:pPr>
        <w:pStyle w:val="p"/>
        <w:rPr>
          <w:b/>
        </w:rPr>
      </w:pPr>
      <w:r>
        <w:rPr>
          <w:b/>
        </w:rPr>
        <w:t>c.</w:t>
      </w:r>
      <w:r>
        <w:rPr>
          <w:b/>
        </w:rPr>
        <w:tab/>
      </w:r>
      <w:r w:rsidRPr="00E03636">
        <w:t>9 = 12 - 3</w:t>
      </w:r>
    </w:p>
    <w:p w14:paraId="305DA33E" w14:textId="77777777" w:rsidR="006820E1" w:rsidRDefault="006820E1" w:rsidP="006820E1">
      <w:pPr>
        <w:pStyle w:val="p"/>
      </w:pPr>
      <w:r>
        <w:rPr>
          <w:b/>
        </w:rPr>
        <w:t>d.</w:t>
      </w:r>
      <w:r>
        <w:rPr>
          <w:b/>
        </w:rPr>
        <w:tab/>
      </w:r>
      <w:r>
        <w:t xml:space="preserve">A little less than </w:t>
      </w:r>
      <w:r w:rsidRPr="00E03636">
        <w:t>4 =</w:t>
      </w:r>
      <w:r>
        <w:rPr>
          <w:b/>
        </w:rPr>
        <w:t xml:space="preserve"> </w:t>
      </w:r>
      <w:r>
        <w:t xml:space="preserve">(0.001)(100)(40), because immediately before initialization of moist areas, some of the (100)(40) = 4000 </w:t>
      </w:r>
      <w:r>
        <w:rPr>
          <w:i/>
        </w:rPr>
        <w:t>Desert</w:t>
      </w:r>
      <w:r>
        <w:t xml:space="preserve"> agents have likely been converted to </w:t>
      </w:r>
      <w:r>
        <w:rPr>
          <w:i/>
        </w:rPr>
        <w:t>Awp</w:t>
      </w:r>
      <w:r>
        <w:t xml:space="preserve"> and/or </w:t>
      </w:r>
      <w:r>
        <w:rPr>
          <w:i/>
        </w:rPr>
        <w:t>FencedAwp</w:t>
      </w:r>
      <w:r>
        <w:t xml:space="preserve"> agents</w:t>
      </w:r>
    </w:p>
    <w:p w14:paraId="134C3F0B" w14:textId="77777777" w:rsidR="006820E1" w:rsidRPr="007F5A28" w:rsidRDefault="006820E1" w:rsidP="006820E1">
      <w:pPr>
        <w:pStyle w:val="p"/>
      </w:pPr>
      <w:r>
        <w:rPr>
          <w:b/>
        </w:rPr>
        <w:t>e.</w:t>
      </w:r>
      <w:r>
        <w:tab/>
        <w:t xml:space="preserve">56 = (8)(5 + 2) because each </w:t>
      </w:r>
      <w:r>
        <w:rPr>
          <w:i/>
        </w:rPr>
        <w:t>Awp</w:t>
      </w:r>
      <w:r>
        <w:t xml:space="preserve"> and </w:t>
      </w:r>
      <w:r>
        <w:rPr>
          <w:i/>
        </w:rPr>
        <w:t>FencedAwp</w:t>
      </w:r>
      <w:r>
        <w:t xml:space="preserve"> agent is surrounded by 8 </w:t>
      </w:r>
      <w:r>
        <w:rPr>
          <w:i/>
        </w:rPr>
        <w:t>AwpAdjacent</w:t>
      </w:r>
      <w:r>
        <w:t xml:space="preserve"> agents.</w:t>
      </w:r>
    </w:p>
    <w:p w14:paraId="6F1B4157" w14:textId="77777777" w:rsidR="007D7813" w:rsidRDefault="007D7813" w:rsidP="0012097D">
      <w:pPr>
        <w:pStyle w:val="e"/>
        <w:rPr>
          <w:b/>
        </w:rPr>
      </w:pPr>
    </w:p>
    <w:p w14:paraId="03A6973A" w14:textId="77777777" w:rsidR="00817E3C" w:rsidRDefault="007D7813" w:rsidP="000B32FA">
      <w:pPr>
        <w:pStyle w:val="e"/>
        <w:keepNext/>
        <w:ind w:left="547" w:hanging="547"/>
        <w:rPr>
          <w:b/>
        </w:rPr>
      </w:pPr>
      <w:r>
        <w:rPr>
          <w:b/>
        </w:rPr>
        <w:t>4.</w:t>
      </w:r>
      <w:r w:rsidR="00727470">
        <w:rPr>
          <w:b/>
        </w:rPr>
        <w:tab/>
        <w:t>a.</w:t>
      </w:r>
    </w:p>
    <w:p w14:paraId="369300A4" w14:textId="77777777" w:rsidR="00B53C26" w:rsidRDefault="00B53C26" w:rsidP="00B53C26">
      <w:pPr>
        <w:pStyle w:val="c"/>
      </w:pPr>
      <w:r>
        <w:t>to initFood</w:t>
      </w:r>
    </w:p>
    <w:p w14:paraId="408C60FB" w14:textId="77777777" w:rsidR="00B53C26" w:rsidRDefault="00B53C26" w:rsidP="00B53C26">
      <w:pPr>
        <w:pStyle w:val="c"/>
      </w:pPr>
      <w:r>
        <w:t xml:space="preserve">  ask patches [</w:t>
      </w:r>
    </w:p>
    <w:p w14:paraId="64714902" w14:textId="77777777" w:rsidR="00B53C26" w:rsidRDefault="00B53C26" w:rsidP="00B53C26">
      <w:pPr>
        <w:pStyle w:val="c"/>
      </w:pPr>
      <w:r>
        <w:t xml:space="preserve">    ifelse (max list (abs pxcor) (abs pycor) = SIDE)</w:t>
      </w:r>
    </w:p>
    <w:p w14:paraId="690ACB09" w14:textId="77777777" w:rsidR="00B53C26" w:rsidRDefault="00B53C26" w:rsidP="00B53C26">
      <w:pPr>
        <w:pStyle w:val="c"/>
      </w:pPr>
      <w:r>
        <w:t xml:space="preserve">    [ set food -1 </w:t>
      </w:r>
    </w:p>
    <w:p w14:paraId="5E1BF507" w14:textId="77777777" w:rsidR="00B53C26" w:rsidRDefault="00B53C26" w:rsidP="00B53C26">
      <w:pPr>
        <w:pStyle w:val="c"/>
      </w:pPr>
      <w:r>
        <w:t xml:space="preserve">      set moisture -1 ]</w:t>
      </w:r>
    </w:p>
    <w:p w14:paraId="719408CC" w14:textId="77777777" w:rsidR="00B53C26" w:rsidRDefault="00B53C26" w:rsidP="00B53C26">
      <w:pPr>
        <w:pStyle w:val="c"/>
      </w:pPr>
      <w:r>
        <w:t xml:space="preserve">    [ set food FOOD_CELL ]</w:t>
      </w:r>
    </w:p>
    <w:p w14:paraId="57227298" w14:textId="77777777" w:rsidR="00B53C26" w:rsidRDefault="00B53C26" w:rsidP="00B53C26">
      <w:pPr>
        <w:pStyle w:val="c"/>
      </w:pPr>
      <w:r>
        <w:t xml:space="preserve">  ]</w:t>
      </w:r>
    </w:p>
    <w:p w14:paraId="5F930E0E" w14:textId="77777777" w:rsidR="00B53C26" w:rsidRDefault="00B53C26" w:rsidP="00B53C26">
      <w:pPr>
        <w:pStyle w:val="c"/>
      </w:pPr>
      <w:r>
        <w:t>end</w:t>
      </w:r>
    </w:p>
    <w:p w14:paraId="64E21B50" w14:textId="129728A5" w:rsidR="00B53C26" w:rsidRPr="001872B6" w:rsidRDefault="00B53C26" w:rsidP="001872B6">
      <w:pPr>
        <w:pStyle w:val="e"/>
        <w:keepNext/>
        <w:ind w:left="547" w:hanging="547"/>
        <w:rPr>
          <w:b/>
        </w:rPr>
      </w:pPr>
      <w:r w:rsidRPr="001872B6">
        <w:rPr>
          <w:b/>
        </w:rPr>
        <w:t>4.</w:t>
      </w:r>
      <w:r w:rsidRPr="001872B6">
        <w:rPr>
          <w:b/>
        </w:rPr>
        <w:tab/>
        <w:t>b.</w:t>
      </w:r>
    </w:p>
    <w:p w14:paraId="5D4C5436" w14:textId="2A4D3999" w:rsidR="00EC2AD9" w:rsidRDefault="00EC2AD9" w:rsidP="00CB2F50">
      <w:pPr>
        <w:pStyle w:val="c"/>
      </w:pPr>
      <w:r>
        <w:t>to initDesert</w:t>
      </w:r>
    </w:p>
    <w:p w14:paraId="54478BB6" w14:textId="77777777" w:rsidR="00EC2AD9" w:rsidRDefault="00EC2AD9" w:rsidP="00CB2F50">
      <w:pPr>
        <w:pStyle w:val="c"/>
      </w:pPr>
      <w:r>
        <w:t xml:space="preserve">    ask patches [</w:t>
      </w:r>
    </w:p>
    <w:p w14:paraId="57C794C4" w14:textId="77777777" w:rsidR="00EC2AD9" w:rsidRDefault="00EC2AD9" w:rsidP="00CB2F50">
      <w:pPr>
        <w:pStyle w:val="c"/>
      </w:pPr>
      <w:r>
        <w:t xml:space="preserve">    ifelse ( (abs pxcor) &lt; SIDE and (abs pycor) &lt; SIDE ) [</w:t>
      </w:r>
    </w:p>
    <w:p w14:paraId="1EA30044" w14:textId="77777777" w:rsidR="00EC2AD9" w:rsidRDefault="00EC2AD9" w:rsidP="00CB2F50">
      <w:pPr>
        <w:pStyle w:val="c"/>
      </w:pPr>
      <w:r>
        <w:t xml:space="preserve">      set class DESERT</w:t>
      </w:r>
    </w:p>
    <w:p w14:paraId="25E77AA5" w14:textId="77777777" w:rsidR="00EC2AD9" w:rsidRDefault="00EC2AD9" w:rsidP="00CB2F50">
      <w:pPr>
        <w:pStyle w:val="c"/>
      </w:pPr>
      <w:r>
        <w:t xml:space="preserve">      set pcolor scale-color grey food (MAX_FOOD * 2) 0 </w:t>
      </w:r>
    </w:p>
    <w:p w14:paraId="6E4DFB1B" w14:textId="068DFF8B" w:rsidR="00EC2AD9" w:rsidRDefault="00EC2AD9" w:rsidP="00CB2F50">
      <w:pPr>
        <w:pStyle w:val="c"/>
      </w:pPr>
      <w:r>
        <w:tab/>
      </w:r>
      <w:r>
        <w:tab/>
      </w:r>
      <w:r>
        <w:tab/>
        <w:t>;Have the color of the patch reflect the amount of food</w:t>
      </w:r>
    </w:p>
    <w:p w14:paraId="40A722CF" w14:textId="77777777" w:rsidR="00EC2AD9" w:rsidRDefault="00EC2AD9" w:rsidP="00CB2F50">
      <w:pPr>
        <w:pStyle w:val="c"/>
      </w:pPr>
      <w:r>
        <w:t xml:space="preserve">    ] [</w:t>
      </w:r>
    </w:p>
    <w:p w14:paraId="66EF3D88" w14:textId="77777777" w:rsidR="00EC2AD9" w:rsidRDefault="00EC2AD9" w:rsidP="00CB2F50">
      <w:pPr>
        <w:pStyle w:val="c"/>
      </w:pPr>
      <w:r>
        <w:t xml:space="preserve">      set class BORDER</w:t>
      </w:r>
    </w:p>
    <w:p w14:paraId="03187E8D" w14:textId="77777777" w:rsidR="00EC2AD9" w:rsidRDefault="00EC2AD9" w:rsidP="00CB2F50">
      <w:pPr>
        <w:pStyle w:val="c"/>
      </w:pPr>
      <w:r>
        <w:t xml:space="preserve">      set pcolor grey - 3</w:t>
      </w:r>
    </w:p>
    <w:p w14:paraId="5DBB892A" w14:textId="77777777" w:rsidR="00EC2AD9" w:rsidRDefault="00EC2AD9" w:rsidP="00CB2F50">
      <w:pPr>
        <w:pStyle w:val="c"/>
      </w:pPr>
      <w:r>
        <w:t xml:space="preserve">      ifelse ( (abs pycor) = SIDE ) </w:t>
      </w:r>
    </w:p>
    <w:p w14:paraId="7E89F4F6" w14:textId="77777777" w:rsidR="00EC2AD9" w:rsidRDefault="00EC2AD9" w:rsidP="00CB2F50">
      <w:pPr>
        <w:pStyle w:val="c"/>
      </w:pPr>
      <w:r>
        <w:t xml:space="preserve">      [set plabel "-"] [set plabel "|"]</w:t>
      </w:r>
    </w:p>
    <w:p w14:paraId="0D877702" w14:textId="77777777" w:rsidR="00EC2AD9" w:rsidRDefault="00EC2AD9" w:rsidP="00CB2F50">
      <w:pPr>
        <w:pStyle w:val="c"/>
      </w:pPr>
      <w:r>
        <w:t xml:space="preserve">    ]</w:t>
      </w:r>
    </w:p>
    <w:p w14:paraId="20ED4219" w14:textId="77777777" w:rsidR="00EC2AD9" w:rsidRDefault="00EC2AD9" w:rsidP="00CB2F50">
      <w:pPr>
        <w:pStyle w:val="c"/>
      </w:pPr>
      <w:r>
        <w:t xml:space="preserve">  ]</w:t>
      </w:r>
    </w:p>
    <w:p w14:paraId="490D7FAA" w14:textId="77777777" w:rsidR="00EC2AD9" w:rsidRDefault="00EC2AD9" w:rsidP="00CB2F50">
      <w:pPr>
        <w:pStyle w:val="c"/>
      </w:pPr>
      <w:r>
        <w:t>end</w:t>
      </w:r>
    </w:p>
    <w:p w14:paraId="29043FD9" w14:textId="77777777" w:rsidR="007D7813" w:rsidRDefault="007D7813" w:rsidP="00CB2F50">
      <w:pPr>
        <w:pStyle w:val="c"/>
      </w:pPr>
    </w:p>
    <w:p w14:paraId="23122F04" w14:textId="3D3E2728" w:rsidR="00817E3C" w:rsidRPr="001872B6" w:rsidRDefault="00727470" w:rsidP="001872B6">
      <w:pPr>
        <w:pStyle w:val="e"/>
        <w:keepNext/>
        <w:ind w:left="547" w:hanging="547"/>
        <w:rPr>
          <w:b/>
        </w:rPr>
      </w:pPr>
      <w:r w:rsidRPr="001872B6">
        <w:rPr>
          <w:b/>
        </w:rPr>
        <w:t>4.</w:t>
      </w:r>
      <w:r w:rsidRPr="001872B6">
        <w:rPr>
          <w:b/>
        </w:rPr>
        <w:tab/>
      </w:r>
      <w:r w:rsidR="001872B6" w:rsidRPr="001872B6">
        <w:rPr>
          <w:b/>
        </w:rPr>
        <w:t>c</w:t>
      </w:r>
      <w:r w:rsidRPr="001872B6">
        <w:rPr>
          <w:b/>
        </w:rPr>
        <w:t>.</w:t>
      </w:r>
    </w:p>
    <w:p w14:paraId="2B3EE836" w14:textId="77777777" w:rsidR="00DF36C3" w:rsidRDefault="00DF36C3" w:rsidP="00CB2F50">
      <w:pPr>
        <w:pStyle w:val="c"/>
      </w:pPr>
      <w:r>
        <w:t>to initAwps</w:t>
      </w:r>
    </w:p>
    <w:p w14:paraId="275F2694" w14:textId="77777777" w:rsidR="00DF36C3" w:rsidRDefault="00DF36C3" w:rsidP="00CB2F50">
      <w:pPr>
        <w:pStyle w:val="c"/>
      </w:pPr>
      <w:r>
        <w:t xml:space="preserve">    ask patches [</w:t>
      </w:r>
    </w:p>
    <w:p w14:paraId="0857BE28" w14:textId="77777777" w:rsidR="00DF36C3" w:rsidRDefault="00DF36C3" w:rsidP="00CB2F50">
      <w:pPr>
        <w:pStyle w:val="c"/>
      </w:pPr>
      <w:r>
        <w:t xml:space="preserve">    if ((abs pxcor) &lt; SIDE - 2 and (abs pycor) &lt; SIDE - 2 and</w:t>
      </w:r>
    </w:p>
    <w:p w14:paraId="2926B576" w14:textId="77777777" w:rsidR="00DF36C3" w:rsidRDefault="00DF36C3" w:rsidP="00CB2F50">
      <w:pPr>
        <w:pStyle w:val="c"/>
      </w:pPr>
      <w:r>
        <w:t xml:space="preserve">           8 = count neighbors with [class = DESERT] and</w:t>
      </w:r>
    </w:p>
    <w:p w14:paraId="4D0C3ACC" w14:textId="77777777" w:rsidR="00DF36C3" w:rsidRDefault="00DF36C3" w:rsidP="00CB2F50">
      <w:pPr>
        <w:pStyle w:val="c"/>
      </w:pPr>
      <w:r>
        <w:t xml:space="preserve">           random-float 1 &lt; (PERCENT_AWPS / 100)) [</w:t>
      </w:r>
    </w:p>
    <w:p w14:paraId="69387029" w14:textId="77777777" w:rsidR="00DF36C3" w:rsidRDefault="00DF36C3" w:rsidP="00CB2F50">
      <w:pPr>
        <w:pStyle w:val="c"/>
      </w:pPr>
      <w:r>
        <w:t xml:space="preserve">      set moisture AWP_MOISTURE</w:t>
      </w:r>
    </w:p>
    <w:p w14:paraId="3533BCBF" w14:textId="77777777" w:rsidR="00DF36C3" w:rsidRDefault="00DF36C3" w:rsidP="00CB2F50">
      <w:pPr>
        <w:pStyle w:val="c"/>
      </w:pPr>
      <w:r>
        <w:t xml:space="preserve">      ifelse (random-float 1 &lt; (PERCENT_AWPS_FENCED / 100))</w:t>
      </w:r>
    </w:p>
    <w:p w14:paraId="1CDCBBCA" w14:textId="77777777" w:rsidR="00DF36C3" w:rsidRDefault="00DF36C3" w:rsidP="00CB2F50">
      <w:pPr>
        <w:pStyle w:val="c"/>
      </w:pPr>
      <w:r>
        <w:t xml:space="preserve">        [ set class FENCED_AWP</w:t>
      </w:r>
    </w:p>
    <w:p w14:paraId="5B1CE409" w14:textId="77777777" w:rsidR="00DF36C3" w:rsidRDefault="00DF36C3" w:rsidP="00CB2F50">
      <w:pPr>
        <w:pStyle w:val="c"/>
      </w:pPr>
      <w:r>
        <w:t xml:space="preserve">          set pcolor black</w:t>
      </w:r>
    </w:p>
    <w:p w14:paraId="7E651B30" w14:textId="77777777" w:rsidR="00DF36C3" w:rsidRDefault="00DF36C3" w:rsidP="00CB2F50">
      <w:pPr>
        <w:pStyle w:val="c"/>
      </w:pPr>
      <w:r>
        <w:t xml:space="preserve">          set plabel "</w:t>
      </w:r>
      <w:r>
        <w:rPr>
          <w:rFonts w:ascii="Times New Roman" w:hAnsi="Times New Roman"/>
        </w:rPr>
        <w:t>♦</w:t>
      </w:r>
      <w:r>
        <w:t xml:space="preserve"> " ]</w:t>
      </w:r>
    </w:p>
    <w:p w14:paraId="07D0EC30" w14:textId="77777777" w:rsidR="00DF36C3" w:rsidRDefault="00DF36C3" w:rsidP="00CB2F50">
      <w:pPr>
        <w:pStyle w:val="c"/>
      </w:pPr>
      <w:r>
        <w:t xml:space="preserve">        [ set class AWP</w:t>
      </w:r>
    </w:p>
    <w:p w14:paraId="7501A8B4" w14:textId="77777777" w:rsidR="00DF36C3" w:rsidRDefault="00DF36C3" w:rsidP="00CB2F50">
      <w:pPr>
        <w:pStyle w:val="c"/>
      </w:pPr>
      <w:r>
        <w:t xml:space="preserve">          set pcolor black ]</w:t>
      </w:r>
    </w:p>
    <w:p w14:paraId="5BB1F53A" w14:textId="77777777" w:rsidR="00DF36C3" w:rsidRDefault="00DF36C3" w:rsidP="00CB2F50">
      <w:pPr>
        <w:pStyle w:val="c"/>
      </w:pPr>
      <w:r>
        <w:t xml:space="preserve">      ask neighbors [</w:t>
      </w:r>
    </w:p>
    <w:p w14:paraId="5519AB61" w14:textId="77777777" w:rsidR="00DF36C3" w:rsidRDefault="00DF36C3" w:rsidP="00CB2F50">
      <w:pPr>
        <w:pStyle w:val="c"/>
      </w:pPr>
      <w:r>
        <w:t xml:space="preserve">        set moisture AWP_R1</w:t>
      </w:r>
    </w:p>
    <w:p w14:paraId="54D08500" w14:textId="77777777" w:rsidR="00DF36C3" w:rsidRDefault="00DF36C3" w:rsidP="00CB2F50">
      <w:pPr>
        <w:pStyle w:val="c"/>
      </w:pPr>
      <w:r>
        <w:t xml:space="preserve">        set class AWP_ADJACENT</w:t>
      </w:r>
    </w:p>
    <w:p w14:paraId="5E8B25E4" w14:textId="77777777" w:rsidR="00DF36C3" w:rsidRDefault="00DF36C3" w:rsidP="00CB2F50">
      <w:pPr>
        <w:pStyle w:val="c"/>
      </w:pPr>
      <w:r>
        <w:t xml:space="preserve">        set plabel-color grey</w:t>
      </w:r>
    </w:p>
    <w:p w14:paraId="1B399451" w14:textId="77777777" w:rsidR="00DF36C3" w:rsidRDefault="00DF36C3" w:rsidP="00CB2F50">
      <w:pPr>
        <w:pStyle w:val="c"/>
      </w:pPr>
      <w:r>
        <w:t xml:space="preserve">        set pcolor black</w:t>
      </w:r>
    </w:p>
    <w:p w14:paraId="0AFB9DE7" w14:textId="77777777" w:rsidR="00DF36C3" w:rsidRDefault="00DF36C3" w:rsidP="00CB2F50">
      <w:pPr>
        <w:pStyle w:val="c"/>
      </w:pPr>
      <w:r>
        <w:t xml:space="preserve">        set plabel "#"</w:t>
      </w:r>
    </w:p>
    <w:p w14:paraId="71E55C6A" w14:textId="77777777" w:rsidR="00DF36C3" w:rsidRDefault="00DF36C3" w:rsidP="00CB2F50">
      <w:pPr>
        <w:pStyle w:val="c"/>
      </w:pPr>
      <w:r>
        <w:t xml:space="preserve">      ]</w:t>
      </w:r>
    </w:p>
    <w:p w14:paraId="071742E0" w14:textId="77777777" w:rsidR="00DF36C3" w:rsidRDefault="00DF36C3" w:rsidP="00CB2F50">
      <w:pPr>
        <w:pStyle w:val="c"/>
      </w:pPr>
      <w:r>
        <w:t xml:space="preserve">      ask neighbors [</w:t>
      </w:r>
    </w:p>
    <w:p w14:paraId="226D424D" w14:textId="77777777" w:rsidR="00DF36C3" w:rsidRDefault="00DF36C3" w:rsidP="00CB2F50">
      <w:pPr>
        <w:pStyle w:val="c"/>
      </w:pPr>
      <w:r>
        <w:t xml:space="preserve">        ask neighbors with [class = DESERT] [</w:t>
      </w:r>
    </w:p>
    <w:p w14:paraId="54953CEB" w14:textId="77777777" w:rsidR="00DF36C3" w:rsidRDefault="00DF36C3" w:rsidP="00CB2F50">
      <w:pPr>
        <w:pStyle w:val="c"/>
      </w:pPr>
      <w:r>
        <w:t xml:space="preserve">          set moisture AWP_R2</w:t>
      </w:r>
    </w:p>
    <w:p w14:paraId="7C4EDF01" w14:textId="77777777" w:rsidR="00DF36C3" w:rsidRDefault="00DF36C3" w:rsidP="00CB2F50">
      <w:pPr>
        <w:pStyle w:val="c"/>
      </w:pPr>
      <w:r>
        <w:t xml:space="preserve">          set class AWP_OVER2</w:t>
      </w:r>
    </w:p>
    <w:p w14:paraId="78CE2F2F" w14:textId="77777777" w:rsidR="00DF36C3" w:rsidRDefault="00DF36C3" w:rsidP="00CB2F50">
      <w:pPr>
        <w:pStyle w:val="c"/>
      </w:pPr>
      <w:r>
        <w:t xml:space="preserve">          set pcolor white</w:t>
      </w:r>
    </w:p>
    <w:p w14:paraId="18F507CD" w14:textId="77777777" w:rsidR="00DF36C3" w:rsidRDefault="00DF36C3" w:rsidP="00CB2F50">
      <w:pPr>
        <w:pStyle w:val="c"/>
      </w:pPr>
      <w:r>
        <w:t xml:space="preserve">          set plabel-color black</w:t>
      </w:r>
    </w:p>
    <w:p w14:paraId="0B390257" w14:textId="77777777" w:rsidR="00DF36C3" w:rsidRDefault="00DF36C3" w:rsidP="00CB2F50">
      <w:pPr>
        <w:pStyle w:val="c"/>
      </w:pPr>
      <w:r>
        <w:t xml:space="preserve">          set plabel "//"</w:t>
      </w:r>
    </w:p>
    <w:p w14:paraId="251B864B" w14:textId="77777777" w:rsidR="00DF36C3" w:rsidRDefault="00DF36C3" w:rsidP="00CB2F50">
      <w:pPr>
        <w:pStyle w:val="c"/>
      </w:pPr>
      <w:r>
        <w:t xml:space="preserve">        ]</w:t>
      </w:r>
    </w:p>
    <w:p w14:paraId="2BFBB80D" w14:textId="77777777" w:rsidR="00DF36C3" w:rsidRDefault="00DF36C3" w:rsidP="00CB2F50">
      <w:pPr>
        <w:pStyle w:val="c"/>
      </w:pPr>
      <w:r>
        <w:t xml:space="preserve">      ]</w:t>
      </w:r>
    </w:p>
    <w:p w14:paraId="72D0852A" w14:textId="77777777" w:rsidR="00DF36C3" w:rsidRDefault="00DF36C3" w:rsidP="00CB2F50">
      <w:pPr>
        <w:pStyle w:val="c"/>
      </w:pPr>
      <w:r>
        <w:t xml:space="preserve">    ]</w:t>
      </w:r>
    </w:p>
    <w:p w14:paraId="4491902C" w14:textId="77777777" w:rsidR="00DF36C3" w:rsidRDefault="00DF36C3" w:rsidP="00CB2F50">
      <w:pPr>
        <w:pStyle w:val="c"/>
      </w:pPr>
      <w:r>
        <w:t xml:space="preserve">  ]</w:t>
      </w:r>
    </w:p>
    <w:p w14:paraId="0BA2755D" w14:textId="1F54C1D3" w:rsidR="00727470" w:rsidRDefault="00DF36C3" w:rsidP="00CB2F50">
      <w:pPr>
        <w:pStyle w:val="c"/>
      </w:pPr>
      <w:r>
        <w:t>end</w:t>
      </w:r>
    </w:p>
    <w:p w14:paraId="20F0DD68" w14:textId="77777777" w:rsidR="00EB3F86" w:rsidRDefault="00EB3F86" w:rsidP="0012097D">
      <w:pPr>
        <w:pStyle w:val="e"/>
        <w:rPr>
          <w:b/>
        </w:rPr>
      </w:pPr>
    </w:p>
    <w:p w14:paraId="536AB579" w14:textId="77777777" w:rsidR="00760679" w:rsidRPr="00B2747E" w:rsidRDefault="00760679" w:rsidP="00760679">
      <w:pPr>
        <w:pStyle w:val="d"/>
      </w:pPr>
      <w:r>
        <w:rPr>
          <w:b/>
        </w:rPr>
        <w:t>5</w:t>
      </w:r>
      <w:r w:rsidRPr="00B0165E">
        <w:rPr>
          <w:b/>
        </w:rPr>
        <w:t>.</w:t>
      </w:r>
      <w:r w:rsidRPr="00B0165E">
        <w:rPr>
          <w:b/>
        </w:rPr>
        <w:tab/>
        <w:t>a.</w:t>
      </w:r>
      <w:r>
        <w:tab/>
      </w:r>
      <w:r w:rsidRPr="008348F0">
        <w:rPr>
          <w:i/>
        </w:rPr>
        <w:t>energy</w:t>
      </w:r>
      <w:r>
        <w:t xml:space="preserve"> = 0.91, </w:t>
      </w:r>
      <w:r w:rsidRPr="008348F0">
        <w:rPr>
          <w:i/>
        </w:rPr>
        <w:t>water</w:t>
      </w:r>
      <w:r>
        <w:t xml:space="preserve"> = 0.806, and </w:t>
      </w:r>
      <w:r>
        <w:rPr>
          <w:i/>
        </w:rPr>
        <w:t>food</w:t>
      </w:r>
      <w:r>
        <w:t xml:space="preserve"> = 0.02 because </w:t>
      </w:r>
      <w:r>
        <w:rPr>
          <w:i/>
        </w:rPr>
        <w:t>amtEat</w:t>
      </w:r>
      <w:r>
        <w:t xml:space="preserve"> = 0.01, so </w:t>
      </w:r>
      <w:r w:rsidRPr="008348F0">
        <w:rPr>
          <w:i/>
        </w:rPr>
        <w:t>energy</w:t>
      </w:r>
      <w:r>
        <w:t xml:space="preserve"> = 0.9 + 0.01, </w:t>
      </w:r>
      <w:r w:rsidRPr="008348F0">
        <w:rPr>
          <w:i/>
        </w:rPr>
        <w:t>water</w:t>
      </w:r>
      <w:r>
        <w:t xml:space="preserve"> = 0.8 + 0.6*0.01, and </w:t>
      </w:r>
      <w:r>
        <w:rPr>
          <w:i/>
        </w:rPr>
        <w:t>food</w:t>
      </w:r>
      <w:r>
        <w:t xml:space="preserve"> = 0.03 - 0.01</w:t>
      </w:r>
    </w:p>
    <w:p w14:paraId="3FC0C2DE" w14:textId="77777777" w:rsidR="00760679" w:rsidRPr="00B2747E" w:rsidRDefault="00760679" w:rsidP="00760679">
      <w:pPr>
        <w:pStyle w:val="p"/>
      </w:pPr>
      <w:r>
        <w:rPr>
          <w:b/>
        </w:rPr>
        <w:t>b</w:t>
      </w:r>
      <w:r w:rsidRPr="003A6F1D">
        <w:rPr>
          <w:b/>
        </w:rPr>
        <w:t>.</w:t>
      </w:r>
      <w:r>
        <w:tab/>
      </w:r>
      <w:r w:rsidRPr="008348F0">
        <w:rPr>
          <w:i/>
        </w:rPr>
        <w:t>energy</w:t>
      </w:r>
      <w:r>
        <w:t xml:space="preserve"> = 0.905, </w:t>
      </w:r>
      <w:r w:rsidRPr="008348F0">
        <w:rPr>
          <w:i/>
        </w:rPr>
        <w:t>water</w:t>
      </w:r>
      <w:r>
        <w:t xml:space="preserve"> = 0.803, and </w:t>
      </w:r>
      <w:r>
        <w:rPr>
          <w:i/>
        </w:rPr>
        <w:t>food</w:t>
      </w:r>
      <w:r>
        <w:t xml:space="preserve"> = 0.0 because </w:t>
      </w:r>
      <w:r>
        <w:rPr>
          <w:i/>
        </w:rPr>
        <w:t>amtEat</w:t>
      </w:r>
      <w:r>
        <w:t xml:space="preserve"> = </w:t>
      </w:r>
      <w:r>
        <w:rPr>
          <w:i/>
        </w:rPr>
        <w:t>availableFood</w:t>
      </w:r>
      <w:r>
        <w:t xml:space="preserve"> = 0.005, so </w:t>
      </w:r>
      <w:r w:rsidRPr="008348F0">
        <w:rPr>
          <w:i/>
        </w:rPr>
        <w:t>energy</w:t>
      </w:r>
      <w:r>
        <w:t xml:space="preserve"> = 0.9 + 0.005, </w:t>
      </w:r>
      <w:r w:rsidRPr="008348F0">
        <w:rPr>
          <w:i/>
        </w:rPr>
        <w:t>water</w:t>
      </w:r>
      <w:r>
        <w:t xml:space="preserve"> = 0.8 + 0.6*0.005, and </w:t>
      </w:r>
      <w:r>
        <w:rPr>
          <w:i/>
        </w:rPr>
        <w:t>food</w:t>
      </w:r>
      <w:r>
        <w:t>= 0.005 - 0.005</w:t>
      </w:r>
    </w:p>
    <w:p w14:paraId="6100854E" w14:textId="77777777" w:rsidR="00760679" w:rsidRDefault="00760679" w:rsidP="00760679">
      <w:pPr>
        <w:pStyle w:val="p"/>
      </w:pPr>
      <w:r>
        <w:rPr>
          <w:b/>
        </w:rPr>
        <w:t>c</w:t>
      </w:r>
      <w:r w:rsidRPr="003A6F1D">
        <w:rPr>
          <w:b/>
        </w:rPr>
        <w:t>.</w:t>
      </w:r>
      <w:r>
        <w:tab/>
      </w:r>
      <w:r w:rsidRPr="008348F0">
        <w:rPr>
          <w:i/>
        </w:rPr>
        <w:t>energy</w:t>
      </w:r>
      <w:r>
        <w:t xml:space="preserve"> = 1.0, </w:t>
      </w:r>
      <w:r w:rsidRPr="008348F0">
        <w:rPr>
          <w:i/>
        </w:rPr>
        <w:t>water</w:t>
      </w:r>
      <w:r>
        <w:t xml:space="preserve"> = 0.8006, and </w:t>
      </w:r>
      <w:r>
        <w:rPr>
          <w:i/>
        </w:rPr>
        <w:t>food</w:t>
      </w:r>
      <w:r>
        <w:t xml:space="preserve"> = 0.029 because </w:t>
      </w:r>
      <w:r>
        <w:rPr>
          <w:i/>
        </w:rPr>
        <w:t>amtEat</w:t>
      </w:r>
      <w:r>
        <w:t xml:space="preserve"> = </w:t>
      </w:r>
      <w:r w:rsidRPr="0024182B">
        <w:t xml:space="preserve">1 - </w:t>
      </w:r>
      <w:r w:rsidRPr="008348F0">
        <w:rPr>
          <w:i/>
        </w:rPr>
        <w:t>energy</w:t>
      </w:r>
      <w:r>
        <w:t xml:space="preserve"> = 0.001, so </w:t>
      </w:r>
      <w:r w:rsidRPr="008348F0">
        <w:rPr>
          <w:i/>
        </w:rPr>
        <w:t>energy</w:t>
      </w:r>
      <w:r>
        <w:t xml:space="preserve"> = 0.9 + 0.001, </w:t>
      </w:r>
      <w:r w:rsidRPr="008348F0">
        <w:rPr>
          <w:i/>
        </w:rPr>
        <w:t>water</w:t>
      </w:r>
      <w:r>
        <w:t xml:space="preserve"> = 0.8 + 0.6*0.001, and </w:t>
      </w:r>
      <w:r>
        <w:rPr>
          <w:i/>
        </w:rPr>
        <w:t>food</w:t>
      </w:r>
      <w:r>
        <w:t xml:space="preserve"> = 0.03 - 0.001</w:t>
      </w:r>
    </w:p>
    <w:p w14:paraId="6C06E630" w14:textId="77777777" w:rsidR="008176A3" w:rsidRPr="00760679" w:rsidRDefault="00760679" w:rsidP="00760679">
      <w:pPr>
        <w:pStyle w:val="p"/>
      </w:pPr>
      <w:r w:rsidRPr="003A6F1D">
        <w:rPr>
          <w:b/>
        </w:rPr>
        <w:t>d.</w:t>
      </w:r>
      <w:r>
        <w:tab/>
      </w:r>
      <w:r w:rsidRPr="008348F0">
        <w:rPr>
          <w:i/>
        </w:rPr>
        <w:t>energy</w:t>
      </w:r>
      <w:r>
        <w:t xml:space="preserve"> = 0.91, </w:t>
      </w:r>
      <w:r w:rsidRPr="008348F0">
        <w:rPr>
          <w:i/>
        </w:rPr>
        <w:t>water</w:t>
      </w:r>
      <w:r>
        <w:t xml:space="preserve"> = 1.0, and </w:t>
      </w:r>
      <w:r>
        <w:rPr>
          <w:i/>
        </w:rPr>
        <w:t>food</w:t>
      </w:r>
      <w:r>
        <w:t xml:space="preserve"> = 0.02 because </w:t>
      </w:r>
      <w:r>
        <w:rPr>
          <w:i/>
        </w:rPr>
        <w:t>amtEat</w:t>
      </w:r>
      <w:r>
        <w:t xml:space="preserve"> = 0.01, so </w:t>
      </w:r>
      <w:r w:rsidRPr="008348F0">
        <w:rPr>
          <w:i/>
        </w:rPr>
        <w:t>energy</w:t>
      </w:r>
      <w:r>
        <w:t xml:space="preserve"> = 0.9 + 0.01, </w:t>
      </w:r>
      <w:r w:rsidRPr="008348F0">
        <w:rPr>
          <w:i/>
        </w:rPr>
        <w:t>water</w:t>
      </w:r>
      <w:r>
        <w:t xml:space="preserve"> = the minimum of 0.999 + 0.6*0.01 = 1.005 and 1.0, and </w:t>
      </w:r>
      <w:r>
        <w:rPr>
          <w:i/>
        </w:rPr>
        <w:t>food</w:t>
      </w:r>
      <w:r>
        <w:t xml:space="preserve"> = 0.03 - 0.01</w:t>
      </w:r>
    </w:p>
    <w:p w14:paraId="5FB9AC02" w14:textId="77777777" w:rsidR="00976DCD" w:rsidRDefault="008176A3" w:rsidP="000B32FA">
      <w:pPr>
        <w:pStyle w:val="e"/>
        <w:keepNext/>
        <w:ind w:left="547" w:hanging="547"/>
        <w:rPr>
          <w:b/>
        </w:rPr>
      </w:pPr>
      <w:r>
        <w:rPr>
          <w:b/>
        </w:rPr>
        <w:t>6.</w:t>
      </w:r>
      <w:r w:rsidR="00976DCD">
        <w:rPr>
          <w:b/>
        </w:rPr>
        <w:tab/>
        <w:t>a.</w:t>
      </w:r>
    </w:p>
    <w:p w14:paraId="21BD4E9F" w14:textId="77777777" w:rsidR="001A7944" w:rsidRDefault="001A7944" w:rsidP="001A7944">
      <w:pPr>
        <w:pStyle w:val="c"/>
      </w:pPr>
      <w:r>
        <w:t>to toadMayEat</w:t>
      </w:r>
    </w:p>
    <w:p w14:paraId="767DE6C0" w14:textId="77777777" w:rsidR="001A7944" w:rsidRDefault="001A7944" w:rsidP="001A7944">
      <w:pPr>
        <w:pStyle w:val="c"/>
      </w:pPr>
      <w:r>
        <w:t xml:space="preserve">  ask toads with [state = ALIVE] [</w:t>
      </w:r>
    </w:p>
    <w:p w14:paraId="570A4E68" w14:textId="77777777" w:rsidR="001A7944" w:rsidRDefault="001A7944" w:rsidP="001A7944">
      <w:pPr>
        <w:pStyle w:val="c"/>
      </w:pPr>
      <w:r>
        <w:t xml:space="preserve">    if (energy &lt; WOULD_LIKE_EAT)</w:t>
      </w:r>
    </w:p>
    <w:p w14:paraId="416ED2F5" w14:textId="77777777" w:rsidR="001A7944" w:rsidRDefault="001A7944" w:rsidP="001A7944">
      <w:pPr>
        <w:pStyle w:val="c"/>
      </w:pPr>
      <w:r>
        <w:t xml:space="preserve">      [ eat ]</w:t>
      </w:r>
    </w:p>
    <w:p w14:paraId="539FDF6A" w14:textId="77777777" w:rsidR="001A7944" w:rsidRDefault="001A7944" w:rsidP="001A7944">
      <w:pPr>
        <w:pStyle w:val="c"/>
      </w:pPr>
      <w:r>
        <w:t xml:space="preserve">  ]</w:t>
      </w:r>
    </w:p>
    <w:p w14:paraId="374ABA41" w14:textId="77777777" w:rsidR="001A7944" w:rsidRDefault="001A7944" w:rsidP="001A7944">
      <w:pPr>
        <w:pStyle w:val="c"/>
      </w:pPr>
      <w:r>
        <w:t>end</w:t>
      </w:r>
    </w:p>
    <w:p w14:paraId="7108AA35" w14:textId="77777777" w:rsidR="008176A3" w:rsidRDefault="008176A3" w:rsidP="001A7944">
      <w:pPr>
        <w:pStyle w:val="c"/>
      </w:pPr>
    </w:p>
    <w:p w14:paraId="74769927" w14:textId="4A55521A" w:rsidR="00976DCD" w:rsidRPr="002A53D3" w:rsidRDefault="00976DCD" w:rsidP="00976DCD">
      <w:pPr>
        <w:pStyle w:val="e"/>
        <w:keepNext/>
        <w:ind w:left="547" w:hanging="547"/>
      </w:pPr>
      <w:r>
        <w:rPr>
          <w:b/>
        </w:rPr>
        <w:t>6.</w:t>
      </w:r>
      <w:r>
        <w:rPr>
          <w:b/>
        </w:rPr>
        <w:tab/>
        <w:t>b.</w:t>
      </w:r>
      <w:r w:rsidR="002A53D3">
        <w:tab/>
        <w:t xml:space="preserve">Note that </w:t>
      </w:r>
      <w:r w:rsidR="002A53D3">
        <w:rPr>
          <w:i/>
        </w:rPr>
        <w:t>availableFood</w:t>
      </w:r>
      <w:r w:rsidR="002A53D3">
        <w:t xml:space="preserve"> is just </w:t>
      </w:r>
      <w:r w:rsidR="002A53D3">
        <w:rPr>
          <w:i/>
        </w:rPr>
        <w:t>food</w:t>
      </w:r>
      <w:r w:rsidR="002A53D3">
        <w:t>.</w:t>
      </w:r>
    </w:p>
    <w:p w14:paraId="463B99B2" w14:textId="77777777" w:rsidR="002A53D3" w:rsidRDefault="002A53D3" w:rsidP="00DF36C3">
      <w:pPr>
        <w:pStyle w:val="c"/>
      </w:pPr>
    </w:p>
    <w:p w14:paraId="405E5724" w14:textId="77777777" w:rsidR="00DF36C3" w:rsidRDefault="00DF36C3" w:rsidP="00DF36C3">
      <w:pPr>
        <w:pStyle w:val="c"/>
      </w:pPr>
      <w:r>
        <w:t>to eat</w:t>
      </w:r>
    </w:p>
    <w:p w14:paraId="7E41DF9C" w14:textId="77777777" w:rsidR="00DF36C3" w:rsidRDefault="00DF36C3" w:rsidP="00DF36C3">
      <w:pPr>
        <w:pStyle w:val="c"/>
      </w:pPr>
      <w:r>
        <w:t xml:space="preserve">  let amtEat min (list AMT_EAT food (1 - energy))</w:t>
      </w:r>
    </w:p>
    <w:p w14:paraId="402C5437" w14:textId="77777777" w:rsidR="00DF36C3" w:rsidRDefault="00DF36C3" w:rsidP="00DF36C3">
      <w:pPr>
        <w:pStyle w:val="c"/>
      </w:pPr>
      <w:r>
        <w:t xml:space="preserve">  set energy energy + amtEat</w:t>
      </w:r>
    </w:p>
    <w:p w14:paraId="7FA79539" w14:textId="77777777" w:rsidR="00DF36C3" w:rsidRDefault="00DF36C3" w:rsidP="00DF36C3">
      <w:pPr>
        <w:pStyle w:val="c"/>
      </w:pPr>
      <w:r>
        <w:t xml:space="preserve">  set water min list (water + FRACTION_WATER * amtEat) 1.0</w:t>
      </w:r>
    </w:p>
    <w:p w14:paraId="5B14A457" w14:textId="77777777" w:rsidR="00DF36C3" w:rsidRDefault="00DF36C3" w:rsidP="00DF36C3">
      <w:pPr>
        <w:pStyle w:val="c"/>
      </w:pPr>
      <w:r>
        <w:t xml:space="preserve">  set food food - amtEat</w:t>
      </w:r>
    </w:p>
    <w:p w14:paraId="04DE6E93" w14:textId="6A0F8499" w:rsidR="00F60683" w:rsidRDefault="00DF36C3" w:rsidP="00DF36C3">
      <w:pPr>
        <w:pStyle w:val="c"/>
      </w:pPr>
      <w:r>
        <w:t>end</w:t>
      </w:r>
    </w:p>
    <w:p w14:paraId="6444A530" w14:textId="77777777" w:rsidR="00385301" w:rsidRDefault="00385301" w:rsidP="00976DCD">
      <w:pPr>
        <w:pStyle w:val="p"/>
      </w:pPr>
    </w:p>
    <w:p w14:paraId="38820D96" w14:textId="705ECE73" w:rsidR="00976DCD" w:rsidRPr="007A0BFB" w:rsidRDefault="00976DCD" w:rsidP="0056367C">
      <w:pPr>
        <w:pStyle w:val="d"/>
      </w:pPr>
      <w:r>
        <w:rPr>
          <w:b/>
        </w:rPr>
        <w:t>6.</w:t>
      </w:r>
      <w:r>
        <w:rPr>
          <w:b/>
        </w:rPr>
        <w:tab/>
        <w:t>c.</w:t>
      </w:r>
      <w:r w:rsidR="007A0BFB">
        <w:tab/>
        <w:t xml:space="preserve"> </w:t>
      </w:r>
    </w:p>
    <w:p w14:paraId="717467EF" w14:textId="77777777" w:rsidR="001A7944" w:rsidRDefault="001A7944" w:rsidP="001A7944">
      <w:pPr>
        <w:pStyle w:val="c"/>
      </w:pPr>
      <w:r>
        <w:t>to toadMayDrink</w:t>
      </w:r>
    </w:p>
    <w:p w14:paraId="19C42926" w14:textId="77777777" w:rsidR="001A7944" w:rsidRDefault="001A7944" w:rsidP="001A7944">
      <w:pPr>
        <w:pStyle w:val="c"/>
      </w:pPr>
      <w:r>
        <w:t xml:space="preserve">  ask toads with [state = ALIVE] [</w:t>
      </w:r>
    </w:p>
    <w:p w14:paraId="156B4AE2" w14:textId="77777777" w:rsidR="001A7944" w:rsidRDefault="001A7944" w:rsidP="001A7944">
      <w:pPr>
        <w:pStyle w:val="c"/>
      </w:pPr>
      <w:r>
        <w:t xml:space="preserve">    if (moisture &gt;= AWP_MOISTURE and water &lt; WOULD_LIKE_DRINK)</w:t>
      </w:r>
    </w:p>
    <w:p w14:paraId="50247CCB" w14:textId="77777777" w:rsidR="001A7944" w:rsidRDefault="001A7944" w:rsidP="001A7944">
      <w:pPr>
        <w:pStyle w:val="c"/>
      </w:pPr>
      <w:r>
        <w:t xml:space="preserve">      [ drink ]</w:t>
      </w:r>
    </w:p>
    <w:p w14:paraId="22D45688" w14:textId="77777777" w:rsidR="001A7944" w:rsidRDefault="001A7944" w:rsidP="001A7944">
      <w:pPr>
        <w:pStyle w:val="c"/>
      </w:pPr>
      <w:r>
        <w:t xml:space="preserve">  ]</w:t>
      </w:r>
    </w:p>
    <w:p w14:paraId="767F061F" w14:textId="470870A1" w:rsidR="00976DCD" w:rsidRDefault="001A7944" w:rsidP="001A7944">
      <w:pPr>
        <w:pStyle w:val="c"/>
      </w:pPr>
      <w:r>
        <w:t xml:space="preserve">end  </w:t>
      </w:r>
    </w:p>
    <w:p w14:paraId="021ABEDD" w14:textId="246968C1" w:rsidR="00976DCD" w:rsidRDefault="00976DCD" w:rsidP="00976DCD">
      <w:pPr>
        <w:pStyle w:val="e"/>
        <w:keepNext/>
        <w:ind w:left="547" w:hanging="547"/>
        <w:rPr>
          <w:b/>
        </w:rPr>
      </w:pPr>
      <w:r>
        <w:rPr>
          <w:b/>
        </w:rPr>
        <w:t>6.</w:t>
      </w:r>
      <w:r>
        <w:rPr>
          <w:b/>
        </w:rPr>
        <w:tab/>
      </w:r>
      <w:r w:rsidR="00C75721">
        <w:rPr>
          <w:b/>
        </w:rPr>
        <w:t>d</w:t>
      </w:r>
      <w:r>
        <w:rPr>
          <w:b/>
        </w:rPr>
        <w:t>.</w:t>
      </w:r>
    </w:p>
    <w:p w14:paraId="522983FB" w14:textId="77777777" w:rsidR="00DF36C3" w:rsidRDefault="00DF36C3" w:rsidP="00DF36C3">
      <w:pPr>
        <w:pStyle w:val="c"/>
      </w:pPr>
      <w:r>
        <w:t>to drink</w:t>
      </w:r>
    </w:p>
    <w:p w14:paraId="1DB91166" w14:textId="77777777" w:rsidR="00DF36C3" w:rsidRDefault="00DF36C3" w:rsidP="00DF36C3">
      <w:pPr>
        <w:pStyle w:val="c"/>
      </w:pPr>
      <w:r>
        <w:t xml:space="preserve">  set water min list (AMT_DRINK + water) 1</w:t>
      </w:r>
    </w:p>
    <w:p w14:paraId="5FDD2808" w14:textId="77777777" w:rsidR="00DF36C3" w:rsidRDefault="00DF36C3" w:rsidP="00DF36C3">
      <w:pPr>
        <w:pStyle w:val="c"/>
      </w:pPr>
      <w:r>
        <w:t>end</w:t>
      </w:r>
    </w:p>
    <w:p w14:paraId="5718D177" w14:textId="77777777" w:rsidR="00976DCD" w:rsidRDefault="00976DCD" w:rsidP="00DF36C3">
      <w:pPr>
        <w:pStyle w:val="c"/>
      </w:pPr>
    </w:p>
    <w:p w14:paraId="6E28B060" w14:textId="77777777" w:rsidR="00F60683" w:rsidRDefault="00E02408" w:rsidP="00E02408">
      <w:pPr>
        <w:pStyle w:val="e"/>
        <w:rPr>
          <w:b/>
        </w:rPr>
      </w:pPr>
      <w:r w:rsidRPr="00385301">
        <w:rPr>
          <w:b/>
        </w:rPr>
        <w:t>7.</w:t>
      </w:r>
      <w:r w:rsidRPr="00385301">
        <w:rPr>
          <w:b/>
        </w:rPr>
        <w:tab/>
      </w:r>
    </w:p>
    <w:p w14:paraId="04D5E2A9" w14:textId="77777777" w:rsidR="000B3C63" w:rsidRDefault="000B3C63" w:rsidP="000B3C63">
      <w:pPr>
        <w:pStyle w:val="c"/>
      </w:pPr>
      <w:r>
        <w:t>to toadMove</w:t>
      </w:r>
    </w:p>
    <w:p w14:paraId="1C651555" w14:textId="77777777" w:rsidR="000B3C63" w:rsidRDefault="000B3C63" w:rsidP="000B3C63">
      <w:pPr>
        <w:pStyle w:val="c"/>
      </w:pPr>
      <w:r>
        <w:t xml:space="preserve">  ask toads with [state = ALIVE] [</w:t>
      </w:r>
    </w:p>
    <w:p w14:paraId="6CF03099" w14:textId="77777777" w:rsidR="000B3C63" w:rsidRDefault="000B3C63" w:rsidP="000B3C63">
      <w:pPr>
        <w:pStyle w:val="c"/>
      </w:pPr>
      <w:r>
        <w:t xml:space="preserve">    ifelse (water &lt; WOULD_LIKE_DRINK) [</w:t>
      </w:r>
    </w:p>
    <w:p w14:paraId="55854BCD" w14:textId="77777777" w:rsidR="000B3C63" w:rsidRDefault="000B3C63" w:rsidP="000B3C63">
      <w:pPr>
        <w:pStyle w:val="c"/>
      </w:pPr>
      <w:r>
        <w:t xml:space="preserve">        thirsty</w:t>
      </w:r>
    </w:p>
    <w:p w14:paraId="75B9D8CD" w14:textId="77777777" w:rsidR="000B3C63" w:rsidRDefault="000B3C63" w:rsidP="000B3C63">
      <w:pPr>
        <w:pStyle w:val="c"/>
      </w:pPr>
      <w:r>
        <w:t xml:space="preserve">      ][</w:t>
      </w:r>
    </w:p>
    <w:p w14:paraId="75BF2ECC" w14:textId="77777777" w:rsidR="000B3C63" w:rsidRDefault="000B3C63" w:rsidP="000B3C63">
      <w:pPr>
        <w:pStyle w:val="c"/>
      </w:pPr>
      <w:r>
        <w:t xml:space="preserve">        ifelse (energy &lt; WOULD_LIKE_EAT) [</w:t>
      </w:r>
    </w:p>
    <w:p w14:paraId="427351E7" w14:textId="77777777" w:rsidR="000B3C63" w:rsidRDefault="000B3C63" w:rsidP="000B3C63">
      <w:pPr>
        <w:pStyle w:val="c"/>
      </w:pPr>
      <w:r>
        <w:t xml:space="preserve">          lookForFood</w:t>
      </w:r>
    </w:p>
    <w:p w14:paraId="5D19E641" w14:textId="77777777" w:rsidR="000B3C63" w:rsidRDefault="000B3C63" w:rsidP="000B3C63">
      <w:pPr>
        <w:pStyle w:val="c"/>
      </w:pPr>
      <w:r>
        <w:t xml:space="preserve">        ] [</w:t>
      </w:r>
    </w:p>
    <w:p w14:paraId="45A33590" w14:textId="77777777" w:rsidR="000B3C63" w:rsidRDefault="000B3C63" w:rsidP="000B3C63">
      <w:pPr>
        <w:pStyle w:val="c"/>
      </w:pPr>
      <w:r>
        <w:t xml:space="preserve">          ifelse (random-float 1 &lt; MAY_HOP) [</w:t>
      </w:r>
    </w:p>
    <w:p w14:paraId="214AA902" w14:textId="77777777" w:rsidR="000B3C63" w:rsidRDefault="000B3C63" w:rsidP="000B3C63">
      <w:pPr>
        <w:pStyle w:val="c"/>
      </w:pPr>
      <w:r>
        <w:t xml:space="preserve">            hopForFun</w:t>
      </w:r>
    </w:p>
    <w:p w14:paraId="48428772" w14:textId="77777777" w:rsidR="000B3C63" w:rsidRDefault="000B3C63" w:rsidP="000B3C63">
      <w:pPr>
        <w:pStyle w:val="c"/>
      </w:pPr>
      <w:r>
        <w:t xml:space="preserve">          ] [</w:t>
      </w:r>
    </w:p>
    <w:p w14:paraId="3B52F276" w14:textId="50F3B58D" w:rsidR="000B3C63" w:rsidRDefault="000B3C63" w:rsidP="000B3C63">
      <w:pPr>
        <w:pStyle w:val="c"/>
      </w:pPr>
      <w:r>
        <w:t xml:space="preserve">            </w:t>
      </w:r>
      <w:r w:rsidR="00BA02A2" w:rsidRPr="00BA02A2">
        <w:t>stayHere</w:t>
      </w:r>
    </w:p>
    <w:p w14:paraId="782C6EBB" w14:textId="77777777" w:rsidR="000B3C63" w:rsidRDefault="000B3C63" w:rsidP="000B3C63">
      <w:pPr>
        <w:pStyle w:val="c"/>
      </w:pPr>
      <w:r>
        <w:t xml:space="preserve">          ]</w:t>
      </w:r>
    </w:p>
    <w:p w14:paraId="5BA10247" w14:textId="77777777" w:rsidR="000B3C63" w:rsidRDefault="000B3C63" w:rsidP="000B3C63">
      <w:pPr>
        <w:pStyle w:val="c"/>
      </w:pPr>
      <w:r>
        <w:t xml:space="preserve">        ]</w:t>
      </w:r>
    </w:p>
    <w:p w14:paraId="4AE151DB" w14:textId="77777777" w:rsidR="000B3C63" w:rsidRDefault="000B3C63" w:rsidP="000B3C63">
      <w:pPr>
        <w:pStyle w:val="c"/>
      </w:pPr>
      <w:r>
        <w:t xml:space="preserve">      ]</w:t>
      </w:r>
    </w:p>
    <w:p w14:paraId="410E2642" w14:textId="77777777" w:rsidR="000B3C63" w:rsidRDefault="000B3C63" w:rsidP="000B3C63">
      <w:pPr>
        <w:pStyle w:val="c"/>
      </w:pPr>
      <w:r>
        <w:t xml:space="preserve">    ]</w:t>
      </w:r>
    </w:p>
    <w:p w14:paraId="56DE9ACD" w14:textId="77777777" w:rsidR="000B3C63" w:rsidRDefault="000B3C63" w:rsidP="000B3C63">
      <w:pPr>
        <w:pStyle w:val="c"/>
      </w:pPr>
      <w:r>
        <w:t>end</w:t>
      </w:r>
    </w:p>
    <w:p w14:paraId="6DF63B55" w14:textId="77777777" w:rsidR="00E02408" w:rsidRDefault="00E02408" w:rsidP="00C62E5F">
      <w:pPr>
        <w:pStyle w:val="d"/>
        <w:rPr>
          <w:b/>
        </w:rPr>
      </w:pPr>
    </w:p>
    <w:p w14:paraId="1A4F22A5" w14:textId="498FEDFB" w:rsidR="00C62E5F" w:rsidRPr="00EF3240" w:rsidRDefault="00C62E5F" w:rsidP="00C62E5F">
      <w:pPr>
        <w:pStyle w:val="d"/>
      </w:pPr>
      <w:r>
        <w:rPr>
          <w:b/>
        </w:rPr>
        <w:t>8</w:t>
      </w:r>
      <w:r w:rsidRPr="003A6F1D">
        <w:rPr>
          <w:b/>
        </w:rPr>
        <w:t>.</w:t>
      </w:r>
      <w:r w:rsidRPr="003A6F1D">
        <w:rPr>
          <w:b/>
        </w:rPr>
        <w:tab/>
        <w:t>a.</w:t>
      </w:r>
      <w:r>
        <w:tab/>
      </w:r>
      <w:r w:rsidR="00EF3240">
        <w:t xml:space="preserve">Note that </w:t>
      </w:r>
      <w:r w:rsidR="00EF3240">
        <w:rPr>
          <w:i/>
        </w:rPr>
        <w:t>stayHere</w:t>
      </w:r>
      <w:r w:rsidR="00EF3240">
        <w:t xml:space="preserve"> is implemented with </w:t>
      </w:r>
      <w:r w:rsidR="00EF3240" w:rsidRPr="00EF3240">
        <w:rPr>
          <w:i/>
        </w:rPr>
        <w:t>useWaterEnergySitting</w:t>
      </w:r>
      <w:r w:rsidR="00EF3240">
        <w:t>.</w:t>
      </w:r>
    </w:p>
    <w:p w14:paraId="31A9950B" w14:textId="77777777" w:rsidR="00EF3240" w:rsidRDefault="00EF3240" w:rsidP="00EF3240">
      <w:pPr>
        <w:pStyle w:val="c"/>
      </w:pPr>
    </w:p>
    <w:p w14:paraId="18423CFE" w14:textId="77777777" w:rsidR="00EF3240" w:rsidRDefault="00EF3240" w:rsidP="00EF3240">
      <w:pPr>
        <w:pStyle w:val="c"/>
      </w:pPr>
      <w:r>
        <w:t>to thirsty</w:t>
      </w:r>
    </w:p>
    <w:p w14:paraId="402A9C43" w14:textId="77777777" w:rsidR="00EF3240" w:rsidRDefault="00EF3240" w:rsidP="00EF3240">
      <w:pPr>
        <w:pStyle w:val="c"/>
      </w:pPr>
      <w:r>
        <w:t xml:space="preserve">  ifelse (moisture &gt;= AMT_AWP) [</w:t>
      </w:r>
    </w:p>
    <w:p w14:paraId="3DB994D3" w14:textId="77777777" w:rsidR="00EF3240" w:rsidRDefault="00EF3240" w:rsidP="00EF3240">
      <w:pPr>
        <w:pStyle w:val="c"/>
      </w:pPr>
      <w:r>
        <w:t xml:space="preserve">    useWaterEnergySitting</w:t>
      </w:r>
    </w:p>
    <w:p w14:paraId="138F3E5E" w14:textId="77777777" w:rsidR="00EF3240" w:rsidRDefault="00EF3240" w:rsidP="00EF3240">
      <w:pPr>
        <w:pStyle w:val="c"/>
      </w:pPr>
      <w:r>
        <w:t xml:space="preserve">  ][</w:t>
      </w:r>
    </w:p>
    <w:p w14:paraId="79585C35" w14:textId="77777777" w:rsidR="00EF3240" w:rsidRDefault="00EF3240" w:rsidP="00EF3240">
      <w:pPr>
        <w:pStyle w:val="c"/>
      </w:pPr>
      <w:r>
        <w:t xml:space="preserve">    ifelse (moisture &gt;= 0) [</w:t>
      </w:r>
    </w:p>
    <w:p w14:paraId="4DD66912" w14:textId="77777777" w:rsidR="00EF3240" w:rsidRDefault="00EF3240" w:rsidP="00EF3240">
      <w:pPr>
        <w:pStyle w:val="c"/>
      </w:pPr>
      <w:r>
        <w:t xml:space="preserve">      lookForMoisture</w:t>
      </w:r>
    </w:p>
    <w:p w14:paraId="3589AF48" w14:textId="77777777" w:rsidR="00EF3240" w:rsidRDefault="00EF3240" w:rsidP="00EF3240">
      <w:pPr>
        <w:pStyle w:val="c"/>
      </w:pPr>
      <w:r>
        <w:t xml:space="preserve">    ][</w:t>
      </w:r>
    </w:p>
    <w:p w14:paraId="7E162B87" w14:textId="77777777" w:rsidR="00EF3240" w:rsidRDefault="00EF3240" w:rsidP="00EF3240">
      <w:pPr>
        <w:pStyle w:val="c"/>
      </w:pPr>
      <w:r>
        <w:t xml:space="preserve">      ifelse (plabel = "|") and ((count turtles-at -1 0) = 0) [</w:t>
      </w:r>
    </w:p>
    <w:p w14:paraId="3390DA19" w14:textId="77777777" w:rsidR="00EF3240" w:rsidRDefault="00EF3240" w:rsidP="00EF3240">
      <w:pPr>
        <w:pStyle w:val="c"/>
      </w:pPr>
      <w:r>
        <w:t xml:space="preserve">        moveW</w:t>
      </w:r>
    </w:p>
    <w:p w14:paraId="570BB4E4" w14:textId="77777777" w:rsidR="00EF3240" w:rsidRDefault="00EF3240" w:rsidP="00EF3240">
      <w:pPr>
        <w:pStyle w:val="c"/>
      </w:pPr>
      <w:r>
        <w:t xml:space="preserve">      ][</w:t>
      </w:r>
    </w:p>
    <w:p w14:paraId="7727776D" w14:textId="77777777" w:rsidR="00EF3240" w:rsidRDefault="00EF3240" w:rsidP="00EF3240">
      <w:pPr>
        <w:pStyle w:val="c"/>
      </w:pPr>
      <w:r>
        <w:t xml:space="preserve">        useWaterEnergySitting</w:t>
      </w:r>
    </w:p>
    <w:p w14:paraId="401D8051" w14:textId="77777777" w:rsidR="00EF3240" w:rsidRDefault="00EF3240" w:rsidP="00EF3240">
      <w:pPr>
        <w:pStyle w:val="c"/>
      </w:pPr>
      <w:r>
        <w:t xml:space="preserve">       ]</w:t>
      </w:r>
    </w:p>
    <w:p w14:paraId="46D076AC" w14:textId="77777777" w:rsidR="00EF3240" w:rsidRDefault="00EF3240" w:rsidP="00EF3240">
      <w:pPr>
        <w:pStyle w:val="c"/>
      </w:pPr>
      <w:r>
        <w:t xml:space="preserve">     ]</w:t>
      </w:r>
    </w:p>
    <w:p w14:paraId="466576C1" w14:textId="77777777" w:rsidR="00EF3240" w:rsidRDefault="00EF3240" w:rsidP="00EF3240">
      <w:pPr>
        <w:pStyle w:val="c"/>
      </w:pPr>
      <w:r>
        <w:t xml:space="preserve">   ]</w:t>
      </w:r>
    </w:p>
    <w:p w14:paraId="3D89B4E3" w14:textId="77777777" w:rsidR="00EF3240" w:rsidRDefault="00EF3240" w:rsidP="00EF3240">
      <w:pPr>
        <w:pStyle w:val="c"/>
      </w:pPr>
      <w:r>
        <w:t>end</w:t>
      </w:r>
    </w:p>
    <w:p w14:paraId="0A04D482" w14:textId="4A4D7304" w:rsidR="007E4D09" w:rsidRPr="00131603" w:rsidRDefault="007E4D09" w:rsidP="007E4D09">
      <w:pPr>
        <w:pStyle w:val="c"/>
      </w:pPr>
    </w:p>
    <w:p w14:paraId="6518B703" w14:textId="11F46755" w:rsidR="002D3EF3" w:rsidRDefault="002D3EF3" w:rsidP="002D3EF3">
      <w:pPr>
        <w:pStyle w:val="e"/>
        <w:keepNext/>
        <w:ind w:left="547" w:hanging="547"/>
        <w:rPr>
          <w:b/>
        </w:rPr>
      </w:pPr>
      <w:r>
        <w:rPr>
          <w:b/>
        </w:rPr>
        <w:t>8.</w:t>
      </w:r>
      <w:r>
        <w:rPr>
          <w:b/>
        </w:rPr>
        <w:tab/>
        <w:t>b.</w:t>
      </w:r>
    </w:p>
    <w:p w14:paraId="3462A659" w14:textId="77777777" w:rsidR="00EF3240" w:rsidRDefault="00EF3240" w:rsidP="00EF3240">
      <w:pPr>
        <w:pStyle w:val="c"/>
      </w:pPr>
      <w:r>
        <w:t>to lookForMoisture</w:t>
      </w:r>
    </w:p>
    <w:p w14:paraId="479481D8" w14:textId="77777777" w:rsidR="00EF3240" w:rsidRDefault="00EF3240" w:rsidP="00EF3240">
      <w:pPr>
        <w:pStyle w:val="c"/>
      </w:pPr>
      <w:r>
        <w:t xml:space="preserve">  let matLst getNbrsLst</w:t>
      </w:r>
    </w:p>
    <w:p w14:paraId="27460952" w14:textId="77777777" w:rsidR="00EF3240" w:rsidRDefault="00EF3240" w:rsidP="00EF3240">
      <w:pPr>
        <w:pStyle w:val="c"/>
      </w:pPr>
      <w:r>
        <w:t xml:space="preserve">  let next max-one-of matLst [moisture]</w:t>
      </w:r>
    </w:p>
    <w:p w14:paraId="44E05E10" w14:textId="77777777" w:rsidR="00EF3240" w:rsidRDefault="00EF3240" w:rsidP="00EF3240">
      <w:pPr>
        <w:pStyle w:val="c"/>
      </w:pPr>
      <w:r>
        <w:t xml:space="preserve">  face next</w:t>
      </w:r>
    </w:p>
    <w:p w14:paraId="6E856C64" w14:textId="77777777" w:rsidR="00EF3240" w:rsidRDefault="00EF3240" w:rsidP="00EF3240">
      <w:pPr>
        <w:pStyle w:val="c"/>
      </w:pPr>
      <w:r>
        <w:t xml:space="preserve">  move-to next</w:t>
      </w:r>
    </w:p>
    <w:p w14:paraId="0F9C3DB4" w14:textId="77777777" w:rsidR="00EF3240" w:rsidRDefault="00EF3240" w:rsidP="00EF3240">
      <w:pPr>
        <w:pStyle w:val="c"/>
      </w:pPr>
      <w:r>
        <w:t xml:space="preserve">  useWaterEnergyHopping</w:t>
      </w:r>
    </w:p>
    <w:p w14:paraId="77F7E227" w14:textId="77777777" w:rsidR="00EF3240" w:rsidRDefault="00EF3240" w:rsidP="00EF3240">
      <w:pPr>
        <w:pStyle w:val="c"/>
      </w:pPr>
      <w:r>
        <w:t>end</w:t>
      </w:r>
    </w:p>
    <w:p w14:paraId="1DA0FB95" w14:textId="68CDA5E8" w:rsidR="007E4D09" w:rsidRDefault="007E4D09" w:rsidP="007E4D09">
      <w:pPr>
        <w:pStyle w:val="c"/>
      </w:pPr>
    </w:p>
    <w:p w14:paraId="2B2BC9EE" w14:textId="4E3CB6EC" w:rsidR="00EF3240" w:rsidRDefault="00EF3240" w:rsidP="00EF3240">
      <w:pPr>
        <w:pStyle w:val="c"/>
      </w:pPr>
      <w:r>
        <w:t xml:space="preserve">; Function to return a list of neighbors not including fenced AWPs </w:t>
      </w:r>
    </w:p>
    <w:p w14:paraId="56BC5F30" w14:textId="5A677692" w:rsidR="00EF3240" w:rsidRDefault="00EF3240" w:rsidP="00EF3240">
      <w:pPr>
        <w:pStyle w:val="c"/>
      </w:pPr>
      <w:r>
        <w:t>; and borders</w:t>
      </w:r>
    </w:p>
    <w:p w14:paraId="139C9D7D" w14:textId="77777777" w:rsidR="00EF3240" w:rsidRDefault="00EF3240" w:rsidP="00EF3240">
      <w:pPr>
        <w:pStyle w:val="c"/>
      </w:pPr>
      <w:r>
        <w:t>to-report getNbrsLst</w:t>
      </w:r>
    </w:p>
    <w:p w14:paraId="7A529135" w14:textId="77777777" w:rsidR="00EF3240" w:rsidRDefault="00EF3240" w:rsidP="00EF3240">
      <w:pPr>
        <w:pStyle w:val="c"/>
      </w:pPr>
      <w:r>
        <w:t xml:space="preserve">  let matLst neighbors4 with [class != FENCED_AWP and class != BORDER]</w:t>
      </w:r>
    </w:p>
    <w:p w14:paraId="4C99A56D" w14:textId="77777777" w:rsidR="00EF3240" w:rsidRDefault="00EF3240" w:rsidP="00EF3240">
      <w:pPr>
        <w:pStyle w:val="c"/>
      </w:pPr>
      <w:r>
        <w:t xml:space="preserve">  report matLst</w:t>
      </w:r>
    </w:p>
    <w:p w14:paraId="3D6C1426" w14:textId="77777777" w:rsidR="00EF3240" w:rsidRDefault="00EF3240" w:rsidP="00EF3240">
      <w:pPr>
        <w:pStyle w:val="c"/>
      </w:pPr>
      <w:r>
        <w:t>end</w:t>
      </w:r>
    </w:p>
    <w:p w14:paraId="7BABE21C" w14:textId="77777777" w:rsidR="00EF3240" w:rsidRPr="00131603" w:rsidRDefault="00EF3240" w:rsidP="007E4D09">
      <w:pPr>
        <w:pStyle w:val="c"/>
      </w:pPr>
    </w:p>
    <w:p w14:paraId="1F93F971" w14:textId="30E80EAF" w:rsidR="002D3EF3" w:rsidRDefault="002D3EF3" w:rsidP="002D3EF3">
      <w:pPr>
        <w:pStyle w:val="e"/>
        <w:keepNext/>
        <w:ind w:left="547" w:hanging="547"/>
        <w:rPr>
          <w:b/>
        </w:rPr>
      </w:pPr>
      <w:r>
        <w:rPr>
          <w:b/>
        </w:rPr>
        <w:t>8.</w:t>
      </w:r>
      <w:r>
        <w:rPr>
          <w:b/>
        </w:rPr>
        <w:tab/>
        <w:t>c.</w:t>
      </w:r>
    </w:p>
    <w:p w14:paraId="7CA1FD95" w14:textId="77777777" w:rsidR="00423171" w:rsidRDefault="00423171" w:rsidP="00423171">
      <w:pPr>
        <w:pStyle w:val="c"/>
      </w:pPr>
      <w:r>
        <w:t>to moveW</w:t>
      </w:r>
    </w:p>
    <w:p w14:paraId="6D8A2F18" w14:textId="77777777" w:rsidR="00423171" w:rsidRDefault="00423171" w:rsidP="00423171">
      <w:pPr>
        <w:pStyle w:val="c"/>
      </w:pPr>
      <w:r>
        <w:t xml:space="preserve">  set pxcor (pxcor - 1)</w:t>
      </w:r>
    </w:p>
    <w:p w14:paraId="693D9032" w14:textId="77777777" w:rsidR="00423171" w:rsidRDefault="00423171" w:rsidP="00423171">
      <w:pPr>
        <w:pStyle w:val="c"/>
      </w:pPr>
      <w:r>
        <w:t xml:space="preserve">  useWaterEnergyHopping</w:t>
      </w:r>
    </w:p>
    <w:p w14:paraId="79D1BE54" w14:textId="77777777" w:rsidR="00423171" w:rsidRDefault="00423171" w:rsidP="00423171">
      <w:pPr>
        <w:pStyle w:val="c"/>
      </w:pPr>
      <w:r>
        <w:t>end</w:t>
      </w:r>
    </w:p>
    <w:p w14:paraId="0C9BF97A" w14:textId="77777777" w:rsidR="00C62E5F" w:rsidRDefault="00C62E5F" w:rsidP="00C62E5F">
      <w:pPr>
        <w:pStyle w:val="e"/>
      </w:pPr>
    </w:p>
    <w:p w14:paraId="51881AA7" w14:textId="5ED522B9" w:rsidR="002D3EF3" w:rsidRDefault="002D3EF3" w:rsidP="002D3EF3">
      <w:pPr>
        <w:pStyle w:val="e"/>
        <w:keepNext/>
        <w:ind w:left="547" w:hanging="547"/>
        <w:rPr>
          <w:b/>
        </w:rPr>
      </w:pPr>
      <w:r>
        <w:rPr>
          <w:b/>
        </w:rPr>
        <w:t>8.</w:t>
      </w:r>
      <w:r>
        <w:rPr>
          <w:b/>
        </w:rPr>
        <w:tab/>
        <w:t>d.</w:t>
      </w:r>
    </w:p>
    <w:p w14:paraId="3D477903" w14:textId="77777777" w:rsidR="002D3EF3" w:rsidRDefault="002D3EF3" w:rsidP="002D3EF3">
      <w:pPr>
        <w:pStyle w:val="c"/>
      </w:pPr>
      <w:r>
        <w:t>to useWaterEnergyHopping</w:t>
      </w:r>
    </w:p>
    <w:p w14:paraId="79FA4825" w14:textId="77777777" w:rsidR="002D3EF3" w:rsidRDefault="002D3EF3" w:rsidP="002D3EF3">
      <w:pPr>
        <w:pStyle w:val="c"/>
      </w:pPr>
      <w:r>
        <w:t xml:space="preserve">  if moisture &lt; AMT_AWP [ set water water - WATER_HOPPING ]</w:t>
      </w:r>
    </w:p>
    <w:p w14:paraId="11AEAE67" w14:textId="77777777" w:rsidR="002D3EF3" w:rsidRDefault="002D3EF3" w:rsidP="002D3EF3">
      <w:pPr>
        <w:pStyle w:val="c"/>
      </w:pPr>
      <w:r>
        <w:t xml:space="preserve">  set energy energy - ENERGY_HOPPING</w:t>
      </w:r>
    </w:p>
    <w:p w14:paraId="6D7352A8" w14:textId="4C7D55F3" w:rsidR="002D3EF3" w:rsidRDefault="002D3EF3" w:rsidP="002D3EF3">
      <w:pPr>
        <w:pStyle w:val="c"/>
      </w:pPr>
      <w:r>
        <w:t>end</w:t>
      </w:r>
    </w:p>
    <w:p w14:paraId="7F572184" w14:textId="77777777" w:rsidR="002D3EF3" w:rsidRDefault="002D3EF3" w:rsidP="002D3EF3">
      <w:pPr>
        <w:pStyle w:val="c"/>
      </w:pPr>
    </w:p>
    <w:p w14:paraId="56BE7FA1" w14:textId="4AAE8597" w:rsidR="00272D24" w:rsidRDefault="003A059F" w:rsidP="000B32FA">
      <w:pPr>
        <w:pStyle w:val="e"/>
        <w:keepNext/>
        <w:ind w:left="547" w:hanging="547"/>
        <w:rPr>
          <w:b/>
        </w:rPr>
      </w:pPr>
      <w:r>
        <w:rPr>
          <w:b/>
        </w:rPr>
        <w:t>9.</w:t>
      </w:r>
      <w:r w:rsidR="00C417E0">
        <w:rPr>
          <w:b/>
        </w:rPr>
        <w:tab/>
      </w:r>
    </w:p>
    <w:p w14:paraId="4F90E2FE" w14:textId="77777777" w:rsidR="0047738D" w:rsidRDefault="0047738D" w:rsidP="0047738D">
      <w:pPr>
        <w:pStyle w:val="c"/>
      </w:pPr>
      <w:r>
        <w:t>to lookForFood</w:t>
      </w:r>
    </w:p>
    <w:p w14:paraId="0461102E" w14:textId="77777777" w:rsidR="0047738D" w:rsidRDefault="0047738D" w:rsidP="0047738D">
      <w:pPr>
        <w:pStyle w:val="c"/>
      </w:pPr>
      <w:r>
        <w:t xml:space="preserve">  set lastx pxcor</w:t>
      </w:r>
    </w:p>
    <w:p w14:paraId="1AB66963" w14:textId="77777777" w:rsidR="0047738D" w:rsidRDefault="0047738D" w:rsidP="0047738D">
      <w:pPr>
        <w:pStyle w:val="c"/>
      </w:pPr>
      <w:r>
        <w:t xml:space="preserve">  set lasty pycor</w:t>
      </w:r>
    </w:p>
    <w:p w14:paraId="62F5C90A" w14:textId="77777777" w:rsidR="0047738D" w:rsidRDefault="0047738D" w:rsidP="0047738D">
      <w:pPr>
        <w:pStyle w:val="c"/>
      </w:pPr>
      <w:r>
        <w:t xml:space="preserve">  let matLst (patch-set getNbrsLst patch-here)</w:t>
      </w:r>
    </w:p>
    <w:p w14:paraId="0A2E68D1" w14:textId="77777777" w:rsidR="0047738D" w:rsidRDefault="0047738D" w:rsidP="0047738D">
      <w:pPr>
        <w:pStyle w:val="c"/>
      </w:pPr>
      <w:r>
        <w:t xml:space="preserve">  let next max-one-of matLst [food]</w:t>
      </w:r>
    </w:p>
    <w:p w14:paraId="3177C7C8" w14:textId="77777777" w:rsidR="0047738D" w:rsidRDefault="0047738D" w:rsidP="0047738D">
      <w:pPr>
        <w:pStyle w:val="c"/>
      </w:pPr>
      <w:r>
        <w:t xml:space="preserve">  face next</w:t>
      </w:r>
    </w:p>
    <w:p w14:paraId="5B3823CA" w14:textId="77777777" w:rsidR="0047738D" w:rsidRDefault="0047738D" w:rsidP="0047738D">
      <w:pPr>
        <w:pStyle w:val="c"/>
      </w:pPr>
      <w:r>
        <w:t xml:space="preserve">  move-to next</w:t>
      </w:r>
    </w:p>
    <w:p w14:paraId="13C1D7F3" w14:textId="77777777" w:rsidR="0047738D" w:rsidRDefault="0047738D" w:rsidP="0047738D">
      <w:pPr>
        <w:pStyle w:val="c"/>
      </w:pPr>
      <w:r>
        <w:t xml:space="preserve">  ifelse [pxcor] of next = lastx and [pycor] of next = lasty [</w:t>
      </w:r>
    </w:p>
    <w:p w14:paraId="0E863768" w14:textId="77777777" w:rsidR="0047738D" w:rsidRDefault="0047738D" w:rsidP="0047738D">
      <w:pPr>
        <w:pStyle w:val="c"/>
      </w:pPr>
      <w:r>
        <w:t xml:space="preserve">    useWaterEnergySitting</w:t>
      </w:r>
    </w:p>
    <w:p w14:paraId="4E08581D" w14:textId="77777777" w:rsidR="0047738D" w:rsidRDefault="0047738D" w:rsidP="0047738D">
      <w:pPr>
        <w:pStyle w:val="c"/>
      </w:pPr>
      <w:r>
        <w:t xml:space="preserve">  ][</w:t>
      </w:r>
    </w:p>
    <w:p w14:paraId="31292761" w14:textId="77777777" w:rsidR="0047738D" w:rsidRDefault="0047738D" w:rsidP="0047738D">
      <w:pPr>
        <w:pStyle w:val="c"/>
      </w:pPr>
      <w:r>
        <w:t xml:space="preserve">    useWaterEnergyHopping</w:t>
      </w:r>
    </w:p>
    <w:p w14:paraId="12D87BB9" w14:textId="77777777" w:rsidR="0047738D" w:rsidRDefault="0047738D" w:rsidP="0047738D">
      <w:pPr>
        <w:pStyle w:val="c"/>
      </w:pPr>
      <w:r>
        <w:t xml:space="preserve">  ]</w:t>
      </w:r>
    </w:p>
    <w:p w14:paraId="160F26A0" w14:textId="77777777" w:rsidR="0047738D" w:rsidRDefault="0047738D" w:rsidP="0047738D">
      <w:pPr>
        <w:pStyle w:val="c"/>
      </w:pPr>
      <w:r>
        <w:t>end</w:t>
      </w:r>
    </w:p>
    <w:p w14:paraId="65333A2C" w14:textId="77777777" w:rsidR="00272D24" w:rsidRDefault="00272D24" w:rsidP="0047738D">
      <w:pPr>
        <w:pStyle w:val="c"/>
      </w:pPr>
    </w:p>
    <w:p w14:paraId="6316C165" w14:textId="6ABD1C54" w:rsidR="00200974" w:rsidRDefault="003A059F" w:rsidP="000B32FA">
      <w:pPr>
        <w:pStyle w:val="e"/>
        <w:keepNext/>
        <w:ind w:left="547" w:hanging="547"/>
        <w:rPr>
          <w:b/>
        </w:rPr>
      </w:pPr>
      <w:r>
        <w:rPr>
          <w:b/>
        </w:rPr>
        <w:t>10.</w:t>
      </w:r>
      <w:r w:rsidR="00DB688F">
        <w:rPr>
          <w:b/>
        </w:rPr>
        <w:tab/>
      </w:r>
    </w:p>
    <w:p w14:paraId="4933F83D" w14:textId="77777777" w:rsidR="00DB688F" w:rsidRDefault="00DB688F" w:rsidP="00DB688F">
      <w:pPr>
        <w:pStyle w:val="c"/>
      </w:pPr>
      <w:r>
        <w:t>to hopForFun</w:t>
      </w:r>
    </w:p>
    <w:p w14:paraId="69C70D4E" w14:textId="77777777" w:rsidR="00DB688F" w:rsidRDefault="00DB688F" w:rsidP="00DB688F">
      <w:pPr>
        <w:pStyle w:val="c"/>
      </w:pPr>
      <w:r>
        <w:t xml:space="preserve">  let loc one-of getNbrsLst</w:t>
      </w:r>
    </w:p>
    <w:p w14:paraId="14565EAD" w14:textId="77777777" w:rsidR="00DB688F" w:rsidRDefault="00DB688F" w:rsidP="00DB688F">
      <w:pPr>
        <w:pStyle w:val="c"/>
      </w:pPr>
      <w:r>
        <w:t xml:space="preserve">  face loc</w:t>
      </w:r>
    </w:p>
    <w:p w14:paraId="507AD78E" w14:textId="77777777" w:rsidR="00DB688F" w:rsidRDefault="00DB688F" w:rsidP="00DB688F">
      <w:pPr>
        <w:pStyle w:val="c"/>
      </w:pPr>
      <w:r>
        <w:t xml:space="preserve">  move-to loc</w:t>
      </w:r>
    </w:p>
    <w:p w14:paraId="13AC5215" w14:textId="77777777" w:rsidR="00DB688F" w:rsidRDefault="00DB688F" w:rsidP="00DB688F">
      <w:pPr>
        <w:pStyle w:val="c"/>
      </w:pPr>
      <w:r>
        <w:t xml:space="preserve">  useWaterEnergyHopping</w:t>
      </w:r>
    </w:p>
    <w:p w14:paraId="54D5ADE5" w14:textId="77777777" w:rsidR="00DB688F" w:rsidRDefault="00DB688F" w:rsidP="00DB688F">
      <w:pPr>
        <w:pStyle w:val="c"/>
      </w:pPr>
      <w:r>
        <w:t>end</w:t>
      </w:r>
    </w:p>
    <w:p w14:paraId="7B061F4C" w14:textId="2BDD0D67" w:rsidR="00200974" w:rsidRDefault="00200974" w:rsidP="00DB688F">
      <w:pPr>
        <w:pStyle w:val="c"/>
      </w:pPr>
    </w:p>
    <w:p w14:paraId="263C1009" w14:textId="6932A38C" w:rsidR="003A059F" w:rsidRDefault="003A059F" w:rsidP="000B32FA">
      <w:pPr>
        <w:pStyle w:val="e"/>
        <w:keepNext/>
        <w:ind w:left="547" w:hanging="547"/>
        <w:rPr>
          <w:b/>
        </w:rPr>
      </w:pPr>
      <w:r>
        <w:rPr>
          <w:b/>
        </w:rPr>
        <w:t>11.</w:t>
      </w:r>
      <w:r w:rsidR="003F734E">
        <w:rPr>
          <w:b/>
        </w:rPr>
        <w:tab/>
        <w:t>a.</w:t>
      </w:r>
    </w:p>
    <w:p w14:paraId="67566BFE" w14:textId="77777777" w:rsidR="00705A53" w:rsidRDefault="00705A53" w:rsidP="00705A53">
      <w:pPr>
        <w:pStyle w:val="c"/>
      </w:pPr>
      <w:r>
        <w:t>to changeCounts</w:t>
      </w:r>
    </w:p>
    <w:p w14:paraId="7979D014" w14:textId="77777777" w:rsidR="00705A53" w:rsidRDefault="00705A53" w:rsidP="00705A53">
      <w:pPr>
        <w:pStyle w:val="c"/>
      </w:pPr>
      <w:r>
        <w:t xml:space="preserve">  ask toads with [state = ALIVE] [</w:t>
      </w:r>
    </w:p>
    <w:p w14:paraId="5130832E" w14:textId="77777777" w:rsidR="00705A53" w:rsidRDefault="00705A53" w:rsidP="00705A53">
      <w:pPr>
        <w:pStyle w:val="c"/>
      </w:pPr>
      <w:r>
        <w:t xml:space="preserve">     ifelse water &lt; DESICCATE or energy &lt; STARVE [</w:t>
      </w:r>
    </w:p>
    <w:p w14:paraId="4D25558D" w14:textId="77777777" w:rsidR="00705A53" w:rsidRDefault="00705A53" w:rsidP="00705A53">
      <w:pPr>
        <w:pStyle w:val="c"/>
      </w:pPr>
      <w:r>
        <w:t xml:space="preserve">     set state DEAD</w:t>
      </w:r>
    </w:p>
    <w:p w14:paraId="2C4FD3E5" w14:textId="77777777" w:rsidR="00705A53" w:rsidRDefault="00705A53" w:rsidP="00705A53">
      <w:pPr>
        <w:pStyle w:val="c"/>
      </w:pPr>
      <w:r>
        <w:t xml:space="preserve">     move-to patch (SIDE + 1) (SIDE + 1)</w:t>
      </w:r>
    </w:p>
    <w:p w14:paraId="0D80D196" w14:textId="77777777" w:rsidR="00705A53" w:rsidRDefault="00705A53" w:rsidP="00705A53">
      <w:pPr>
        <w:pStyle w:val="c"/>
      </w:pPr>
      <w:r>
        <w:t xml:space="preserve">     ] [</w:t>
      </w:r>
    </w:p>
    <w:p w14:paraId="21F50F5B" w14:textId="77777777" w:rsidR="00705A53" w:rsidRDefault="00705A53" w:rsidP="00705A53">
      <w:pPr>
        <w:pStyle w:val="c"/>
      </w:pPr>
      <w:r>
        <w:t xml:space="preserve">     if xcor = 1 - SIDE [</w:t>
      </w:r>
    </w:p>
    <w:p w14:paraId="515AE1CF" w14:textId="77777777" w:rsidR="00705A53" w:rsidRDefault="00705A53" w:rsidP="00705A53">
      <w:pPr>
        <w:pStyle w:val="c"/>
      </w:pPr>
      <w:r>
        <w:t xml:space="preserve">       set state MIGRATED</w:t>
      </w:r>
    </w:p>
    <w:p w14:paraId="2695B48B" w14:textId="77777777" w:rsidR="00705A53" w:rsidRDefault="00705A53" w:rsidP="00705A53">
      <w:pPr>
        <w:pStyle w:val="c"/>
      </w:pPr>
      <w:r>
        <w:t xml:space="preserve">     ]</w:t>
      </w:r>
    </w:p>
    <w:p w14:paraId="583BF304" w14:textId="77777777" w:rsidR="00705A53" w:rsidRDefault="00705A53" w:rsidP="00705A53">
      <w:pPr>
        <w:pStyle w:val="c"/>
      </w:pPr>
      <w:r>
        <w:t xml:space="preserve">   ]</w:t>
      </w:r>
    </w:p>
    <w:p w14:paraId="0EE6B4FA" w14:textId="77777777" w:rsidR="00705A53" w:rsidRDefault="00705A53" w:rsidP="00705A53">
      <w:pPr>
        <w:pStyle w:val="c"/>
      </w:pPr>
      <w:r>
        <w:t xml:space="preserve">  ]</w:t>
      </w:r>
    </w:p>
    <w:p w14:paraId="13CE3778" w14:textId="43B98A1A" w:rsidR="003F734E" w:rsidRDefault="00705A53" w:rsidP="00705A53">
      <w:pPr>
        <w:pStyle w:val="c"/>
      </w:pPr>
      <w:r>
        <w:t>end</w:t>
      </w:r>
    </w:p>
    <w:p w14:paraId="3FF3D286" w14:textId="77777777" w:rsidR="00705A53" w:rsidRDefault="00705A53" w:rsidP="00705A53">
      <w:pPr>
        <w:pStyle w:val="c"/>
      </w:pPr>
    </w:p>
    <w:p w14:paraId="56B93176" w14:textId="19AB6286" w:rsidR="003F734E" w:rsidRDefault="003F734E" w:rsidP="000B32FA">
      <w:pPr>
        <w:pStyle w:val="e"/>
        <w:keepNext/>
        <w:ind w:left="547" w:hanging="547"/>
        <w:rPr>
          <w:b/>
        </w:rPr>
      </w:pPr>
      <w:r>
        <w:rPr>
          <w:b/>
        </w:rPr>
        <w:t>11.</w:t>
      </w:r>
      <w:r>
        <w:rPr>
          <w:b/>
        </w:rPr>
        <w:tab/>
        <w:t>b.</w:t>
      </w:r>
    </w:p>
    <w:p w14:paraId="0C17D58B" w14:textId="77777777" w:rsidR="005869D5" w:rsidRDefault="005869D5" w:rsidP="005869D5">
      <w:pPr>
        <w:pStyle w:val="c"/>
      </w:pPr>
      <w:r>
        <w:t>to-report terminate?</w:t>
      </w:r>
    </w:p>
    <w:p w14:paraId="0967E60E" w14:textId="5B77A7B0" w:rsidR="005869D5" w:rsidRDefault="005869D5" w:rsidP="005869D5">
      <w:pPr>
        <w:pStyle w:val="c"/>
      </w:pPr>
      <w:r>
        <w:t xml:space="preserve">  report (count toads with [ state = ALIVE ] &lt; 1) </w:t>
      </w:r>
    </w:p>
    <w:p w14:paraId="71F14F2B" w14:textId="77777777" w:rsidR="005869D5" w:rsidRDefault="005869D5" w:rsidP="005869D5">
      <w:pPr>
        <w:pStyle w:val="c"/>
      </w:pPr>
      <w:r>
        <w:t>end</w:t>
      </w:r>
    </w:p>
    <w:p w14:paraId="693FE7E8" w14:textId="77777777" w:rsidR="003A059F" w:rsidRDefault="003A059F" w:rsidP="005869D5">
      <w:pPr>
        <w:pStyle w:val="c"/>
      </w:pPr>
    </w:p>
    <w:p w14:paraId="2CA7D600" w14:textId="7588D62D" w:rsidR="005869D5" w:rsidRDefault="005869D5" w:rsidP="005869D5">
      <w:pPr>
        <w:pStyle w:val="e"/>
        <w:keepNext/>
        <w:ind w:left="547" w:hanging="547"/>
        <w:rPr>
          <w:b/>
        </w:rPr>
      </w:pPr>
      <w:r>
        <w:rPr>
          <w:b/>
        </w:rPr>
        <w:t>11.</w:t>
      </w:r>
      <w:r>
        <w:rPr>
          <w:b/>
        </w:rPr>
        <w:tab/>
        <w:t>c.</w:t>
      </w:r>
    </w:p>
    <w:p w14:paraId="2552F7D9" w14:textId="0DE6AF3B" w:rsidR="005869D5" w:rsidRDefault="005869D5" w:rsidP="005869D5">
      <w:pPr>
        <w:pStyle w:val="c"/>
      </w:pPr>
      <w:r w:rsidRPr="005869D5">
        <w:t>if terminate? [ stop ]</w:t>
      </w:r>
    </w:p>
    <w:p w14:paraId="4A791A1C" w14:textId="77777777" w:rsidR="00F20FBE" w:rsidRPr="0012097D" w:rsidRDefault="00F20FBE" w:rsidP="0012097D">
      <w:pPr>
        <w:pStyle w:val="e"/>
        <w:rPr>
          <w:b/>
        </w:rPr>
      </w:pPr>
    </w:p>
    <w:sectPr w:rsidR="00F20FBE" w:rsidRPr="0012097D" w:rsidSect="00F20FBE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3B06EA" w14:textId="77777777" w:rsidR="00C417E0" w:rsidRDefault="00C417E0">
      <w:r>
        <w:separator/>
      </w:r>
    </w:p>
  </w:endnote>
  <w:endnote w:type="continuationSeparator" w:id="0">
    <w:p w14:paraId="248C0FBA" w14:textId="77777777" w:rsidR="00C417E0" w:rsidRDefault="00C41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B826F" w14:textId="77777777" w:rsidR="00C417E0" w:rsidRDefault="00C417E0">
      <w:r>
        <w:separator/>
      </w:r>
    </w:p>
  </w:footnote>
  <w:footnote w:type="continuationSeparator" w:id="0">
    <w:p w14:paraId="1A3A1BC8" w14:textId="77777777" w:rsidR="00C417E0" w:rsidRDefault="00C417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1EC46" w14:textId="78355647" w:rsidR="00C417E0" w:rsidRPr="00A91F2E" w:rsidRDefault="00C417E0" w:rsidP="00F20FBE">
    <w:pPr>
      <w:tabs>
        <w:tab w:val="left" w:pos="4320"/>
        <w:tab w:val="left" w:pos="8370"/>
      </w:tabs>
      <w:rPr>
        <w:rFonts w:ascii="Times" w:hAnsi="Times"/>
      </w:rPr>
    </w:pPr>
    <w:r>
      <w:rPr>
        <w:i/>
      </w:rPr>
      <w:t>11_4</w:t>
    </w:r>
    <w:r w:rsidRPr="00FA7B83">
      <w:rPr>
        <w:i/>
      </w:rPr>
      <w:t>QRQ</w:t>
    </w:r>
    <w:r>
      <w:rPr>
        <w:i/>
      </w:rPr>
      <w:t>NetLogo</w:t>
    </w:r>
    <w:r>
      <w:rPr>
        <w:rFonts w:ascii="Times" w:hAnsi="Times"/>
      </w:rPr>
      <w:tab/>
    </w:r>
    <w:r w:rsidRPr="00A91F2E">
      <w:rPr>
        <w:rFonts w:ascii="Times" w:hAnsi="Times"/>
      </w:rPr>
      <w:tab/>
    </w:r>
    <w:r w:rsidRPr="00A91F2E">
      <w:rPr>
        <w:rStyle w:val="PageNumber"/>
        <w:rFonts w:ascii="Times" w:hAnsi="Times"/>
      </w:rPr>
      <w:fldChar w:fldCharType="begin"/>
    </w:r>
    <w:r w:rsidRPr="00A91F2E">
      <w:rPr>
        <w:rStyle w:val="PageNumber"/>
        <w:rFonts w:ascii="Times" w:hAnsi="Times"/>
      </w:rPr>
      <w:instrText xml:space="preserve"> PAGE </w:instrText>
    </w:r>
    <w:r w:rsidRPr="00A91F2E">
      <w:rPr>
        <w:rStyle w:val="PageNumber"/>
        <w:rFonts w:ascii="Times" w:hAnsi="Times"/>
      </w:rPr>
      <w:fldChar w:fldCharType="separate"/>
    </w:r>
    <w:r w:rsidR="00BD4D0D">
      <w:rPr>
        <w:rStyle w:val="PageNumber"/>
        <w:rFonts w:ascii="Times" w:hAnsi="Times"/>
        <w:noProof/>
      </w:rPr>
      <w:t>7</w:t>
    </w:r>
    <w:r w:rsidRPr="00A91F2E">
      <w:rPr>
        <w:rStyle w:val="PageNumber"/>
        <w:rFonts w:ascii="Times" w:hAnsi="Time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5FAC6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478C8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AEAAD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23E92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A4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DC09F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18217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FFA65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5D6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04E0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49E5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E3659E3"/>
    <w:multiLevelType w:val="hybridMultilevel"/>
    <w:tmpl w:val="604CDAAA"/>
    <w:lvl w:ilvl="0" w:tplc="2F029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199"/>
  <w:printFractionalCharacterWidth/>
  <w:embedSystemFonts/>
  <w:bordersDoNotSurroundHeader/>
  <w:bordersDoNotSurroundFooter/>
  <w:attachedTemplate r:id="rId1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BD"/>
    <w:rsid w:val="00026F82"/>
    <w:rsid w:val="000444DF"/>
    <w:rsid w:val="00075AC1"/>
    <w:rsid w:val="00081D8C"/>
    <w:rsid w:val="00097023"/>
    <w:rsid w:val="000B32FA"/>
    <w:rsid w:val="000B3C63"/>
    <w:rsid w:val="000C211C"/>
    <w:rsid w:val="000E678F"/>
    <w:rsid w:val="0012097D"/>
    <w:rsid w:val="00121007"/>
    <w:rsid w:val="00164068"/>
    <w:rsid w:val="001872B6"/>
    <w:rsid w:val="001A54CD"/>
    <w:rsid w:val="001A7944"/>
    <w:rsid w:val="001C0A17"/>
    <w:rsid w:val="001C5AFB"/>
    <w:rsid w:val="001D34B2"/>
    <w:rsid w:val="00200974"/>
    <w:rsid w:val="00201221"/>
    <w:rsid w:val="002102C4"/>
    <w:rsid w:val="00261E07"/>
    <w:rsid w:val="0026552F"/>
    <w:rsid w:val="00272D24"/>
    <w:rsid w:val="002752DD"/>
    <w:rsid w:val="002A53D3"/>
    <w:rsid w:val="002D3EF3"/>
    <w:rsid w:val="002E14E6"/>
    <w:rsid w:val="002F5A05"/>
    <w:rsid w:val="00323F45"/>
    <w:rsid w:val="00335041"/>
    <w:rsid w:val="003568DE"/>
    <w:rsid w:val="00385301"/>
    <w:rsid w:val="003A059F"/>
    <w:rsid w:val="003E5E9A"/>
    <w:rsid w:val="003E6E35"/>
    <w:rsid w:val="003F734E"/>
    <w:rsid w:val="0041688C"/>
    <w:rsid w:val="00423171"/>
    <w:rsid w:val="004569BD"/>
    <w:rsid w:val="0047738D"/>
    <w:rsid w:val="004C7105"/>
    <w:rsid w:val="0050478C"/>
    <w:rsid w:val="0056367C"/>
    <w:rsid w:val="00577657"/>
    <w:rsid w:val="005869D5"/>
    <w:rsid w:val="005B491E"/>
    <w:rsid w:val="005D5109"/>
    <w:rsid w:val="005F67DD"/>
    <w:rsid w:val="00614D4F"/>
    <w:rsid w:val="00615518"/>
    <w:rsid w:val="006201ED"/>
    <w:rsid w:val="00676A93"/>
    <w:rsid w:val="006808A4"/>
    <w:rsid w:val="006811FD"/>
    <w:rsid w:val="006820E1"/>
    <w:rsid w:val="006A2574"/>
    <w:rsid w:val="006A4954"/>
    <w:rsid w:val="006A75A3"/>
    <w:rsid w:val="006E4129"/>
    <w:rsid w:val="00702F73"/>
    <w:rsid w:val="00705A53"/>
    <w:rsid w:val="00727470"/>
    <w:rsid w:val="00760679"/>
    <w:rsid w:val="0078785A"/>
    <w:rsid w:val="0079082B"/>
    <w:rsid w:val="007A0BFB"/>
    <w:rsid w:val="007D1A3A"/>
    <w:rsid w:val="007D7813"/>
    <w:rsid w:val="007E4D09"/>
    <w:rsid w:val="007F0D0D"/>
    <w:rsid w:val="007F65BD"/>
    <w:rsid w:val="008176A3"/>
    <w:rsid w:val="00817E3C"/>
    <w:rsid w:val="00845C92"/>
    <w:rsid w:val="00857D20"/>
    <w:rsid w:val="009277E2"/>
    <w:rsid w:val="009546A7"/>
    <w:rsid w:val="00954D7A"/>
    <w:rsid w:val="00976DCD"/>
    <w:rsid w:val="009863DF"/>
    <w:rsid w:val="009D295E"/>
    <w:rsid w:val="009D3B74"/>
    <w:rsid w:val="00A310DB"/>
    <w:rsid w:val="00A45194"/>
    <w:rsid w:val="00B12207"/>
    <w:rsid w:val="00B36FC9"/>
    <w:rsid w:val="00B45DC7"/>
    <w:rsid w:val="00B47BAE"/>
    <w:rsid w:val="00B53C26"/>
    <w:rsid w:val="00B56D7B"/>
    <w:rsid w:val="00BA02A2"/>
    <w:rsid w:val="00BB2E79"/>
    <w:rsid w:val="00BC2867"/>
    <w:rsid w:val="00BD4D0D"/>
    <w:rsid w:val="00BD5064"/>
    <w:rsid w:val="00C11B7F"/>
    <w:rsid w:val="00C27AA3"/>
    <w:rsid w:val="00C417E0"/>
    <w:rsid w:val="00C62E5F"/>
    <w:rsid w:val="00C6354F"/>
    <w:rsid w:val="00C75721"/>
    <w:rsid w:val="00C94F50"/>
    <w:rsid w:val="00CB2F50"/>
    <w:rsid w:val="00D00856"/>
    <w:rsid w:val="00D04B0D"/>
    <w:rsid w:val="00D95461"/>
    <w:rsid w:val="00DA0264"/>
    <w:rsid w:val="00DA7AA1"/>
    <w:rsid w:val="00DB0F32"/>
    <w:rsid w:val="00DB33E7"/>
    <w:rsid w:val="00DB688F"/>
    <w:rsid w:val="00DD3EC7"/>
    <w:rsid w:val="00DF36C3"/>
    <w:rsid w:val="00DF7281"/>
    <w:rsid w:val="00E02408"/>
    <w:rsid w:val="00E20E4A"/>
    <w:rsid w:val="00E26AB2"/>
    <w:rsid w:val="00E27A6D"/>
    <w:rsid w:val="00E31B22"/>
    <w:rsid w:val="00E34A28"/>
    <w:rsid w:val="00E51BD8"/>
    <w:rsid w:val="00E80FE8"/>
    <w:rsid w:val="00E817E8"/>
    <w:rsid w:val="00E932B4"/>
    <w:rsid w:val="00EB3F86"/>
    <w:rsid w:val="00EC2AD9"/>
    <w:rsid w:val="00EF0AAD"/>
    <w:rsid w:val="00EF1E58"/>
    <w:rsid w:val="00EF3240"/>
    <w:rsid w:val="00F11620"/>
    <w:rsid w:val="00F20FBE"/>
    <w:rsid w:val="00F60683"/>
    <w:rsid w:val="00F712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1E016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aption" w:qFormat="1"/>
  </w:latentStyles>
  <w:style w:type="paragraph" w:default="1" w:styleId="Normal">
    <w:name w:val="Normal"/>
    <w:qFormat/>
    <w:rsid w:val="00335041"/>
  </w:style>
  <w:style w:type="paragraph" w:styleId="Heading1">
    <w:name w:val="heading 1"/>
    <w:basedOn w:val="Normal"/>
    <w:next w:val="Normal"/>
    <w:qFormat/>
    <w:rsid w:val="00335041"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link w:val="Heading2Char"/>
    <w:qFormat/>
    <w:rsid w:val="00335041"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rsid w:val="00335041"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rsid w:val="00335041"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335041"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33504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rsid w:val="00335041"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rsid w:val="00335041"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335041"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aliases w:val="bold title,b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rsid w:val="00335041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rsid w:val="00335041"/>
    <w:pPr>
      <w:tabs>
        <w:tab w:val="clear" w:pos="1080"/>
      </w:tabs>
      <w:ind w:left="1080"/>
    </w:pPr>
  </w:style>
  <w:style w:type="paragraph" w:styleId="Footer">
    <w:name w:val="footer"/>
    <w:basedOn w:val="Normal"/>
    <w:rsid w:val="00335041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sid w:val="00335041"/>
    <w:rPr>
      <w:position w:val="6"/>
      <w:sz w:val="16"/>
    </w:rPr>
  </w:style>
  <w:style w:type="paragraph" w:styleId="FootnoteText">
    <w:name w:val="footnote text"/>
    <w:basedOn w:val="Normal"/>
    <w:rsid w:val="00335041"/>
    <w:rPr>
      <w:sz w:val="20"/>
    </w:rPr>
  </w:style>
  <w:style w:type="paragraph" w:customStyle="1" w:styleId="c">
    <w:name w:val="c"/>
    <w:aliases w:val="code,body computer,comp"/>
    <w:basedOn w:val="t"/>
    <w:rsid w:val="0033504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rsid w:val="00335041"/>
    <w:pPr>
      <w:ind w:left="540" w:right="540"/>
    </w:pPr>
  </w:style>
  <w:style w:type="paragraph" w:customStyle="1" w:styleId="i">
    <w:name w:val="i"/>
    <w:aliases w:val="instructions"/>
    <w:basedOn w:val="t"/>
    <w:rsid w:val="00335041"/>
    <w:rPr>
      <w:i/>
    </w:rPr>
  </w:style>
  <w:style w:type="paragraph" w:customStyle="1" w:styleId="o">
    <w:name w:val="o"/>
    <w:aliases w:val="object equation"/>
    <w:basedOn w:val="e"/>
    <w:rsid w:val="00335041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rsid w:val="00335041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rsid w:val="00335041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rsid w:val="00335041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rsid w:val="00335041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rsid w:val="00335041"/>
    <w:pPr>
      <w:ind w:left="1641" w:hanging="547"/>
    </w:pPr>
  </w:style>
  <w:style w:type="paragraph" w:customStyle="1" w:styleId="r">
    <w:name w:val="r"/>
    <w:basedOn w:val="q"/>
    <w:rsid w:val="00335041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4569BD"/>
    <w:rPr>
      <w:rFonts w:ascii="Times" w:hAnsi="Times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aption" w:qFormat="1"/>
  </w:latentStyles>
  <w:style w:type="paragraph" w:default="1" w:styleId="Normal">
    <w:name w:val="Normal"/>
    <w:qFormat/>
    <w:rsid w:val="00335041"/>
  </w:style>
  <w:style w:type="paragraph" w:styleId="Heading1">
    <w:name w:val="heading 1"/>
    <w:basedOn w:val="Normal"/>
    <w:next w:val="Normal"/>
    <w:qFormat/>
    <w:rsid w:val="00335041"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link w:val="Heading2Char"/>
    <w:qFormat/>
    <w:rsid w:val="00335041"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rsid w:val="00335041"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rsid w:val="00335041"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335041"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33504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rsid w:val="00335041"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rsid w:val="00335041"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335041"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aliases w:val="bold title,b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rsid w:val="00335041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rsid w:val="00335041"/>
    <w:pPr>
      <w:tabs>
        <w:tab w:val="clear" w:pos="1080"/>
      </w:tabs>
      <w:ind w:left="1080"/>
    </w:pPr>
  </w:style>
  <w:style w:type="paragraph" w:styleId="Footer">
    <w:name w:val="footer"/>
    <w:basedOn w:val="Normal"/>
    <w:rsid w:val="00335041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sid w:val="00335041"/>
    <w:rPr>
      <w:position w:val="6"/>
      <w:sz w:val="16"/>
    </w:rPr>
  </w:style>
  <w:style w:type="paragraph" w:styleId="FootnoteText">
    <w:name w:val="footnote text"/>
    <w:basedOn w:val="Normal"/>
    <w:rsid w:val="00335041"/>
    <w:rPr>
      <w:sz w:val="20"/>
    </w:rPr>
  </w:style>
  <w:style w:type="paragraph" w:customStyle="1" w:styleId="c">
    <w:name w:val="c"/>
    <w:aliases w:val="code,body computer,comp"/>
    <w:basedOn w:val="t"/>
    <w:rsid w:val="0033504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rsid w:val="00335041"/>
    <w:pPr>
      <w:ind w:left="540" w:right="540"/>
    </w:pPr>
  </w:style>
  <w:style w:type="paragraph" w:customStyle="1" w:styleId="i">
    <w:name w:val="i"/>
    <w:aliases w:val="instructions"/>
    <w:basedOn w:val="t"/>
    <w:rsid w:val="00335041"/>
    <w:rPr>
      <w:i/>
    </w:rPr>
  </w:style>
  <w:style w:type="paragraph" w:customStyle="1" w:styleId="o">
    <w:name w:val="o"/>
    <w:aliases w:val="object equation"/>
    <w:basedOn w:val="e"/>
    <w:rsid w:val="00335041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rsid w:val="00335041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rsid w:val="00335041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rsid w:val="00335041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rsid w:val="00335041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rsid w:val="00335041"/>
    <w:pPr>
      <w:ind w:left="1641" w:hanging="547"/>
    </w:pPr>
  </w:style>
  <w:style w:type="paragraph" w:customStyle="1" w:styleId="r">
    <w:name w:val="r"/>
    <w:basedOn w:val="q"/>
    <w:rsid w:val="00335041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4569BD"/>
    <w:rPr>
      <w:rFonts w:ascii="Times" w:hAnsi="Times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ifletab:Library:Application%20Support:Microsoft:Office:User%20Templates:My%20Templates:Times%2012%20Sing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12 Single.dot</Template>
  <TotalTime>236</TotalTime>
  <Pages>7</Pages>
  <Words>1387</Words>
  <Characters>7910</Characters>
  <Application>Microsoft Macintosh Word</Application>
  <DocSecurity>0</DocSecurity>
  <Lines>65</Lines>
  <Paragraphs>18</Paragraphs>
  <ScaleCrop>false</ScaleCrop>
  <Company/>
  <LinksUpToDate>false</LinksUpToDate>
  <CharactersWithSpaces>9279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Example 7</dc:title>
  <dc:subject/>
  <dc:creator>Angela Shiflet</dc:creator>
  <cp:keywords/>
  <cp:lastModifiedBy>User</cp:lastModifiedBy>
  <cp:revision>40</cp:revision>
  <cp:lastPrinted>2009-04-04T01:12:00Z</cp:lastPrinted>
  <dcterms:created xsi:type="dcterms:W3CDTF">2013-06-18T14:34:00Z</dcterms:created>
  <dcterms:modified xsi:type="dcterms:W3CDTF">2014-04-23T01:30:00Z</dcterms:modified>
</cp:coreProperties>
</file>