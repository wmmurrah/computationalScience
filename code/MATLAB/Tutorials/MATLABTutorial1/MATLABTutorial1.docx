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E7DEA" w14:textId="77777777" w:rsidR="00D378E2" w:rsidRDefault="00D378E2" w:rsidP="002A1CC5">
      <w:pPr>
        <w:pStyle w:val="b"/>
        <w:spacing w:before="0" w:after="0"/>
      </w:pPr>
      <w:proofErr w:type="gramStart"/>
      <w:r w:rsidRPr="00984274">
        <w:t xml:space="preserve">2.1  </w:t>
      </w:r>
      <w:r>
        <w:rPr>
          <w:i/>
        </w:rPr>
        <w:t>MATLAB</w:t>
      </w:r>
      <w:proofErr w:type="gramEnd"/>
      <w:r>
        <w:t xml:space="preserve"> Tutorial 1</w:t>
      </w:r>
    </w:p>
    <w:p w14:paraId="1FB155B9" w14:textId="77777777" w:rsidR="00C16CBA" w:rsidRDefault="002A1CC5" w:rsidP="002A1CC5">
      <w:pPr>
        <w:pStyle w:val="b"/>
        <w:spacing w:after="0" w:line="240" w:lineRule="auto"/>
        <w:rPr>
          <w:b w:val="0"/>
          <w:i/>
        </w:rPr>
      </w:pPr>
      <w:bookmarkStart w:id="0" w:name="OLE_LINK45"/>
      <w:bookmarkStart w:id="1" w:name="OLE_LINK46"/>
      <w:r w:rsidRPr="002856AA">
        <w:rPr>
          <w:b w:val="0"/>
          <w:i/>
        </w:rPr>
        <w:t>Introduc</w:t>
      </w:r>
      <w:r w:rsidR="00C16CBA">
        <w:rPr>
          <w:b w:val="0"/>
          <w:i/>
        </w:rPr>
        <w:t>tion to Computational Science:</w:t>
      </w:r>
    </w:p>
    <w:p w14:paraId="71325A45" w14:textId="77777777" w:rsidR="002A1CC5" w:rsidRPr="002856AA" w:rsidRDefault="002A1CC5" w:rsidP="00C16CBA">
      <w:pPr>
        <w:pStyle w:val="b"/>
        <w:spacing w:before="0" w:line="240" w:lineRule="auto"/>
        <w:rPr>
          <w:b w:val="0"/>
          <w:i/>
        </w:rPr>
      </w:pPr>
      <w:r w:rsidRPr="002856AA">
        <w:rPr>
          <w:b w:val="0"/>
          <w:i/>
        </w:rPr>
        <w:t>Modeling and Simulation for the Sciences</w:t>
      </w:r>
      <w:r w:rsidR="008341EC">
        <w:rPr>
          <w:b w:val="0"/>
          <w:i/>
        </w:rPr>
        <w:t>, 2</w:t>
      </w:r>
      <w:r w:rsidR="008341EC" w:rsidRPr="008341EC">
        <w:rPr>
          <w:b w:val="0"/>
          <w:i/>
          <w:vertAlign w:val="superscript"/>
        </w:rPr>
        <w:t>nd</w:t>
      </w:r>
      <w:r w:rsidR="008341EC">
        <w:rPr>
          <w:b w:val="0"/>
          <w:i/>
        </w:rPr>
        <w:t xml:space="preserve"> Edition</w:t>
      </w:r>
      <w:r w:rsidRPr="002856AA">
        <w:rPr>
          <w:b w:val="0"/>
          <w:i/>
        </w:rPr>
        <w:t xml:space="preserve"> </w:t>
      </w:r>
    </w:p>
    <w:p w14:paraId="33BDEE85" w14:textId="77777777" w:rsidR="002A1CC5" w:rsidRPr="002856AA" w:rsidRDefault="002A1CC5" w:rsidP="002A1CC5">
      <w:pPr>
        <w:pStyle w:val="b"/>
        <w:spacing w:before="0" w:after="0" w:line="240" w:lineRule="auto"/>
        <w:rPr>
          <w:b w:val="0"/>
        </w:rPr>
      </w:pPr>
      <w:r w:rsidRPr="002856AA">
        <w:rPr>
          <w:b w:val="0"/>
        </w:rPr>
        <w:t>Angela B. Shiflet and George W. Shiflet</w:t>
      </w:r>
    </w:p>
    <w:p w14:paraId="18743C0F" w14:textId="77777777" w:rsidR="002A1CC5" w:rsidRPr="002856AA" w:rsidRDefault="002A1CC5" w:rsidP="002A1CC5">
      <w:pPr>
        <w:pStyle w:val="b"/>
        <w:spacing w:before="0" w:after="0" w:line="240" w:lineRule="auto"/>
        <w:rPr>
          <w:b w:val="0"/>
        </w:rPr>
      </w:pPr>
      <w:r w:rsidRPr="002856AA">
        <w:rPr>
          <w:b w:val="0"/>
        </w:rPr>
        <w:t xml:space="preserve">Wofford College </w:t>
      </w:r>
    </w:p>
    <w:p w14:paraId="3E30D9D3" w14:textId="77777777" w:rsidR="002A1CC5" w:rsidRPr="002856AA" w:rsidRDefault="002A1CC5" w:rsidP="002A1CC5">
      <w:pPr>
        <w:pStyle w:val="b"/>
        <w:spacing w:before="0" w:after="0" w:line="240" w:lineRule="auto"/>
        <w:rPr>
          <w:b w:val="0"/>
        </w:rPr>
      </w:pPr>
      <w:r>
        <w:rPr>
          <w:b w:val="0"/>
        </w:rPr>
        <w:t>© 201</w:t>
      </w:r>
      <w:r w:rsidR="008341EC">
        <w:rPr>
          <w:b w:val="0"/>
        </w:rPr>
        <w:t>4</w:t>
      </w:r>
      <w:r w:rsidRPr="002856AA">
        <w:rPr>
          <w:b w:val="0"/>
        </w:rPr>
        <w:t xml:space="preserve"> by Princeton University Press</w:t>
      </w:r>
    </w:p>
    <w:p w14:paraId="73214D57" w14:textId="77777777" w:rsidR="002A1CC5" w:rsidRDefault="002A1CC5">
      <w:pPr>
        <w:pStyle w:val="b"/>
      </w:pPr>
      <w:r>
        <w:t>Download</w:t>
      </w:r>
    </w:p>
    <w:p w14:paraId="5FA0ECB4" w14:textId="77777777" w:rsidR="002A1CC5" w:rsidRDefault="002A1CC5">
      <w:pPr>
        <w:pStyle w:val="t"/>
      </w:pPr>
      <w:r>
        <w:t xml:space="preserve">Download the file </w:t>
      </w:r>
      <w:r>
        <w:rPr>
          <w:b/>
          <w:i/>
        </w:rPr>
        <w:t>MATLABTutorial1.m</w:t>
      </w:r>
      <w:r>
        <w:t xml:space="preserve"> from the textbook's website.  The section on Script M-Files describes how to work with this file.</w:t>
      </w:r>
    </w:p>
    <w:p w14:paraId="3BA59706" w14:textId="77777777" w:rsidR="002A1CC5" w:rsidRDefault="002A1CC5">
      <w:pPr>
        <w:pStyle w:val="b"/>
      </w:pPr>
      <w:r>
        <w:t>Introduction</w:t>
      </w:r>
      <w:bookmarkEnd w:id="0"/>
      <w:bookmarkEnd w:id="1"/>
    </w:p>
    <w:p w14:paraId="5A9F8EA7" w14:textId="77777777" w:rsidR="002A1CC5" w:rsidRDefault="002A1CC5">
      <w:pPr>
        <w:pStyle w:val="t"/>
      </w:pPr>
    </w:p>
    <w:p w14:paraId="363095D4" w14:textId="616807D8" w:rsidR="002A1CC5" w:rsidRDefault="002A1CC5">
      <w:pPr>
        <w:pStyle w:val="t"/>
      </w:pPr>
      <w:bookmarkStart w:id="2" w:name="OLE_LINK47"/>
      <w:bookmarkStart w:id="3" w:name="OLE_LINK48"/>
      <w:r>
        <w:t xml:space="preserve">This first tutorial on </w:t>
      </w:r>
      <w:r>
        <w:rPr>
          <w:i/>
        </w:rPr>
        <w:t>MATLAB</w:t>
      </w:r>
      <w:r>
        <w:t xml:space="preserve">® gives an introduction to the system and prepares you to use </w:t>
      </w:r>
      <w:r>
        <w:rPr>
          <w:i/>
        </w:rPr>
        <w:t>MATLAB</w:t>
      </w:r>
      <w:r>
        <w:t xml:space="preserve"> to complete several projects in the first few chapters</w:t>
      </w:r>
      <w:r>
        <w:rPr>
          <w:i/>
        </w:rPr>
        <w:t>.</w:t>
      </w:r>
      <w:r>
        <w:t xml:space="preserve"> The tutorial introduces the following functions and concepts:  Getting started; evaluation; saving; numbers; arithmetic operators; built-in functions, such as </w:t>
      </w:r>
      <w:r>
        <w:rPr>
          <w:i/>
        </w:rPr>
        <w:t>log</w:t>
      </w:r>
      <w:r>
        <w:t xml:space="preserve">, </w:t>
      </w:r>
      <w:r>
        <w:rPr>
          <w:i/>
        </w:rPr>
        <w:t>sin</w:t>
      </w:r>
      <w:r>
        <w:t xml:space="preserve">, and </w:t>
      </w:r>
      <w:proofErr w:type="spellStart"/>
      <w:r>
        <w:rPr>
          <w:i/>
        </w:rPr>
        <w:t>exp</w:t>
      </w:r>
      <w:proofErr w:type="spellEnd"/>
      <w:r>
        <w:t xml:space="preserve">; variables; assignments; user-defined functions; online documentation; </w:t>
      </w:r>
      <w:proofErr w:type="spellStart"/>
      <w:r>
        <w:rPr>
          <w:i/>
        </w:rPr>
        <w:t>disp</w:t>
      </w:r>
      <w:proofErr w:type="spellEnd"/>
      <w:r>
        <w:t xml:space="preserve">; looping with </w:t>
      </w:r>
      <w:r>
        <w:rPr>
          <w:i/>
        </w:rPr>
        <w:t>for</w:t>
      </w:r>
      <w:r>
        <w:t xml:space="preserve">; </w:t>
      </w:r>
      <w:r>
        <w:rPr>
          <w:i/>
        </w:rPr>
        <w:t>plot</w:t>
      </w:r>
      <w:r>
        <w:t xml:space="preserve">; </w:t>
      </w:r>
      <w:r w:rsidR="005A2E12">
        <w:t xml:space="preserve">and </w:t>
      </w:r>
      <w:r w:rsidR="005A2E12" w:rsidRPr="00937B1F">
        <w:t xml:space="preserve">optional material on </w:t>
      </w:r>
      <w:r w:rsidR="005A2E12">
        <w:t>differentiation, solving differential equations,</w:t>
      </w:r>
      <w:r w:rsidRPr="00937B1F">
        <w:t xml:space="preserve"> and integration</w:t>
      </w:r>
      <w:r>
        <w:t xml:space="preserve">.  The module gives the input and output of computational examples along with Quick Review Questions for you to do with </w:t>
      </w:r>
      <w:r>
        <w:rPr>
          <w:i/>
        </w:rPr>
        <w:t>MATLAB</w:t>
      </w:r>
      <w:r>
        <w:t xml:space="preserve">.  </w:t>
      </w:r>
    </w:p>
    <w:p w14:paraId="00F0B4D8" w14:textId="77777777" w:rsidR="002A1CC5" w:rsidRDefault="002A1CC5">
      <w:pPr>
        <w:pStyle w:val="t"/>
      </w:pPr>
      <w:r>
        <w:tab/>
        <w:t xml:space="preserve">We recommend that you work through the introduction with a copy of </w:t>
      </w:r>
      <w:r>
        <w:rPr>
          <w:i/>
        </w:rPr>
        <w:t>MATLAB</w:t>
      </w:r>
      <w:r>
        <w:t>, answering all Quick Review Questions.</w:t>
      </w:r>
      <w:r>
        <w:rPr>
          <w:b/>
        </w:rPr>
        <w:t xml:space="preserve">  </w:t>
      </w:r>
      <w:r>
        <w:rPr>
          <w:i/>
        </w:rPr>
        <w:t>MATLAB</w:t>
      </w:r>
      <w:r>
        <w:t xml:space="preserve"> is available from </w:t>
      </w:r>
      <w:proofErr w:type="spellStart"/>
      <w:r>
        <w:t>MathWorks</w:t>
      </w:r>
      <w:proofErr w:type="spellEnd"/>
      <w:r>
        <w:t>, Inc. (http://www.mathworks.com/).</w:t>
      </w:r>
      <w:bookmarkEnd w:id="2"/>
      <w:bookmarkEnd w:id="3"/>
    </w:p>
    <w:p w14:paraId="2D56793E" w14:textId="77777777" w:rsidR="002A1CC5" w:rsidRDefault="002A1CC5">
      <w:pPr>
        <w:pStyle w:val="b"/>
      </w:pPr>
      <w:r>
        <w:t>Getting Started</w:t>
      </w:r>
    </w:p>
    <w:p w14:paraId="697610E5" w14:textId="77777777" w:rsidR="002A1CC5" w:rsidRDefault="002A1CC5">
      <w:pPr>
        <w:pStyle w:val="t"/>
      </w:pPr>
      <w:bookmarkStart w:id="4" w:name="OLE_LINK49"/>
      <w:bookmarkStart w:id="5" w:name="OLE_LINK50"/>
      <w:r>
        <w:rPr>
          <w:b/>
          <w:i/>
        </w:rPr>
        <w:t>MATLAB</w:t>
      </w:r>
      <w:r>
        <w:t xml:space="preserve">® is a powerful system that can plot graphs and perform a large variety of calculations with numbers, particularly with </w:t>
      </w:r>
      <w:r>
        <w:rPr>
          <w:b/>
        </w:rPr>
        <w:t>matrices</w:t>
      </w:r>
      <w:r>
        <w:t xml:space="preserve"> or rectangular arrays of numbers. By including the Symbolic Math Toolboxes, we also can perform calculations with symbols. </w:t>
      </w:r>
    </w:p>
    <w:p w14:paraId="71731092" w14:textId="77777777" w:rsidR="002A1CC5" w:rsidRDefault="002A1CC5">
      <w:pPr>
        <w:pStyle w:val="t"/>
      </w:pPr>
      <w:r>
        <w:tab/>
        <w:t xml:space="preserve">If it is not open, double-click the </w:t>
      </w:r>
      <w:r>
        <w:rPr>
          <w:i/>
        </w:rPr>
        <w:t>MATLAB</w:t>
      </w:r>
      <w:r>
        <w:t xml:space="preserve"> folder to open it and double-click the </w:t>
      </w:r>
      <w:r>
        <w:rPr>
          <w:i/>
        </w:rPr>
        <w:t>MATLAB</w:t>
      </w:r>
      <w:r>
        <w:t xml:space="preserve"> icon to start and view a </w:t>
      </w:r>
      <w:r>
        <w:rPr>
          <w:b/>
          <w:i/>
        </w:rPr>
        <w:t>Desktop</w:t>
      </w:r>
      <w:r w:rsidRPr="002B0E6A">
        <w:t xml:space="preserve">, which has a </w:t>
      </w:r>
      <w:r>
        <w:rPr>
          <w:b/>
          <w:i/>
        </w:rPr>
        <w:t>Command Window</w:t>
      </w:r>
      <w:r>
        <w:t xml:space="preserve"> </w:t>
      </w:r>
      <w:r w:rsidR="008341EC">
        <w:t>i</w:t>
      </w:r>
      <w:r>
        <w:t xml:space="preserve">n the </w:t>
      </w:r>
      <w:r w:rsidR="008341EC">
        <w:t>middle</w:t>
      </w:r>
      <w:r>
        <w:t xml:space="preserve">.  For the following material, at a </w:t>
      </w:r>
      <w:r w:rsidRPr="004D6FBE">
        <w:rPr>
          <w:b/>
        </w:rPr>
        <w:t>prompt</w:t>
      </w:r>
      <w:r>
        <w:t xml:space="preserve"> of </w:t>
      </w:r>
      <w:r w:rsidRPr="004D6FBE">
        <w:rPr>
          <w:b/>
        </w:rPr>
        <w:t>&gt;&gt;</w:t>
      </w:r>
      <w:r>
        <w:t xml:space="preserve">, type each example; and evaluate the statement in the command window.  To evaluate a command, press </w:t>
      </w:r>
      <w:r>
        <w:rPr>
          <w:b/>
        </w:rPr>
        <w:t xml:space="preserve">&lt;ENTER&gt; </w:t>
      </w:r>
      <w:r>
        <w:t xml:space="preserve">or </w:t>
      </w:r>
      <w:r w:rsidRPr="00DF0215">
        <w:rPr>
          <w:b/>
        </w:rPr>
        <w:t>&lt;RETURN&gt;</w:t>
      </w:r>
      <w:r>
        <w:t>.</w:t>
      </w:r>
      <w:r>
        <w:rPr>
          <w:color w:val="000000"/>
          <w:sz w:val="48"/>
        </w:rPr>
        <w:t xml:space="preserve"> </w:t>
      </w:r>
      <w:r>
        <w:t xml:space="preserve">In this document (but not in </w:t>
      </w:r>
      <w:r>
        <w:rPr>
          <w:i/>
        </w:rPr>
        <w:t>MATLAB</w:t>
      </w:r>
      <w:r>
        <w:t>), input is in red, and the resulting output is in blue.  We start by evaluating 12-factorial, 12</w:t>
      </w:r>
      <w:proofErr w:type="gramStart"/>
      <w:r>
        <w:t>!,</w:t>
      </w:r>
      <w:proofErr w:type="gramEnd"/>
      <w:r>
        <w:t xml:space="preserve"> which is the product of the positive integers from 1 through 12, using the built-in </w:t>
      </w:r>
      <w:r w:rsidRPr="00CE3860">
        <w:rPr>
          <w:b/>
          <w:i/>
        </w:rPr>
        <w:t>factorial</w:t>
      </w:r>
      <w:r w:rsidRPr="00CE3860">
        <w:t xml:space="preserve"> function</w:t>
      </w:r>
      <w:r>
        <w:t xml:space="preserve"> as </w:t>
      </w:r>
      <w:r>
        <w:rPr>
          <w:i/>
        </w:rPr>
        <w:t>factorial</w:t>
      </w:r>
      <w:r>
        <w:t>(12).</w:t>
      </w:r>
      <w:bookmarkEnd w:id="4"/>
      <w:bookmarkEnd w:id="5"/>
      <w:r w:rsidRPr="004D6FBE">
        <w:t xml:space="preserve">  </w:t>
      </w:r>
      <w:r>
        <w:t xml:space="preserve">After pressing </w:t>
      </w:r>
      <w:r w:rsidRPr="00DF0215">
        <w:t>&lt;ENTER&gt; or &lt;RETURN&gt;</w:t>
      </w:r>
      <w:r>
        <w:t xml:space="preserve"> for the first computation, </w:t>
      </w:r>
      <w:r>
        <w:rPr>
          <w:i/>
        </w:rPr>
        <w:t>MATLAB</w:t>
      </w:r>
      <w:r>
        <w:t xml:space="preserve"> returns the result, as following prompt (&gt;&gt;), input (in red), and answer (in blue) indicate:</w:t>
      </w:r>
    </w:p>
    <w:p w14:paraId="664F9E6F" w14:textId="77777777" w:rsidR="002A1CC5" w:rsidRPr="00CE3860" w:rsidRDefault="002A1CC5">
      <w:pPr>
        <w:pStyle w:val="c"/>
        <w:rPr>
          <w:b/>
        </w:rPr>
      </w:pPr>
    </w:p>
    <w:p w14:paraId="177DE9A9" w14:textId="77777777" w:rsidR="002A1CC5" w:rsidRPr="00DF0215" w:rsidRDefault="002A1CC5">
      <w:pPr>
        <w:pStyle w:val="c"/>
        <w:rPr>
          <w:b/>
          <w:color w:val="FF0000"/>
        </w:rPr>
      </w:pPr>
      <w:r w:rsidRPr="00CE3860">
        <w:rPr>
          <w:b/>
        </w:rPr>
        <w:lastRenderedPageBreak/>
        <w:t xml:space="preserve">&gt;&gt; </w:t>
      </w:r>
      <w:proofErr w:type="gramStart"/>
      <w:r w:rsidRPr="00DF0215">
        <w:rPr>
          <w:b/>
          <w:color w:val="FF0000"/>
        </w:rPr>
        <w:t>factorial</w:t>
      </w:r>
      <w:proofErr w:type="gramEnd"/>
      <w:r w:rsidRPr="00DF0215">
        <w:rPr>
          <w:b/>
          <w:color w:val="FF0000"/>
        </w:rPr>
        <w:t>(12)</w:t>
      </w:r>
    </w:p>
    <w:p w14:paraId="5479A9FF" w14:textId="77777777" w:rsidR="002A1CC5" w:rsidRPr="00DF0215" w:rsidRDefault="002A1CC5">
      <w:pPr>
        <w:pStyle w:val="c"/>
        <w:rPr>
          <w:b/>
          <w:color w:val="FF0000"/>
        </w:rPr>
      </w:pPr>
    </w:p>
    <w:p w14:paraId="5A7B7EEA" w14:textId="77777777" w:rsidR="002A1CC5" w:rsidRPr="004D6FBE" w:rsidRDefault="002A1CC5">
      <w:pPr>
        <w:pStyle w:val="c"/>
        <w:rPr>
          <w:b/>
          <w:color w:val="0000FF"/>
        </w:rPr>
      </w:pPr>
      <w:proofErr w:type="spellStart"/>
      <w:proofErr w:type="gramStart"/>
      <w:r w:rsidRPr="004D6FBE">
        <w:rPr>
          <w:b/>
          <w:color w:val="0000FF"/>
        </w:rPr>
        <w:t>ans</w:t>
      </w:r>
      <w:proofErr w:type="spellEnd"/>
      <w:proofErr w:type="gramEnd"/>
      <w:r w:rsidRPr="004D6FBE">
        <w:rPr>
          <w:b/>
          <w:color w:val="0000FF"/>
        </w:rPr>
        <w:t xml:space="preserve"> = </w:t>
      </w:r>
    </w:p>
    <w:p w14:paraId="4EC0CAB2" w14:textId="77777777" w:rsidR="002A1CC5" w:rsidRPr="00CE3860" w:rsidRDefault="002A1CC5">
      <w:pPr>
        <w:pStyle w:val="c"/>
        <w:rPr>
          <w:b/>
        </w:rPr>
      </w:pPr>
    </w:p>
    <w:p w14:paraId="552CF9E3" w14:textId="77777777" w:rsidR="002A1CC5" w:rsidRPr="00CE3860" w:rsidRDefault="002A1CC5">
      <w:pPr>
        <w:pStyle w:val="c"/>
        <w:rPr>
          <w:b/>
          <w:color w:val="0000FF"/>
        </w:rPr>
      </w:pPr>
      <w:r w:rsidRPr="00CE3860">
        <w:rPr>
          <w:b/>
          <w:color w:val="0000FF"/>
        </w:rPr>
        <w:t xml:space="preserve">   479001600</w:t>
      </w:r>
    </w:p>
    <w:p w14:paraId="397B5088" w14:textId="77777777" w:rsidR="002A1CC5" w:rsidRPr="00CE3860" w:rsidRDefault="002A1CC5">
      <w:pPr>
        <w:pStyle w:val="c"/>
        <w:rPr>
          <w:b/>
          <w:color w:val="0000FF"/>
        </w:rPr>
      </w:pPr>
    </w:p>
    <w:p w14:paraId="4ACD4DCB" w14:textId="77777777" w:rsidR="002A1CC5" w:rsidRPr="00CE3860" w:rsidRDefault="002A1CC5" w:rsidP="002A1CC5">
      <w:pPr>
        <w:pStyle w:val="t"/>
        <w:rPr>
          <w:i/>
        </w:rPr>
      </w:pPr>
      <w:r w:rsidRPr="00CE3860">
        <w:t>For 25</w:t>
      </w:r>
      <w:proofErr w:type="gramStart"/>
      <w:r w:rsidRPr="00CE3860">
        <w:t>!,</w:t>
      </w:r>
      <w:proofErr w:type="gramEnd"/>
      <w:r w:rsidRPr="00CE3860">
        <w:t xml:space="preserve"> the following output appears in exponential notation with e+25 indicating multiplication by 10</w:t>
      </w:r>
      <w:r w:rsidRPr="00CE3860">
        <w:rPr>
          <w:vertAlign w:val="superscript"/>
        </w:rPr>
        <w:t>25</w:t>
      </w:r>
      <w:r w:rsidRPr="00CE3860">
        <w:t xml:space="preserve">, so that the value is 1.5511 </w:t>
      </w:r>
      <w:r w:rsidRPr="00CE3860">
        <w:sym w:font="Symbol" w:char="F0B4"/>
      </w:r>
      <w:r w:rsidRPr="00CE3860">
        <w:t xml:space="preserve"> 10</w:t>
      </w:r>
      <w:r w:rsidRPr="00CE3860">
        <w:rPr>
          <w:vertAlign w:val="superscript"/>
        </w:rPr>
        <w:t>25</w:t>
      </w:r>
      <w:r w:rsidRPr="00CE3860">
        <w:t xml:space="preserve">: </w:t>
      </w:r>
    </w:p>
    <w:p w14:paraId="412E3D29" w14:textId="77777777" w:rsidR="002A1CC5" w:rsidRPr="00CE3860" w:rsidRDefault="002A1CC5">
      <w:pPr>
        <w:pStyle w:val="c"/>
        <w:rPr>
          <w:b/>
        </w:rPr>
      </w:pPr>
    </w:p>
    <w:p w14:paraId="25ED34A0" w14:textId="77777777" w:rsidR="002A1CC5" w:rsidRPr="00DF0215" w:rsidRDefault="002A1CC5">
      <w:pPr>
        <w:pStyle w:val="c"/>
        <w:rPr>
          <w:b/>
          <w:color w:val="FF0000"/>
        </w:rPr>
      </w:pPr>
      <w:r w:rsidRPr="00CE3860">
        <w:rPr>
          <w:b/>
        </w:rPr>
        <w:t xml:space="preserve">&gt;&gt; </w:t>
      </w:r>
      <w:proofErr w:type="gramStart"/>
      <w:r w:rsidRPr="00DF0215">
        <w:rPr>
          <w:b/>
          <w:color w:val="FF0000"/>
        </w:rPr>
        <w:t>factorial</w:t>
      </w:r>
      <w:proofErr w:type="gramEnd"/>
      <w:r w:rsidRPr="00DF0215">
        <w:rPr>
          <w:b/>
          <w:color w:val="FF0000"/>
        </w:rPr>
        <w:t>(25)</w:t>
      </w:r>
    </w:p>
    <w:p w14:paraId="180892BA" w14:textId="77777777" w:rsidR="002A1CC5" w:rsidRPr="00DF0215" w:rsidRDefault="002A1CC5">
      <w:pPr>
        <w:pStyle w:val="c"/>
        <w:rPr>
          <w:b/>
          <w:color w:val="FF0000"/>
        </w:rPr>
      </w:pPr>
    </w:p>
    <w:p w14:paraId="1BF1B0AE" w14:textId="77777777" w:rsidR="002A1CC5" w:rsidRPr="004D6FBE" w:rsidRDefault="002A1CC5">
      <w:pPr>
        <w:pStyle w:val="c"/>
        <w:rPr>
          <w:b/>
          <w:color w:val="0000FF"/>
        </w:rPr>
      </w:pPr>
      <w:proofErr w:type="spellStart"/>
      <w:proofErr w:type="gramStart"/>
      <w:r w:rsidRPr="004D6FBE">
        <w:rPr>
          <w:b/>
          <w:color w:val="0000FF"/>
        </w:rPr>
        <w:t>ans</w:t>
      </w:r>
      <w:proofErr w:type="spellEnd"/>
      <w:proofErr w:type="gramEnd"/>
      <w:r w:rsidRPr="004D6FBE">
        <w:rPr>
          <w:b/>
          <w:color w:val="0000FF"/>
        </w:rPr>
        <w:t xml:space="preserve"> = </w:t>
      </w:r>
    </w:p>
    <w:p w14:paraId="2213C526" w14:textId="77777777" w:rsidR="002A1CC5" w:rsidRPr="00CE3860" w:rsidRDefault="002A1CC5">
      <w:pPr>
        <w:pStyle w:val="c"/>
        <w:rPr>
          <w:b/>
        </w:rPr>
      </w:pPr>
    </w:p>
    <w:p w14:paraId="6B7F16A6" w14:textId="77777777" w:rsidR="002A1CC5" w:rsidRPr="00CE3860" w:rsidRDefault="002A1CC5">
      <w:pPr>
        <w:pStyle w:val="c"/>
        <w:rPr>
          <w:b/>
          <w:color w:val="0000FF"/>
        </w:rPr>
      </w:pPr>
      <w:r w:rsidRPr="00CE3860">
        <w:rPr>
          <w:b/>
          <w:color w:val="0000FF"/>
        </w:rPr>
        <w:t xml:space="preserve">   1.5511e+25</w:t>
      </w:r>
    </w:p>
    <w:p w14:paraId="0594C1F7" w14:textId="77777777" w:rsidR="002A1CC5" w:rsidRDefault="002A1CC5">
      <w:pPr>
        <w:pStyle w:val="c"/>
      </w:pPr>
    </w:p>
    <w:p w14:paraId="36E1C453"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w:t>
      </w:r>
      <w:r w:rsidR="006C1087">
        <w:rPr>
          <w:noProof/>
        </w:rPr>
        <w:fldChar w:fldCharType="end"/>
      </w:r>
      <w:r>
        <w:tab/>
      </w:r>
      <w:bookmarkStart w:id="6" w:name="OLE_LINK51"/>
      <w:bookmarkStart w:id="7" w:name="OLE_LINK52"/>
      <w:r>
        <w:rPr>
          <w:b w:val="0"/>
        </w:rPr>
        <w:t>Evaluate 100-factorial</w:t>
      </w:r>
      <w:bookmarkEnd w:id="6"/>
      <w:bookmarkEnd w:id="7"/>
      <w:r>
        <w:rPr>
          <w:b w:val="0"/>
        </w:rPr>
        <w:t>.</w:t>
      </w:r>
    </w:p>
    <w:p w14:paraId="0E356259" w14:textId="77777777" w:rsidR="002A1CC5" w:rsidRDefault="002A1CC5">
      <w:pPr>
        <w:pStyle w:val="b"/>
      </w:pPr>
      <w:r>
        <w:t>Additional Features</w:t>
      </w:r>
    </w:p>
    <w:p w14:paraId="310A9AAB" w14:textId="7EE4B95F" w:rsidR="002A1CC5" w:rsidRPr="000F4064" w:rsidRDefault="002A1CC5">
      <w:pPr>
        <w:pStyle w:val="t"/>
      </w:pPr>
      <w:bookmarkStart w:id="8" w:name="OLE_LINK54"/>
      <w:bookmarkStart w:id="9" w:name="OLE_LINK55"/>
      <w:r>
        <w:t xml:space="preserve">To have the command window be larger, </w:t>
      </w:r>
      <w:r w:rsidR="00BC6F1E">
        <w:t>click</w:t>
      </w:r>
      <w:r>
        <w:t xml:space="preserve"> the </w:t>
      </w:r>
      <w:r w:rsidR="00BC6F1E">
        <w:rPr>
          <w:b/>
          <w:i/>
        </w:rPr>
        <w:t>Layout</w:t>
      </w:r>
      <w:r>
        <w:t xml:space="preserve"> </w:t>
      </w:r>
      <w:r w:rsidR="00BC6F1E">
        <w:t>button</w:t>
      </w:r>
      <w:r w:rsidR="00BC6F1E" w:rsidRPr="00BC6F1E">
        <w:t xml:space="preserve"> </w:t>
      </w:r>
      <w:r w:rsidR="00D74713">
        <w:t xml:space="preserve">in the </w:t>
      </w:r>
      <w:proofErr w:type="spellStart"/>
      <w:r w:rsidR="00D74713">
        <w:rPr>
          <w:b/>
          <w:i/>
        </w:rPr>
        <w:t>Toolstrip</w:t>
      </w:r>
      <w:proofErr w:type="spellEnd"/>
      <w:r w:rsidR="00D74713">
        <w:t xml:space="preserve"> </w:t>
      </w:r>
      <w:r w:rsidR="00BC6F1E">
        <w:t>above the command window</w:t>
      </w:r>
      <w:r>
        <w:t xml:space="preserve">, </w:t>
      </w:r>
      <w:r w:rsidR="00BC6F1E">
        <w:t>and</w:t>
      </w:r>
      <w:r>
        <w:t xml:space="preserve"> select </w:t>
      </w:r>
      <w:r>
        <w:rPr>
          <w:b/>
          <w:i/>
        </w:rPr>
        <w:t>Command Window</w:t>
      </w:r>
      <w:r w:rsidR="00BC6F1E">
        <w:rPr>
          <w:b/>
          <w:i/>
        </w:rPr>
        <w:t xml:space="preserve"> Only</w:t>
      </w:r>
      <w:r>
        <w:t>.  This operation removes the</w:t>
      </w:r>
      <w:r w:rsidR="00550A16">
        <w:t xml:space="preserve"> </w:t>
      </w:r>
      <w:r w:rsidR="00550A16">
        <w:rPr>
          <w:b/>
          <w:i/>
        </w:rPr>
        <w:t>Workspace</w:t>
      </w:r>
      <w:r w:rsidR="00550A16">
        <w:t>,</w:t>
      </w:r>
      <w:r>
        <w:t xml:space="preserve"> </w:t>
      </w:r>
      <w:r w:rsidRPr="000F4064">
        <w:rPr>
          <w:b/>
          <w:i/>
        </w:rPr>
        <w:t>Command History</w:t>
      </w:r>
      <w:r w:rsidR="00550A16">
        <w:t>,</w:t>
      </w:r>
      <w:r>
        <w:t xml:space="preserve"> and </w:t>
      </w:r>
      <w:r w:rsidRPr="000F4064">
        <w:rPr>
          <w:b/>
          <w:i/>
        </w:rPr>
        <w:t xml:space="preserve">Current </w:t>
      </w:r>
      <w:r w:rsidR="00550A16">
        <w:rPr>
          <w:b/>
          <w:i/>
        </w:rPr>
        <w:t>Folder</w:t>
      </w:r>
      <w:r>
        <w:t xml:space="preserve"> windows from the desktop.  To restore these other windows, we can use the </w:t>
      </w:r>
      <w:r w:rsidR="00550A16">
        <w:rPr>
          <w:i/>
        </w:rPr>
        <w:t>Layout</w:t>
      </w:r>
      <w:r>
        <w:t xml:space="preserve"> </w:t>
      </w:r>
      <w:r w:rsidR="00550A16">
        <w:t>button</w:t>
      </w:r>
      <w:r>
        <w:t xml:space="preserve"> </w:t>
      </w:r>
      <w:r w:rsidR="005C3BB0">
        <w:t>and</w:t>
      </w:r>
      <w:r w:rsidR="00550A16">
        <w:t xml:space="preserve"> select</w:t>
      </w:r>
      <w:r>
        <w:t xml:space="preserve"> </w:t>
      </w:r>
      <w:r w:rsidR="00550A16">
        <w:rPr>
          <w:b/>
          <w:i/>
        </w:rPr>
        <w:t>Default</w:t>
      </w:r>
      <w:r w:rsidR="005C3BB0">
        <w:t>.  To clear the command window</w:t>
      </w:r>
      <w:r>
        <w:t xml:space="preserve">, we </w:t>
      </w:r>
      <w:r w:rsidR="005C3BB0">
        <w:t>click the</w:t>
      </w:r>
      <w:r>
        <w:t xml:space="preserve"> </w:t>
      </w:r>
      <w:r>
        <w:rPr>
          <w:b/>
          <w:i/>
        </w:rPr>
        <w:t>Clear Command</w:t>
      </w:r>
      <w:r w:rsidR="005C3BB0">
        <w:rPr>
          <w:b/>
          <w:i/>
        </w:rPr>
        <w:t>s</w:t>
      </w:r>
      <w:r w:rsidRPr="005C3BB0">
        <w:t xml:space="preserve"> </w:t>
      </w:r>
      <w:r w:rsidR="00BB167A">
        <w:t>(</w:t>
      </w:r>
      <w:r w:rsidR="00BB167A">
        <w:rPr>
          <w:noProof/>
        </w:rPr>
        <w:drawing>
          <wp:inline distT="0" distB="0" distL="0" distR="0" wp14:anchorId="27A8722A" wp14:editId="098A83D0">
            <wp:extent cx="1000388" cy="19842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8 at 3.11.36 PM.png"/>
                    <pic:cNvPicPr/>
                  </pic:nvPicPr>
                  <pic:blipFill>
                    <a:blip r:embed="rId8">
                      <a:extLst>
                        <a:ext uri="{28A0092B-C50C-407E-A947-70E740481C1C}">
                          <a14:useLocalDpi xmlns:a14="http://schemas.microsoft.com/office/drawing/2010/main" val="0"/>
                        </a:ext>
                      </a:extLst>
                    </a:blip>
                    <a:stretch>
                      <a:fillRect/>
                    </a:stretch>
                  </pic:blipFill>
                  <pic:spPr>
                    <a:xfrm>
                      <a:off x="0" y="0"/>
                      <a:ext cx="1002760" cy="198894"/>
                    </a:xfrm>
                    <a:prstGeom prst="rect">
                      <a:avLst/>
                    </a:prstGeom>
                  </pic:spPr>
                </pic:pic>
              </a:graphicData>
            </a:graphic>
          </wp:inline>
        </w:drawing>
      </w:r>
      <w:r w:rsidR="00BB167A">
        <w:t xml:space="preserve">) </w:t>
      </w:r>
      <w:r w:rsidR="005C3BB0">
        <w:t xml:space="preserve">button </w:t>
      </w:r>
      <w:r>
        <w:t>or use the indicated shortcut.</w:t>
      </w:r>
    </w:p>
    <w:p w14:paraId="7EDC5DA5" w14:textId="77777777" w:rsidR="002A1CC5" w:rsidRDefault="002A1CC5">
      <w:pPr>
        <w:pStyle w:val="t"/>
      </w:pPr>
      <w:r>
        <w:tab/>
        <w:t xml:space="preserve">Frequently, we need a </w:t>
      </w:r>
      <w:r>
        <w:rPr>
          <w:b/>
        </w:rPr>
        <w:t>comment</w:t>
      </w:r>
      <w:r>
        <w:t xml:space="preserve"> or explanation of material, which we do not want </w:t>
      </w:r>
      <w:r>
        <w:rPr>
          <w:i/>
        </w:rPr>
        <w:t>MATLAB</w:t>
      </w:r>
      <w:r>
        <w:t xml:space="preserve"> to execute.   We begin a comment line with a </w:t>
      </w:r>
      <w:r>
        <w:rPr>
          <w:b/>
        </w:rPr>
        <w:t>percent</w:t>
      </w:r>
      <w:r>
        <w:t xml:space="preserve"> (</w:t>
      </w:r>
      <w:r>
        <w:rPr>
          <w:b/>
        </w:rPr>
        <w:t>%</w:t>
      </w:r>
      <w:r>
        <w:t>) sign, such as follows:</w:t>
      </w:r>
    </w:p>
    <w:p w14:paraId="670186BD" w14:textId="77777777" w:rsidR="002A1CC5" w:rsidRPr="00CE3860" w:rsidRDefault="002A1CC5" w:rsidP="002A1CC5">
      <w:pPr>
        <w:pStyle w:val="c"/>
      </w:pPr>
    </w:p>
    <w:p w14:paraId="409AEDFB" w14:textId="77777777" w:rsidR="002A1CC5" w:rsidRPr="004D6FBE" w:rsidRDefault="002A1CC5" w:rsidP="002A1CC5">
      <w:pPr>
        <w:pStyle w:val="c"/>
        <w:rPr>
          <w:color w:val="FF0000"/>
        </w:rPr>
      </w:pPr>
      <w:r w:rsidRPr="004D6FBE">
        <w:rPr>
          <w:b/>
          <w:color w:val="FF0000"/>
        </w:rPr>
        <w:t>%</w:t>
      </w:r>
      <w:r w:rsidRPr="004D6FBE">
        <w:rPr>
          <w:color w:val="FF0000"/>
        </w:rPr>
        <w:t xml:space="preserve"> MATLAB does not execute this line.</w:t>
      </w:r>
    </w:p>
    <w:p w14:paraId="12A8908D" w14:textId="77777777" w:rsidR="002A1CC5" w:rsidRDefault="002A1CC5">
      <w:pPr>
        <w:pStyle w:val="t"/>
      </w:pPr>
    </w:p>
    <w:bookmarkEnd w:id="8"/>
    <w:bookmarkEnd w:id="9"/>
    <w:p w14:paraId="67BE26F2" w14:textId="77777777" w:rsidR="002A1CC5" w:rsidRDefault="002A1CC5" w:rsidP="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w:t>
      </w:r>
      <w:r w:rsidR="006C1087">
        <w:rPr>
          <w:noProof/>
        </w:rPr>
        <w:fldChar w:fldCharType="end"/>
      </w:r>
      <w:r>
        <w:rPr>
          <w:b w:val="0"/>
        </w:rPr>
        <w:tab/>
        <w:t xml:space="preserve">Have the </w:t>
      </w:r>
      <w:r w:rsidRPr="000F4064">
        <w:rPr>
          <w:b w:val="0"/>
          <w:i/>
        </w:rPr>
        <w:t>MATLAB Desktop</w:t>
      </w:r>
      <w:r>
        <w:rPr>
          <w:b w:val="0"/>
        </w:rPr>
        <w:t xml:space="preserve"> contain only the </w:t>
      </w:r>
      <w:r>
        <w:rPr>
          <w:b w:val="0"/>
          <w:i/>
        </w:rPr>
        <w:t>Command Window</w:t>
      </w:r>
      <w:r>
        <w:rPr>
          <w:b w:val="0"/>
        </w:rPr>
        <w:t xml:space="preserve">, and clear this window.  Type comment lines with your name and "Tutorial 1."  </w:t>
      </w:r>
    </w:p>
    <w:p w14:paraId="04E8F4D3" w14:textId="77777777" w:rsidR="002A1CC5" w:rsidRPr="004D6FBE" w:rsidRDefault="002A1CC5" w:rsidP="002A1CC5"/>
    <w:p w14:paraId="7804ED22" w14:textId="77777777" w:rsidR="002A1CC5" w:rsidRDefault="002A1CC5">
      <w:pPr>
        <w:pStyle w:val="t"/>
      </w:pPr>
      <w:r>
        <w:tab/>
        <w:t xml:space="preserve">We can select text and </w:t>
      </w:r>
      <w:r>
        <w:rPr>
          <w:b/>
        </w:rPr>
        <w:t>cut</w:t>
      </w:r>
      <w:r>
        <w:t xml:space="preserve">, </w:t>
      </w:r>
      <w:r>
        <w:rPr>
          <w:b/>
        </w:rPr>
        <w:t>copy</w:t>
      </w:r>
      <w:r>
        <w:t xml:space="preserve">, or </w:t>
      </w:r>
      <w:r>
        <w:rPr>
          <w:b/>
        </w:rPr>
        <w:t>paste</w:t>
      </w:r>
      <w:r>
        <w:t xml:space="preserve"> it using </w:t>
      </w:r>
      <w:r w:rsidR="002F0C5D">
        <w:t xml:space="preserve">appropriate </w:t>
      </w:r>
      <w:r w:rsidR="00596D04">
        <w:t>icons</w:t>
      </w:r>
      <w:r w:rsidR="002F0C5D">
        <w:t xml:space="preserve"> </w:t>
      </w:r>
      <w:r w:rsidR="008340E7">
        <w:t xml:space="preserve">in the </w:t>
      </w:r>
      <w:r w:rsidR="008340E7">
        <w:rPr>
          <w:b/>
        </w:rPr>
        <w:t>quick access toolbar</w:t>
      </w:r>
      <w:r w:rsidR="008340E7">
        <w:t xml:space="preserve"> </w:t>
      </w:r>
      <w:r w:rsidR="002F0C5D">
        <w:t>on the top right</w:t>
      </w:r>
      <w:r>
        <w:t xml:space="preserve"> or the shortcuts indicated </w:t>
      </w:r>
      <w:r w:rsidR="002F0C5D">
        <w:t xml:space="preserve">by hovering the mouse over the </w:t>
      </w:r>
      <w:r w:rsidR="002D73D1">
        <w:t>icons</w:t>
      </w:r>
      <w:r>
        <w:t xml:space="preserve">.  Moreover, pressing the </w:t>
      </w:r>
      <w:r w:rsidRPr="000F4064">
        <w:rPr>
          <w:b/>
        </w:rPr>
        <w:t>up arrow</w:t>
      </w:r>
      <w:r>
        <w:t xml:space="preserve"> (</w:t>
      </w:r>
      <w:r w:rsidRPr="000F4064">
        <w:rPr>
          <w:b/>
        </w:rPr>
        <w:sym w:font="Symbol" w:char="F0AD"/>
      </w:r>
      <w:r>
        <w:t xml:space="preserve">) recalls the last statement, which then we can edit before pressing &lt;ENTER&gt; or &lt;RETURN&gt;.  Continuing to press the up arrow recalls even earlier statements.  </w:t>
      </w:r>
    </w:p>
    <w:p w14:paraId="700A312D" w14:textId="77777777" w:rsidR="002A1CC5" w:rsidRDefault="002A1CC5">
      <w:pPr>
        <w:pStyle w:val="t"/>
      </w:pPr>
      <w:r>
        <w:tab/>
        <w:t xml:space="preserve">Sometimes, we change our mind about executing a command.  Instead of pressing the &lt;DELETE&gt; key a number of times, we can press </w:t>
      </w:r>
      <w:r w:rsidRPr="000F4064">
        <w:rPr>
          <w:b/>
        </w:rPr>
        <w:t>&lt;ESC&gt;</w:t>
      </w:r>
      <w:r>
        <w:t xml:space="preserve"> to clear the command line.</w:t>
      </w:r>
    </w:p>
    <w:p w14:paraId="520D870E" w14:textId="77777777" w:rsidR="002A1CC5" w:rsidRPr="00CE3860" w:rsidRDefault="002A1CC5">
      <w:pPr>
        <w:pStyle w:val="t"/>
      </w:pPr>
    </w:p>
    <w:p w14:paraId="6C02F9BA" w14:textId="77777777" w:rsidR="002A1CC5" w:rsidRDefault="002A1CC5" w:rsidP="002A1CC5">
      <w:pPr>
        <w:pStyle w:val="Caption"/>
      </w:pPr>
      <w:r>
        <w:t xml:space="preserve">Quick Review Question </w:t>
      </w:r>
      <w:r w:rsidR="006C1087">
        <w:fldChar w:fldCharType="begin"/>
      </w:r>
      <w:r w:rsidR="006C1087">
        <w:instrText xml:space="preserve"> SEQ Quick_Review_Question \* A</w:instrText>
      </w:r>
      <w:r w:rsidR="006C1087">
        <w:instrText xml:space="preserve">RABIC </w:instrText>
      </w:r>
      <w:r w:rsidR="006C1087">
        <w:fldChar w:fldCharType="separate"/>
      </w:r>
      <w:r w:rsidR="00D52EBE">
        <w:rPr>
          <w:noProof/>
        </w:rPr>
        <w:t>3</w:t>
      </w:r>
      <w:r w:rsidR="006C1087">
        <w:rPr>
          <w:noProof/>
        </w:rPr>
        <w:fldChar w:fldCharType="end"/>
      </w:r>
      <w:r>
        <w:tab/>
      </w:r>
    </w:p>
    <w:p w14:paraId="49334603" w14:textId="6FA1581B" w:rsidR="002A1CC5" w:rsidRDefault="002A1CC5" w:rsidP="002A1CC5">
      <w:pPr>
        <w:pStyle w:val="p"/>
        <w:rPr>
          <w:b/>
        </w:rPr>
      </w:pPr>
      <w:r w:rsidRPr="000F4064">
        <w:rPr>
          <w:b/>
        </w:rPr>
        <w:t>a.</w:t>
      </w:r>
      <w:r>
        <w:tab/>
      </w:r>
      <w:r w:rsidRPr="000F4064">
        <w:t xml:space="preserve">Preface this </w:t>
      </w:r>
      <w:r w:rsidR="008471DB">
        <w:t>q</w:t>
      </w:r>
      <w:r w:rsidRPr="000F4064">
        <w:t xml:space="preserve">uick </w:t>
      </w:r>
      <w:r w:rsidR="008471DB">
        <w:t>r</w:t>
      </w:r>
      <w:r w:rsidRPr="000F4064">
        <w:t xml:space="preserve">eview </w:t>
      </w:r>
      <w:r w:rsidR="008471DB">
        <w:t>q</w:t>
      </w:r>
      <w:r w:rsidRPr="000F4064">
        <w:t>uestion with a comment that has "QRQ" and the question number, such as follows:</w:t>
      </w:r>
    </w:p>
    <w:p w14:paraId="4F11BB3A" w14:textId="77777777" w:rsidR="002A1CC5" w:rsidRPr="00CE3860" w:rsidRDefault="002A1CC5" w:rsidP="002A1CC5">
      <w:pPr>
        <w:pStyle w:val="c"/>
      </w:pPr>
    </w:p>
    <w:p w14:paraId="76488D9D" w14:textId="77777777" w:rsidR="002A1CC5" w:rsidRPr="008471DB" w:rsidRDefault="002A1CC5" w:rsidP="002A1CC5">
      <w:pPr>
        <w:pStyle w:val="c"/>
        <w:rPr>
          <w:color w:val="FF0000"/>
        </w:rPr>
      </w:pPr>
      <w:r w:rsidRPr="008471DB">
        <w:rPr>
          <w:color w:val="FF0000"/>
        </w:rPr>
        <w:t>% QRQ 3</w:t>
      </w:r>
    </w:p>
    <w:p w14:paraId="586DAF4D" w14:textId="77777777" w:rsidR="002A1CC5" w:rsidRDefault="002A1CC5" w:rsidP="002A1CC5">
      <w:pPr>
        <w:pStyle w:val="c"/>
      </w:pPr>
    </w:p>
    <w:p w14:paraId="02EB1323" w14:textId="77777777" w:rsidR="002A1CC5" w:rsidRDefault="002A1CC5" w:rsidP="002A1CC5">
      <w:pPr>
        <w:pStyle w:val="p"/>
      </w:pPr>
      <w:r>
        <w:rPr>
          <w:b/>
        </w:rPr>
        <w:t>b.</w:t>
      </w:r>
      <w:r>
        <w:rPr>
          <w:b/>
        </w:rPr>
        <w:tab/>
      </w:r>
      <w:r>
        <w:t>Press the up arrow several times to recall the command to evaluate 100</w:t>
      </w:r>
      <w:proofErr w:type="gramStart"/>
      <w:r>
        <w:t>!.</w:t>
      </w:r>
      <w:proofErr w:type="gramEnd"/>
      <w:r>
        <w:t xml:space="preserve">  Select 100, type 38, and execute the revised command, which evaluates 38</w:t>
      </w:r>
      <w:proofErr w:type="gramStart"/>
      <w:r>
        <w:t>!.</w:t>
      </w:r>
      <w:proofErr w:type="gramEnd"/>
      <w:r>
        <w:t xml:space="preserve">  We do not need to move the cursor to the end of the line before pressing &lt;ENTER&gt; or &lt;RETURN&gt;.</w:t>
      </w:r>
    </w:p>
    <w:p w14:paraId="0F49EA5A" w14:textId="77777777" w:rsidR="002A1CC5" w:rsidRPr="000F4064" w:rsidRDefault="002A1CC5" w:rsidP="002A1CC5">
      <w:pPr>
        <w:pStyle w:val="p"/>
      </w:pPr>
      <w:r>
        <w:rPr>
          <w:b/>
        </w:rPr>
        <w:t>c.</w:t>
      </w:r>
      <w:r>
        <w:tab/>
        <w:t>Recall the command from Part b, but do not execute it.  With one keystroke, delete the command.  In a comment, indicate the key you pressed to remove the command.</w:t>
      </w:r>
    </w:p>
    <w:p w14:paraId="21B040DD" w14:textId="77777777" w:rsidR="002A1CC5" w:rsidRDefault="002A1CC5">
      <w:pPr>
        <w:pStyle w:val="t"/>
      </w:pPr>
      <w:bookmarkStart w:id="10" w:name="OLE_LINK59"/>
      <w:bookmarkStart w:id="11" w:name="OLE_LINK60"/>
      <w:r>
        <w:tab/>
      </w:r>
    </w:p>
    <w:p w14:paraId="01B51151" w14:textId="6086A4E5" w:rsidR="002A1CC5" w:rsidRDefault="002A1CC5">
      <w:pPr>
        <w:pStyle w:val="t"/>
      </w:pPr>
      <w:r>
        <w:tab/>
      </w:r>
      <w:bookmarkStart w:id="12" w:name="OLE_LINK58"/>
      <w:r w:rsidR="000830EA">
        <w:t>Do not do so now, but t</w:t>
      </w:r>
      <w:r>
        <w:t xml:space="preserve">o quit </w:t>
      </w:r>
      <w:r>
        <w:rPr>
          <w:i/>
        </w:rPr>
        <w:t>MATLAB</w:t>
      </w:r>
      <w:r>
        <w:t xml:space="preserve">, choose </w:t>
      </w:r>
      <w:r>
        <w:rPr>
          <w:b/>
          <w:i/>
        </w:rPr>
        <w:t>Quit</w:t>
      </w:r>
      <w:r w:rsidR="004A5BE8">
        <w:rPr>
          <w:b/>
          <w:i/>
        </w:rPr>
        <w:t xml:space="preserve"> MATLAB</w:t>
      </w:r>
      <w:r>
        <w:t xml:space="preserve"> from the </w:t>
      </w:r>
      <w:r w:rsidR="004A5BE8">
        <w:rPr>
          <w:i/>
        </w:rPr>
        <w:t>MATLAB</w:t>
      </w:r>
      <w:r>
        <w:t xml:space="preserve"> menu or use the indicated </w:t>
      </w:r>
      <w:bookmarkEnd w:id="10"/>
      <w:bookmarkEnd w:id="11"/>
      <w:r>
        <w:t>shortcut.</w:t>
      </w:r>
      <w:bookmarkEnd w:id="12"/>
      <w:r>
        <w:t xml:space="preserve"> </w:t>
      </w:r>
    </w:p>
    <w:p w14:paraId="1A65F84A" w14:textId="77777777" w:rsidR="002A1CC5" w:rsidRDefault="002A1CC5">
      <w:pPr>
        <w:pStyle w:val="b"/>
      </w:pPr>
      <w:r>
        <w:t>Script M-Files</w:t>
      </w:r>
    </w:p>
    <w:p w14:paraId="54F2FAA3" w14:textId="77777777" w:rsidR="002A1CC5" w:rsidRDefault="002A1CC5" w:rsidP="002A1CC5">
      <w:pPr>
        <w:pStyle w:val="t"/>
      </w:pPr>
      <w:r>
        <w:t xml:space="preserve">We can create, edit, save, and recall our work in a </w:t>
      </w:r>
      <w:r>
        <w:rPr>
          <w:b/>
        </w:rPr>
        <w:t>script M-file</w:t>
      </w:r>
      <w:r>
        <w:t xml:space="preserve">.  Start such a file by </w:t>
      </w:r>
      <w:r w:rsidR="00D378E2">
        <w:t>clicking</w:t>
      </w:r>
      <w:r>
        <w:t xml:space="preserve"> the </w:t>
      </w:r>
      <w:r>
        <w:rPr>
          <w:b/>
          <w:i/>
        </w:rPr>
        <w:t>New</w:t>
      </w:r>
      <w:r>
        <w:t xml:space="preserve"> </w:t>
      </w:r>
      <w:r>
        <w:rPr>
          <w:b/>
          <w:i/>
        </w:rPr>
        <w:t>Script</w:t>
      </w:r>
      <w:r w:rsidR="00D378E2">
        <w:t xml:space="preserve"> </w:t>
      </w:r>
      <w:r w:rsidR="002D73D1">
        <w:t>icon</w:t>
      </w:r>
      <w:r w:rsidR="00D378E2">
        <w:t xml:space="preserve"> on the far left of the </w:t>
      </w:r>
      <w:proofErr w:type="spellStart"/>
      <w:r w:rsidR="00D378E2">
        <w:t>toolstrip</w:t>
      </w:r>
      <w:proofErr w:type="spellEnd"/>
      <w:r>
        <w:t>.  Type the following opening comments, including your name and date:</w:t>
      </w:r>
    </w:p>
    <w:p w14:paraId="08862233" w14:textId="77777777" w:rsidR="002A1CC5" w:rsidRDefault="002A1CC5" w:rsidP="002A1CC5">
      <w:pPr>
        <w:pStyle w:val="c"/>
      </w:pPr>
    </w:p>
    <w:p w14:paraId="1CDAAFFC" w14:textId="77777777" w:rsidR="002A1CC5" w:rsidRPr="00F9740A" w:rsidRDefault="002A1CC5" w:rsidP="002A1CC5">
      <w:pPr>
        <w:pStyle w:val="c"/>
      </w:pPr>
      <w:r w:rsidRPr="00F9740A">
        <w:t>% Tutorial1.m</w:t>
      </w:r>
    </w:p>
    <w:p w14:paraId="0C9E0588" w14:textId="77777777" w:rsidR="002A1CC5" w:rsidRPr="00F9740A" w:rsidRDefault="002A1CC5" w:rsidP="002A1CC5">
      <w:pPr>
        <w:pStyle w:val="c"/>
      </w:pPr>
      <w:r w:rsidRPr="00F9740A">
        <w:t>% Commands for the Quick Review Questions in MATLAB Tutorial 1</w:t>
      </w:r>
    </w:p>
    <w:p w14:paraId="2546E19D" w14:textId="77777777" w:rsidR="002A1CC5" w:rsidRPr="00F9740A" w:rsidRDefault="002A1CC5" w:rsidP="002A1CC5">
      <w:pPr>
        <w:pStyle w:val="c"/>
      </w:pPr>
      <w:r w:rsidRPr="00F9740A">
        <w:t xml:space="preserve">% </w:t>
      </w:r>
      <w:proofErr w:type="gramStart"/>
      <w:r w:rsidRPr="00F9740A">
        <w:rPr>
          <w:i/>
        </w:rPr>
        <w:t>my</w:t>
      </w:r>
      <w:proofErr w:type="gramEnd"/>
      <w:r w:rsidRPr="00F9740A">
        <w:rPr>
          <w:i/>
        </w:rPr>
        <w:t xml:space="preserve"> name and date</w:t>
      </w:r>
    </w:p>
    <w:p w14:paraId="2B4A0826" w14:textId="77777777" w:rsidR="002A1CC5" w:rsidRDefault="002A1CC5" w:rsidP="002A1CC5">
      <w:pPr>
        <w:pStyle w:val="c"/>
      </w:pPr>
    </w:p>
    <w:p w14:paraId="5227518D" w14:textId="00349076" w:rsidR="002A1CC5" w:rsidRDefault="002A1CC5" w:rsidP="002A1CC5">
      <w:pPr>
        <w:pStyle w:val="t"/>
      </w:pPr>
      <w:r>
        <w:t xml:space="preserve">Save the file by </w:t>
      </w:r>
      <w:r w:rsidR="00D378E2">
        <w:t>click</w:t>
      </w:r>
      <w:r>
        <w:t xml:space="preserve">ing the </w:t>
      </w:r>
      <w:r w:rsidR="00D378E2">
        <w:rPr>
          <w:b/>
          <w:i/>
        </w:rPr>
        <w:t>Save</w:t>
      </w:r>
      <w:r w:rsidR="00D378E2" w:rsidRPr="00D378E2">
        <w:t xml:space="preserve"> </w:t>
      </w:r>
      <w:r w:rsidR="00D378E2">
        <w:t>icon</w:t>
      </w:r>
      <w:r w:rsidR="00117D9B">
        <w:t xml:space="preserve">, after </w:t>
      </w:r>
      <w:r w:rsidR="00117D9B">
        <w:rPr>
          <w:b/>
          <w:i/>
        </w:rPr>
        <w:t>Where</w:t>
      </w:r>
      <w:r w:rsidR="00117D9B">
        <w:t xml:space="preserve"> navigating to the appropriate folder,</w:t>
      </w:r>
      <w:r w:rsidR="00D378E2">
        <w:t xml:space="preserve"> </w:t>
      </w:r>
      <w:r>
        <w:t xml:space="preserve">and entering a file name to which </w:t>
      </w:r>
      <w:r>
        <w:rPr>
          <w:i/>
        </w:rPr>
        <w:t>MATLAB</w:t>
      </w:r>
      <w:r>
        <w:t xml:space="preserve"> appends the extension </w:t>
      </w:r>
      <w:r>
        <w:rPr>
          <w:b/>
          <w:i/>
        </w:rPr>
        <w:t>.m</w:t>
      </w:r>
      <w:r>
        <w:t xml:space="preserve">.   </w:t>
      </w:r>
      <w:r w:rsidR="00FD7A16">
        <w:rPr>
          <w:szCs w:val="24"/>
        </w:rPr>
        <w:t>The first time you save a new file, make sure you save the file to your own workspace using a descriptive name</w:t>
      </w:r>
      <w:r>
        <w:t xml:space="preserve">.  After subsequent work, save by </w:t>
      </w:r>
      <w:r w:rsidR="00117D9B">
        <w:t>click</w:t>
      </w:r>
      <w:r>
        <w:t xml:space="preserve">ing </w:t>
      </w:r>
      <w:r w:rsidRPr="00117D9B">
        <w:rPr>
          <w:i/>
        </w:rPr>
        <w:t>Save</w:t>
      </w:r>
      <w:r>
        <w:t xml:space="preserve"> or using the indicated shortcut.  </w:t>
      </w:r>
      <w:r>
        <w:rPr>
          <w:b/>
        </w:rPr>
        <w:t>SAVE OFTEN</w:t>
      </w:r>
      <w:r>
        <w:t>, particularly before you print, do a long calculation, or display a graph.</w:t>
      </w:r>
    </w:p>
    <w:p w14:paraId="49706D75" w14:textId="77777777" w:rsidR="00D378E2" w:rsidRDefault="00D378E2" w:rsidP="002A1CC5">
      <w:pPr>
        <w:pStyle w:val="t"/>
      </w:pPr>
      <w:r>
        <w:tab/>
        <w:t>T</w:t>
      </w:r>
      <w:r w:rsidR="00117D9B">
        <w:t xml:space="preserve">o </w:t>
      </w:r>
      <w:r w:rsidR="00117D9B" w:rsidRPr="00117D9B">
        <w:rPr>
          <w:b/>
        </w:rPr>
        <w:t>print</w:t>
      </w:r>
      <w:r w:rsidR="00117D9B">
        <w:t xml:space="preserve">, click the </w:t>
      </w:r>
      <w:r w:rsidR="00117D9B">
        <w:rPr>
          <w:b/>
          <w:i/>
        </w:rPr>
        <w:t>Print</w:t>
      </w:r>
      <w:r w:rsidR="00117D9B">
        <w:t xml:space="preserve"> icon or use the appropriate shortcut</w:t>
      </w:r>
      <w:r>
        <w:t xml:space="preserve">.  </w:t>
      </w:r>
    </w:p>
    <w:p w14:paraId="4FB8ADAB" w14:textId="77777777" w:rsidR="009D7FF3" w:rsidRDefault="002A1CC5" w:rsidP="002A1CC5">
      <w:pPr>
        <w:pStyle w:val="t"/>
      </w:pPr>
      <w:r>
        <w:tab/>
        <w:t xml:space="preserve">To execute the entire </w:t>
      </w:r>
      <w:r w:rsidRPr="0009695D">
        <w:t>M</w:t>
      </w:r>
      <w:r>
        <w:t xml:space="preserve">-file, </w:t>
      </w:r>
      <w:r w:rsidR="00F6175D">
        <w:t>click the</w:t>
      </w:r>
      <w:r w:rsidR="00F6175D" w:rsidRPr="00F6175D">
        <w:t xml:space="preserve"> </w:t>
      </w:r>
      <w:r w:rsidR="00F6175D">
        <w:t>green triangle</w:t>
      </w:r>
      <w:r>
        <w:t xml:space="preserve"> </w:t>
      </w:r>
      <w:r>
        <w:rPr>
          <w:b/>
          <w:i/>
        </w:rPr>
        <w:t>Run</w:t>
      </w:r>
      <w:r>
        <w:t xml:space="preserve"> </w:t>
      </w:r>
      <w:r w:rsidR="00F6175D">
        <w:t>icon</w:t>
      </w:r>
      <w:r w:rsidR="00D52EBE">
        <w:t xml:space="preserve">, </w:t>
      </w:r>
      <w:r w:rsidR="00D52EBE">
        <w:rPr>
          <w:noProof/>
        </w:rPr>
        <w:drawing>
          <wp:inline distT="0" distB="0" distL="0" distR="0" wp14:anchorId="467BF65A" wp14:editId="6CEB66AB">
            <wp:extent cx="190450" cy="3283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8 at 2.59.16 PM.png"/>
                    <pic:cNvPicPr/>
                  </pic:nvPicPr>
                  <pic:blipFill>
                    <a:blip r:embed="rId9">
                      <a:extLst>
                        <a:ext uri="{28A0092B-C50C-407E-A947-70E740481C1C}">
                          <a14:useLocalDpi xmlns:a14="http://schemas.microsoft.com/office/drawing/2010/main" val="0"/>
                        </a:ext>
                      </a:extLst>
                    </a:blip>
                    <a:stretch>
                      <a:fillRect/>
                    </a:stretch>
                  </pic:blipFill>
                  <pic:spPr>
                    <a:xfrm>
                      <a:off x="0" y="0"/>
                      <a:ext cx="190499" cy="328446"/>
                    </a:xfrm>
                    <a:prstGeom prst="rect">
                      <a:avLst/>
                    </a:prstGeom>
                  </pic:spPr>
                </pic:pic>
              </a:graphicData>
            </a:graphic>
          </wp:inline>
        </w:drawing>
      </w:r>
      <w:r w:rsidR="00D52EBE">
        <w:t>,</w:t>
      </w:r>
      <w:r w:rsidR="00F6175D">
        <w:t xml:space="preserve"> </w:t>
      </w:r>
      <w:r>
        <w:t>with the indicated file n</w:t>
      </w:r>
      <w:r w:rsidR="00F6175D">
        <w:t>ame, or use the shortcut</w:t>
      </w:r>
      <w:r w:rsidR="00556188" w:rsidRPr="00556188">
        <w:t xml:space="preserve"> </w:t>
      </w:r>
      <w:r w:rsidR="00556188">
        <w:t>indicated by hovering the mouse over the icon</w:t>
      </w:r>
      <w:r>
        <w:t xml:space="preserve">.  If you obtain a popup window indicating that the file is not found in the current folder or on the </w:t>
      </w:r>
      <w:r w:rsidRPr="004D413B">
        <w:rPr>
          <w:i/>
        </w:rPr>
        <w:t>MATLAB</w:t>
      </w:r>
      <w:r>
        <w:t xml:space="preserve"> path, click </w:t>
      </w:r>
      <w:r>
        <w:rPr>
          <w:i/>
        </w:rPr>
        <w:t>Change Folder</w:t>
      </w:r>
      <w:r>
        <w:t xml:space="preserve"> or </w:t>
      </w:r>
      <w:r>
        <w:rPr>
          <w:i/>
        </w:rPr>
        <w:t>Add to Path</w:t>
      </w:r>
      <w:r>
        <w:t xml:space="preserve">.  After execution, results appear in the </w:t>
      </w:r>
      <w:r>
        <w:rPr>
          <w:i/>
        </w:rPr>
        <w:t>Command Window</w:t>
      </w:r>
      <w:r>
        <w:t xml:space="preserve">.  In your M-file, enter 25-factorial (25!), execute the entire file, and observe the result in the </w:t>
      </w:r>
      <w:r>
        <w:rPr>
          <w:i/>
        </w:rPr>
        <w:t>Command Window</w:t>
      </w:r>
      <w:r>
        <w:t xml:space="preserve">. </w:t>
      </w:r>
      <w:r w:rsidR="00E73A98">
        <w:t xml:space="preserve"> </w:t>
      </w:r>
    </w:p>
    <w:p w14:paraId="67C25E4F" w14:textId="4FF2E4AE" w:rsidR="00307799" w:rsidRDefault="00307799" w:rsidP="002A1CC5">
      <w:pPr>
        <w:pStyle w:val="t"/>
      </w:pPr>
      <w:r>
        <w:tab/>
        <w:t>Returning to the script M-file, on a new line, type a comment beginning with two adjacent percent signs</w:t>
      </w:r>
      <w:r w:rsidR="00E67450">
        <w:t xml:space="preserve"> (</w:t>
      </w:r>
      <w:r w:rsidR="00E67450" w:rsidRPr="00E67450">
        <w:rPr>
          <w:b/>
        </w:rPr>
        <w:t>%%</w:t>
      </w:r>
      <w:r w:rsidR="00E67450">
        <w:t>), which begins a new section</w:t>
      </w:r>
      <w:r>
        <w:t xml:space="preserve">.  </w:t>
      </w:r>
      <w:r w:rsidR="00BB167A">
        <w:t xml:space="preserve">Notice how the color changes to light yellow.  </w:t>
      </w:r>
      <w:r>
        <w:t>Then, on a new line, type the command to evaluate 10-factorial (10!)</w:t>
      </w:r>
      <w:r w:rsidR="00C30E8C">
        <w:t xml:space="preserve"> and save</w:t>
      </w:r>
      <w:r>
        <w:t>.</w:t>
      </w:r>
      <w:r w:rsidR="00BB167A">
        <w:t xml:space="preserve">  </w:t>
      </w:r>
      <w:r w:rsidR="00C30E8C">
        <w:t>Thus, the script M-file</w:t>
      </w:r>
      <w:r w:rsidR="00BB167A">
        <w:t xml:space="preserve"> </w:t>
      </w:r>
      <w:r w:rsidR="00243A70">
        <w:t>should appear similar to the following:</w:t>
      </w:r>
    </w:p>
    <w:p w14:paraId="79CF6D40" w14:textId="77777777" w:rsidR="002A387B" w:rsidRDefault="002A387B" w:rsidP="002A1CC5">
      <w:pPr>
        <w:pStyle w:val="t"/>
      </w:pPr>
    </w:p>
    <w:p w14:paraId="657A7640" w14:textId="67BC9FA4" w:rsidR="002A387B" w:rsidRPr="00F9740A" w:rsidRDefault="002A387B" w:rsidP="002A387B">
      <w:pPr>
        <w:pStyle w:val="c"/>
      </w:pPr>
      <w:r w:rsidRPr="00F9740A">
        <w:t>% Tutorial1.m</w:t>
      </w:r>
    </w:p>
    <w:p w14:paraId="26175F5A" w14:textId="77777777" w:rsidR="002A387B" w:rsidRPr="00F9740A" w:rsidRDefault="002A387B" w:rsidP="002A387B">
      <w:pPr>
        <w:pStyle w:val="c"/>
      </w:pPr>
      <w:r w:rsidRPr="00F9740A">
        <w:t>% Commands for the Quick Review Questions in MATLAB Tutorial 1</w:t>
      </w:r>
    </w:p>
    <w:p w14:paraId="69B1BAF6" w14:textId="77777777" w:rsidR="002A387B" w:rsidRPr="00F9740A" w:rsidRDefault="002A387B" w:rsidP="002A387B">
      <w:pPr>
        <w:pStyle w:val="c"/>
        <w:rPr>
          <w:i/>
        </w:rPr>
      </w:pPr>
      <w:r w:rsidRPr="00F9740A">
        <w:t xml:space="preserve">% </w:t>
      </w:r>
      <w:proofErr w:type="gramStart"/>
      <w:r w:rsidRPr="00F9740A">
        <w:rPr>
          <w:i/>
        </w:rPr>
        <w:t>my</w:t>
      </w:r>
      <w:proofErr w:type="gramEnd"/>
      <w:r w:rsidRPr="00F9740A">
        <w:rPr>
          <w:i/>
        </w:rPr>
        <w:t xml:space="preserve"> name and date</w:t>
      </w:r>
    </w:p>
    <w:p w14:paraId="7C2CB404" w14:textId="77777777" w:rsidR="002A387B" w:rsidRPr="00F9740A" w:rsidRDefault="002A387B" w:rsidP="002A387B">
      <w:pPr>
        <w:pStyle w:val="c"/>
      </w:pPr>
    </w:p>
    <w:p w14:paraId="625E6334" w14:textId="4EE4B08C" w:rsidR="002A387B" w:rsidRPr="00F9740A" w:rsidRDefault="002A387B" w:rsidP="002A387B">
      <w:pPr>
        <w:pStyle w:val="c"/>
      </w:pPr>
      <w:proofErr w:type="gramStart"/>
      <w:r w:rsidRPr="00F9740A">
        <w:t>factorial</w:t>
      </w:r>
      <w:proofErr w:type="gramEnd"/>
      <w:r w:rsidRPr="00F9740A">
        <w:t>(25)</w:t>
      </w:r>
    </w:p>
    <w:p w14:paraId="5A02EE12" w14:textId="77777777" w:rsidR="002A387B" w:rsidRPr="00F9740A" w:rsidRDefault="002A387B" w:rsidP="002A387B">
      <w:pPr>
        <w:pStyle w:val="c"/>
      </w:pPr>
    </w:p>
    <w:p w14:paraId="5408706E" w14:textId="62CE1456" w:rsidR="00243A70" w:rsidRPr="00F9740A" w:rsidRDefault="002A387B" w:rsidP="00243A70">
      <w:pPr>
        <w:pStyle w:val="c"/>
      </w:pPr>
      <w:r w:rsidRPr="00F9740A">
        <w:t>%%</w:t>
      </w:r>
    </w:p>
    <w:p w14:paraId="3655C7FF" w14:textId="060B579C" w:rsidR="002A387B" w:rsidRPr="00F9740A" w:rsidRDefault="002A387B" w:rsidP="002A387B">
      <w:pPr>
        <w:pStyle w:val="c"/>
      </w:pPr>
      <w:proofErr w:type="gramStart"/>
      <w:r w:rsidRPr="00F9740A">
        <w:lastRenderedPageBreak/>
        <w:t>factorial</w:t>
      </w:r>
      <w:proofErr w:type="gramEnd"/>
      <w:r w:rsidRPr="00F9740A">
        <w:t>(10)</w:t>
      </w:r>
    </w:p>
    <w:p w14:paraId="16EF020F" w14:textId="77777777" w:rsidR="00243A70" w:rsidRDefault="00243A70" w:rsidP="002A387B">
      <w:pPr>
        <w:pStyle w:val="c"/>
      </w:pPr>
    </w:p>
    <w:p w14:paraId="6F18E70C" w14:textId="016711B8" w:rsidR="00E67450" w:rsidRPr="00E67450" w:rsidRDefault="00E67450" w:rsidP="00E67450">
      <w:pPr>
        <w:pStyle w:val="t"/>
      </w:pPr>
      <w:r>
        <w:t xml:space="preserve">In the command window, click </w:t>
      </w:r>
      <w:r>
        <w:rPr>
          <w:i/>
        </w:rPr>
        <w:t>Clear Commands</w:t>
      </w:r>
      <w:r>
        <w:t xml:space="preserve"> to clear the window.  In </w:t>
      </w:r>
      <w:r w:rsidRPr="00E67450">
        <w:rPr>
          <w:i/>
        </w:rPr>
        <w:t>Tutorial1.m</w:t>
      </w:r>
      <w:r>
        <w:t xml:space="preserve">, click </w:t>
      </w:r>
      <w:r>
        <w:rPr>
          <w:i/>
        </w:rPr>
        <w:t>Run</w:t>
      </w:r>
      <w:r>
        <w:t xml:space="preserve"> to execute the entire file.  Once more, clear the command window.  Often we do not want to execute the entire file but only a section.  In </w:t>
      </w:r>
      <w:r w:rsidRPr="00E67450">
        <w:rPr>
          <w:i/>
        </w:rPr>
        <w:t>Tutorial1.m</w:t>
      </w:r>
      <w:r>
        <w:t xml:space="preserve">, click anywhere in the section that begins with %%.  Instead of pressing </w:t>
      </w:r>
      <w:r>
        <w:rPr>
          <w:i/>
        </w:rPr>
        <w:t>Run</w:t>
      </w:r>
      <w:r>
        <w:t xml:space="preserve">, click </w:t>
      </w:r>
      <w:r>
        <w:rPr>
          <w:b/>
          <w:i/>
        </w:rPr>
        <w:t>Run Selection</w:t>
      </w:r>
      <w:r>
        <w:t xml:space="preserve">, </w:t>
      </w:r>
      <w:r>
        <w:rPr>
          <w:noProof/>
        </w:rPr>
        <w:drawing>
          <wp:inline distT="0" distB="0" distL="0" distR="0" wp14:anchorId="4C7FB1AF" wp14:editId="6DFCAC36">
            <wp:extent cx="750782" cy="2024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8 at 3.22.02 PM.png"/>
                    <pic:cNvPicPr/>
                  </pic:nvPicPr>
                  <pic:blipFill>
                    <a:blip r:embed="rId10">
                      <a:extLst>
                        <a:ext uri="{28A0092B-C50C-407E-A947-70E740481C1C}">
                          <a14:useLocalDpi xmlns:a14="http://schemas.microsoft.com/office/drawing/2010/main" val="0"/>
                        </a:ext>
                      </a:extLst>
                    </a:blip>
                    <a:stretch>
                      <a:fillRect/>
                    </a:stretch>
                  </pic:blipFill>
                  <pic:spPr>
                    <a:xfrm>
                      <a:off x="0" y="0"/>
                      <a:ext cx="750923" cy="202497"/>
                    </a:xfrm>
                    <a:prstGeom prst="rect">
                      <a:avLst/>
                    </a:prstGeom>
                  </pic:spPr>
                </pic:pic>
              </a:graphicData>
            </a:graphic>
          </wp:inline>
        </w:drawing>
      </w:r>
      <w:r>
        <w:rPr>
          <w:noProof/>
        </w:rPr>
        <w:t>, and view the command window.  Only that section was executed.</w:t>
      </w:r>
    </w:p>
    <w:p w14:paraId="7923F62B" w14:textId="4B92F235" w:rsidR="002A1CC5" w:rsidRDefault="0006412A" w:rsidP="002A1CC5">
      <w:pPr>
        <w:pStyle w:val="t"/>
      </w:pPr>
      <w:r>
        <w:tab/>
      </w:r>
      <w:r w:rsidR="002A1CC5" w:rsidRPr="00847579">
        <w:rPr>
          <w:b/>
        </w:rPr>
        <w:t>Close the file.</w:t>
      </w:r>
      <w:r w:rsidR="002A1CC5">
        <w:t xml:space="preserve">  We can open a closed file for execution and editing.</w:t>
      </w:r>
    </w:p>
    <w:p w14:paraId="73A7D990" w14:textId="77777777" w:rsidR="002A1CC5" w:rsidRPr="0009695D" w:rsidRDefault="002A1CC5" w:rsidP="002A1CC5">
      <w:pPr>
        <w:pStyle w:val="t"/>
      </w:pPr>
    </w:p>
    <w:p w14:paraId="09525297" w14:textId="77777777" w:rsidR="002A1CC5" w:rsidRDefault="002A1CC5" w:rsidP="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4</w:t>
      </w:r>
      <w:r w:rsidR="006C1087">
        <w:rPr>
          <w:noProof/>
        </w:rPr>
        <w:fldChar w:fldCharType="end"/>
      </w:r>
      <w:r>
        <w:tab/>
      </w:r>
    </w:p>
    <w:p w14:paraId="36372646" w14:textId="77777777" w:rsidR="002A1CC5" w:rsidRDefault="002A1CC5" w:rsidP="002A1CC5">
      <w:pPr>
        <w:pStyle w:val="p"/>
      </w:pPr>
      <w:r w:rsidRPr="00621B9D">
        <w:rPr>
          <w:b/>
        </w:rPr>
        <w:t>a.</w:t>
      </w:r>
      <w:r>
        <w:tab/>
        <w:t xml:space="preserve">Open the file </w:t>
      </w:r>
      <w:r>
        <w:rPr>
          <w:i/>
        </w:rPr>
        <w:t>MATLABTutorial1.m</w:t>
      </w:r>
      <w:r>
        <w:t xml:space="preserve">, which contains the quick review questions for this tutorial.  </w:t>
      </w:r>
    </w:p>
    <w:p w14:paraId="7CC426D7" w14:textId="77777777" w:rsidR="002A1CC5" w:rsidRDefault="002A1CC5" w:rsidP="002A1CC5">
      <w:pPr>
        <w:pStyle w:val="p"/>
      </w:pPr>
      <w:r w:rsidRPr="00621B9D">
        <w:rPr>
          <w:b/>
        </w:rPr>
        <w:t>b.</w:t>
      </w:r>
      <w:r>
        <w:tab/>
        <w:t xml:space="preserve">From the </w:t>
      </w:r>
      <w:r>
        <w:rPr>
          <w:i/>
        </w:rPr>
        <w:t>Command Window</w:t>
      </w:r>
      <w:r>
        <w:t>, copy your answers from Quick Review Questions 1, 2, and 3b into the appropriate places.</w:t>
      </w:r>
    </w:p>
    <w:p w14:paraId="0C12F707" w14:textId="77777777" w:rsidR="002A1CC5" w:rsidRDefault="002A1CC5" w:rsidP="002A1CC5">
      <w:pPr>
        <w:pStyle w:val="p"/>
      </w:pPr>
      <w:r w:rsidRPr="00621B9D">
        <w:rPr>
          <w:b/>
        </w:rPr>
        <w:t>c.</w:t>
      </w:r>
      <w:r>
        <w:tab/>
        <w:t xml:space="preserve">Execute the file </w:t>
      </w:r>
      <w:r>
        <w:rPr>
          <w:i/>
        </w:rPr>
        <w:t>MATLABTutorial1.m</w:t>
      </w:r>
      <w:r>
        <w:t>.  In a comment, indicate a shortcut to execute the entire file.</w:t>
      </w:r>
    </w:p>
    <w:p w14:paraId="4E9B70D4" w14:textId="77777777" w:rsidR="00E73A98" w:rsidRPr="0009695D" w:rsidRDefault="002A1CC5" w:rsidP="00E73A98">
      <w:pPr>
        <w:pStyle w:val="p"/>
      </w:pPr>
      <w:r w:rsidRPr="00621B9D">
        <w:rPr>
          <w:b/>
        </w:rPr>
        <w:t>d.</w:t>
      </w:r>
      <w:r>
        <w:tab/>
      </w:r>
      <w:r w:rsidR="00E73A98">
        <w:t xml:space="preserve">Save your new </w:t>
      </w:r>
      <w:r w:rsidR="00E73A98">
        <w:rPr>
          <w:i/>
        </w:rPr>
        <w:t xml:space="preserve">MATLAB </w:t>
      </w:r>
      <w:r w:rsidR="00E73A98">
        <w:t>file</w:t>
      </w:r>
      <w:r w:rsidR="00E73A98">
        <w:rPr>
          <w:i/>
        </w:rPr>
        <w:t xml:space="preserve"> </w:t>
      </w:r>
      <w:r w:rsidR="00E73A98">
        <w:t xml:space="preserve">to an appropriate location.  Record all your answers to </w:t>
      </w:r>
      <w:r w:rsidR="00402D6C">
        <w:t xml:space="preserve">the following </w:t>
      </w:r>
      <w:r w:rsidR="00E73A98">
        <w:t xml:space="preserve">Quick Review Questions in </w:t>
      </w:r>
      <w:r w:rsidR="00E73A98">
        <w:rPr>
          <w:i/>
        </w:rPr>
        <w:t>MATLABTutorial1.m</w:t>
      </w:r>
      <w:r w:rsidR="00E73A98">
        <w:t xml:space="preserve">.  </w:t>
      </w:r>
    </w:p>
    <w:p w14:paraId="3C445214" w14:textId="77777777" w:rsidR="002A1CC5" w:rsidRDefault="002A1CC5">
      <w:pPr>
        <w:pStyle w:val="b"/>
      </w:pPr>
      <w:r>
        <w:t>Numbers and Arithmetic Operations</w:t>
      </w:r>
    </w:p>
    <w:p w14:paraId="240D93AC" w14:textId="77777777" w:rsidR="002A1CC5" w:rsidRDefault="002A1CC5">
      <w:pPr>
        <w:pStyle w:val="t"/>
      </w:pPr>
      <w:bookmarkStart w:id="13" w:name="OLE_LINK61"/>
      <w:bookmarkStart w:id="14" w:name="OLE_LINK62"/>
      <w:proofErr w:type="gramStart"/>
      <w:r>
        <w:t xml:space="preserve">Scalar multiplication is indicated by an </w:t>
      </w:r>
      <w:r>
        <w:rPr>
          <w:b/>
        </w:rPr>
        <w:t>asterisk</w:t>
      </w:r>
      <w:proofErr w:type="gramEnd"/>
      <w:r>
        <w:t xml:space="preserve"> </w:t>
      </w:r>
      <w:r>
        <w:rPr>
          <w:b/>
        </w:rPr>
        <w:t>(</w:t>
      </w:r>
      <w:r>
        <w:t>*).  Thus, to multiply 5 times 18, we must write 5*18, not 5(18).  T</w:t>
      </w:r>
      <w:r w:rsidRPr="000F4064">
        <w:t>he addition, subtraction, and division operators are +, -, and /, respectively.</w:t>
      </w:r>
      <w:r>
        <w:t xml:space="preserve">  An expression can be raised to a power using a </w:t>
      </w:r>
      <w:r>
        <w:rPr>
          <w:b/>
        </w:rPr>
        <w:t>caret</w:t>
      </w:r>
      <w:r>
        <w:t xml:space="preserve"> </w:t>
      </w:r>
      <w:r>
        <w:rPr>
          <w:b/>
        </w:rPr>
        <w:t>(^</w:t>
      </w:r>
      <w:r>
        <w:t>), as follows:</w:t>
      </w:r>
      <w:bookmarkEnd w:id="13"/>
      <w:bookmarkEnd w:id="14"/>
    </w:p>
    <w:p w14:paraId="37E6EF1F" w14:textId="77777777" w:rsidR="002A1CC5" w:rsidRDefault="002A1CC5" w:rsidP="002A1CC5">
      <w:pPr>
        <w:pStyle w:val="c"/>
      </w:pPr>
      <w:r>
        <w:tab/>
      </w:r>
    </w:p>
    <w:p w14:paraId="31705699" w14:textId="77777777" w:rsidR="002A1CC5" w:rsidRPr="004D6FBE" w:rsidRDefault="002A1CC5" w:rsidP="002A1CC5">
      <w:pPr>
        <w:pStyle w:val="c"/>
        <w:rPr>
          <w:color w:val="FF0000"/>
        </w:rPr>
      </w:pPr>
      <w:r w:rsidRPr="004D6FBE">
        <w:rPr>
          <w:color w:val="FF0000"/>
        </w:rPr>
        <w:t xml:space="preserve">3 </w:t>
      </w:r>
      <w:r w:rsidRPr="004D6FBE">
        <w:rPr>
          <w:b/>
          <w:color w:val="FF0000"/>
        </w:rPr>
        <w:t>*</w:t>
      </w:r>
      <w:r w:rsidRPr="004D6FBE">
        <w:rPr>
          <w:color w:val="FF0000"/>
        </w:rPr>
        <w:t xml:space="preserve"> (5</w:t>
      </w:r>
      <w:r w:rsidRPr="004D6FBE">
        <w:rPr>
          <w:b/>
          <w:color w:val="FF0000"/>
        </w:rPr>
        <w:t>/</w:t>
      </w:r>
      <w:r w:rsidRPr="004D6FBE">
        <w:rPr>
          <w:color w:val="FF0000"/>
        </w:rPr>
        <w:t xml:space="preserve">8 </w:t>
      </w:r>
      <w:r w:rsidRPr="004D6FBE">
        <w:rPr>
          <w:b/>
          <w:color w:val="FF0000"/>
        </w:rPr>
        <w:t>-</w:t>
      </w:r>
      <w:r w:rsidRPr="004D6FBE">
        <w:rPr>
          <w:color w:val="FF0000"/>
        </w:rPr>
        <w:t xml:space="preserve"> 1.25)</w:t>
      </w:r>
      <w:r w:rsidRPr="004D6FBE">
        <w:rPr>
          <w:b/>
          <w:color w:val="FF0000"/>
        </w:rPr>
        <w:t>^</w:t>
      </w:r>
      <w:r w:rsidRPr="004D6FBE">
        <w:rPr>
          <w:color w:val="FF0000"/>
        </w:rPr>
        <w:t>2</w:t>
      </w:r>
    </w:p>
    <w:p w14:paraId="3DB6F95C" w14:textId="77777777" w:rsidR="002A1CC5" w:rsidRDefault="002A1CC5">
      <w:pPr>
        <w:pStyle w:val="t"/>
        <w:ind w:firstLine="540"/>
      </w:pPr>
    </w:p>
    <w:p w14:paraId="2F8906BB" w14:textId="67A85452" w:rsidR="002A1CC5" w:rsidRDefault="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5</w:t>
      </w:r>
      <w:r w:rsidR="006C1087">
        <w:rPr>
          <w:noProof/>
        </w:rPr>
        <w:fldChar w:fldCharType="end"/>
      </w:r>
      <w:r>
        <w:tab/>
      </w:r>
      <w:bookmarkStart w:id="15" w:name="OLE_LINK63"/>
      <w:bookmarkStart w:id="16" w:name="OLE_LINK64"/>
      <w:r>
        <w:rPr>
          <w:b w:val="0"/>
        </w:rPr>
        <w:t>In</w:t>
      </w:r>
      <w:r w:rsidR="005D74B8">
        <w:rPr>
          <w:b w:val="0"/>
        </w:rPr>
        <w:t xml:space="preserve"> the section for Quick Review Question 5 of </w:t>
      </w:r>
      <w:r w:rsidR="005D74B8" w:rsidRPr="00344B9C">
        <w:rPr>
          <w:b w:val="0"/>
          <w:i/>
        </w:rPr>
        <w:t>MATLABTutorial1.m</w:t>
      </w:r>
      <w:r w:rsidR="005D74B8">
        <w:rPr>
          <w:b w:val="0"/>
        </w:rPr>
        <w:t>,</w:t>
      </w:r>
      <w:r>
        <w:rPr>
          <w:b w:val="0"/>
        </w:rPr>
        <w:t xml:space="preserve"> </w:t>
      </w:r>
      <w:r w:rsidR="005D74B8">
        <w:rPr>
          <w:b w:val="0"/>
        </w:rPr>
        <w:t xml:space="preserve">add </w:t>
      </w:r>
      <w:r>
        <w:rPr>
          <w:b w:val="0"/>
        </w:rPr>
        <w:t xml:space="preserve">the fractions (not decimal numbers) one-half and three-fourths, and execute the command.  In the command window, </w:t>
      </w:r>
      <w:r>
        <w:rPr>
          <w:b w:val="0"/>
          <w:i/>
        </w:rPr>
        <w:t>MATLAB</w:t>
      </w:r>
      <w:r>
        <w:rPr>
          <w:b w:val="0"/>
        </w:rPr>
        <w:t xml:space="preserve"> returns a decimal expansion.</w:t>
      </w:r>
      <w:bookmarkEnd w:id="15"/>
      <w:bookmarkEnd w:id="16"/>
    </w:p>
    <w:p w14:paraId="36D3F246" w14:textId="77777777" w:rsidR="002A1CC5" w:rsidRDefault="002A1CC5">
      <w:pPr>
        <w:pStyle w:val="t"/>
      </w:pPr>
    </w:p>
    <w:p w14:paraId="7C024610" w14:textId="77777777" w:rsidR="002A1CC5" w:rsidRDefault="002A1CC5">
      <w:pPr>
        <w:pStyle w:val="t"/>
      </w:pPr>
      <w:r>
        <w:tab/>
      </w:r>
      <w:bookmarkStart w:id="17" w:name="OLE_LINK65"/>
      <w:bookmarkStart w:id="18" w:name="OLE_LINK66"/>
      <w:r>
        <w:rPr>
          <w:i/>
        </w:rPr>
        <w:t>MATLAB</w:t>
      </w:r>
      <w:r>
        <w:t xml:space="preserve"> has numerous built-in functions, such as </w:t>
      </w:r>
      <w:r>
        <w:rPr>
          <w:b/>
          <w:i/>
        </w:rPr>
        <w:t>sin</w:t>
      </w:r>
      <w:r>
        <w:t xml:space="preserve">, and built-in constants, such as </w:t>
      </w:r>
      <w:r>
        <w:rPr>
          <w:b/>
          <w:i/>
        </w:rPr>
        <w:t>pi</w:t>
      </w:r>
      <w:r>
        <w:t xml:space="preserve"> representing π.  Functions use parentheses around the argument(s), as in the following expression to compute 5sin(π/3):  </w:t>
      </w:r>
      <w:bookmarkEnd w:id="17"/>
      <w:bookmarkEnd w:id="18"/>
    </w:p>
    <w:p w14:paraId="7E46BD75" w14:textId="77777777" w:rsidR="002A1CC5" w:rsidRDefault="002A1CC5">
      <w:pPr>
        <w:pStyle w:val="c"/>
      </w:pPr>
    </w:p>
    <w:p w14:paraId="7ADF3633" w14:textId="77777777" w:rsidR="002A1CC5" w:rsidRPr="00150155" w:rsidRDefault="002A1CC5">
      <w:pPr>
        <w:pStyle w:val="c"/>
        <w:rPr>
          <w:b/>
          <w:color w:val="FF0000"/>
        </w:rPr>
      </w:pPr>
      <w:r w:rsidRPr="00150155">
        <w:rPr>
          <w:color w:val="FF0000"/>
        </w:rPr>
        <w:t>5 *</w:t>
      </w:r>
      <w:r w:rsidRPr="00150155">
        <w:rPr>
          <w:b/>
          <w:color w:val="FF0000"/>
        </w:rPr>
        <w:t xml:space="preserve"> </w:t>
      </w:r>
      <w:proofErr w:type="gramStart"/>
      <w:r w:rsidRPr="00150155">
        <w:rPr>
          <w:b/>
          <w:color w:val="FF0000"/>
        </w:rPr>
        <w:t>sin(</w:t>
      </w:r>
      <w:proofErr w:type="gramEnd"/>
      <w:r w:rsidRPr="00150155">
        <w:rPr>
          <w:b/>
          <w:color w:val="FF0000"/>
        </w:rPr>
        <w:t>pi</w:t>
      </w:r>
      <w:r w:rsidRPr="00150155">
        <w:rPr>
          <w:color w:val="FF0000"/>
        </w:rPr>
        <w:t>/3</w:t>
      </w:r>
      <w:r w:rsidRPr="00150155">
        <w:rPr>
          <w:b/>
          <w:color w:val="FF0000"/>
        </w:rPr>
        <w:t>)</w:t>
      </w:r>
    </w:p>
    <w:p w14:paraId="602F36BD" w14:textId="77777777" w:rsidR="002A1CC5" w:rsidRDefault="002A1CC5">
      <w:pPr>
        <w:pStyle w:val="c"/>
        <w:rPr>
          <w:b/>
        </w:rPr>
      </w:pPr>
    </w:p>
    <w:p w14:paraId="0E53E660" w14:textId="77777777" w:rsidR="002A1CC5" w:rsidRDefault="002A1CC5" w:rsidP="002A1CC5">
      <w:pPr>
        <w:pStyle w:val="t"/>
      </w:pPr>
      <w:r>
        <w:t xml:space="preserve">The asterisk for multiplication is essential, so that executing 5sin(pi/3) or 5 </w:t>
      </w:r>
      <w:proofErr w:type="gramStart"/>
      <w:r>
        <w:t>sin(</w:t>
      </w:r>
      <w:proofErr w:type="gramEnd"/>
      <w:r>
        <w:t>pi/3) results in an error.</w:t>
      </w:r>
    </w:p>
    <w:p w14:paraId="43B9B210" w14:textId="77777777" w:rsidR="002A1CC5" w:rsidRDefault="002A1CC5" w:rsidP="002A1CC5">
      <w:pPr>
        <w:pStyle w:val="t"/>
      </w:pPr>
    </w:p>
    <w:p w14:paraId="45F0EAB3"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6</w:t>
      </w:r>
      <w:r w:rsidR="006C1087">
        <w:rPr>
          <w:noProof/>
        </w:rPr>
        <w:fldChar w:fldCharType="end"/>
      </w:r>
      <w:r>
        <w:rPr>
          <w:b w:val="0"/>
        </w:rPr>
        <w:tab/>
      </w:r>
      <w:proofErr w:type="gramStart"/>
      <w:r>
        <w:rPr>
          <w:i/>
        </w:rPr>
        <w:t>log10</w:t>
      </w:r>
      <w:r w:rsidRPr="000F4064">
        <w:t>(</w:t>
      </w:r>
      <w:proofErr w:type="gramEnd"/>
      <w:r>
        <w:rPr>
          <w:i/>
        </w:rPr>
        <w:t>x</w:t>
      </w:r>
      <w:r w:rsidRPr="000F4064">
        <w:t xml:space="preserve">) </w:t>
      </w:r>
      <w:r>
        <w:rPr>
          <w:b w:val="0"/>
        </w:rPr>
        <w:t xml:space="preserve">is the common logarithm of </w:t>
      </w:r>
      <w:r>
        <w:rPr>
          <w:b w:val="0"/>
          <w:i/>
        </w:rPr>
        <w:t>x</w:t>
      </w:r>
      <w:r>
        <w:rPr>
          <w:b w:val="0"/>
        </w:rPr>
        <w:t xml:space="preserve">, or logarithm to the base 10.  Evaluate the common logarithm of 23.4, and by copying and pasting, record your answer in </w:t>
      </w:r>
      <w:r w:rsidRPr="0009695D">
        <w:rPr>
          <w:b w:val="0"/>
          <w:i/>
        </w:rPr>
        <w:t>MATLABTutorial1.m</w:t>
      </w:r>
      <w:r>
        <w:rPr>
          <w:b w:val="0"/>
        </w:rPr>
        <w:t>.</w:t>
      </w:r>
    </w:p>
    <w:p w14:paraId="4668BB87" w14:textId="77777777" w:rsidR="002A1CC5" w:rsidRDefault="002A1CC5" w:rsidP="002A1CC5">
      <w:pPr>
        <w:pStyle w:val="t"/>
      </w:pPr>
    </w:p>
    <w:p w14:paraId="3AEF1677" w14:textId="77777777" w:rsidR="002A1CC5" w:rsidRDefault="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7</w:t>
      </w:r>
      <w:r w:rsidR="006C1087">
        <w:rPr>
          <w:noProof/>
        </w:rPr>
        <w:fldChar w:fldCharType="end"/>
      </w:r>
      <w:r>
        <w:tab/>
      </w:r>
      <w:bookmarkStart w:id="19" w:name="OLE_LINK69"/>
      <w:proofErr w:type="gramStart"/>
      <w:r>
        <w:rPr>
          <w:i/>
        </w:rPr>
        <w:t>log</w:t>
      </w:r>
      <w:r w:rsidRPr="000F4064">
        <w:t>(</w:t>
      </w:r>
      <w:proofErr w:type="gramEnd"/>
      <w:r>
        <w:rPr>
          <w:i/>
        </w:rPr>
        <w:t>x</w:t>
      </w:r>
      <w:r w:rsidRPr="000F4064">
        <w:t xml:space="preserve">) </w:t>
      </w:r>
      <w:r>
        <w:rPr>
          <w:b w:val="0"/>
        </w:rPr>
        <w:t xml:space="preserve">is the natural logarithm of </w:t>
      </w:r>
      <w:r>
        <w:rPr>
          <w:b w:val="0"/>
          <w:i/>
        </w:rPr>
        <w:t>x</w:t>
      </w:r>
      <w:r>
        <w:rPr>
          <w:b w:val="0"/>
        </w:rPr>
        <w:t xml:space="preserve">, usually written as </w:t>
      </w:r>
      <w:proofErr w:type="spellStart"/>
      <w:r>
        <w:rPr>
          <w:b w:val="0"/>
        </w:rPr>
        <w:t>ln</w:t>
      </w:r>
      <w:proofErr w:type="spellEnd"/>
      <w:r>
        <w:rPr>
          <w:b w:val="0"/>
        </w:rPr>
        <w:t>(</w:t>
      </w:r>
      <w:r>
        <w:rPr>
          <w:b w:val="0"/>
          <w:i/>
        </w:rPr>
        <w:t>x</w:t>
      </w:r>
      <w:r>
        <w:rPr>
          <w:b w:val="0"/>
        </w:rPr>
        <w:t>) in mathematical notation.  Evaluate the sine of the natural logarithm of 23.4.</w:t>
      </w:r>
      <w:bookmarkEnd w:id="19"/>
    </w:p>
    <w:p w14:paraId="013DA6B4" w14:textId="77777777" w:rsidR="002A1CC5" w:rsidRDefault="002A1CC5">
      <w:pPr>
        <w:pStyle w:val="t"/>
      </w:pPr>
    </w:p>
    <w:p w14:paraId="35310834"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8</w:t>
      </w:r>
      <w:r w:rsidR="006C1087">
        <w:rPr>
          <w:noProof/>
        </w:rPr>
        <w:fldChar w:fldCharType="end"/>
      </w:r>
      <w:r>
        <w:tab/>
      </w:r>
      <w:bookmarkStart w:id="20" w:name="_GoBack"/>
      <w:r w:rsidRPr="006C1087">
        <w:rPr>
          <w:b w:val="0"/>
          <w:i/>
        </w:rPr>
        <w:t>e</w:t>
      </w:r>
      <w:bookmarkEnd w:id="20"/>
      <w:r>
        <w:rPr>
          <w:b w:val="0"/>
          <w:i/>
          <w:vertAlign w:val="superscript"/>
        </w:rPr>
        <w:t>x</w:t>
      </w:r>
      <w:r>
        <w:rPr>
          <w:b w:val="0"/>
        </w:rPr>
        <w:t xml:space="preserve"> is </w:t>
      </w:r>
      <w:proofErr w:type="spellStart"/>
      <w:proofErr w:type="gramStart"/>
      <w:r>
        <w:rPr>
          <w:i/>
        </w:rPr>
        <w:t>exp</w:t>
      </w:r>
      <w:proofErr w:type="spellEnd"/>
      <w:r>
        <w:t>(</w:t>
      </w:r>
      <w:proofErr w:type="gramEnd"/>
      <w:r>
        <w:rPr>
          <w:i/>
        </w:rPr>
        <w:t>x</w:t>
      </w:r>
      <w:r>
        <w:t xml:space="preserve">) </w:t>
      </w:r>
      <w:r>
        <w:rPr>
          <w:b w:val="0"/>
        </w:rPr>
        <w:t xml:space="preserve">in </w:t>
      </w:r>
      <w:r>
        <w:rPr>
          <w:b w:val="0"/>
          <w:i/>
        </w:rPr>
        <w:t>MATLAB</w:t>
      </w:r>
      <w:r>
        <w:rPr>
          <w:b w:val="0"/>
        </w:rPr>
        <w:t xml:space="preserve">.  Evaluate the number </w:t>
      </w:r>
      <w:r w:rsidRPr="006C1087">
        <w:rPr>
          <w:b w:val="0"/>
          <w:i/>
        </w:rPr>
        <w:t>e</w:t>
      </w:r>
      <w:r>
        <w:rPr>
          <w:b w:val="0"/>
          <w:vertAlign w:val="superscript"/>
        </w:rPr>
        <w:t>2</w:t>
      </w:r>
      <w:r>
        <w:rPr>
          <w:b w:val="0"/>
        </w:rPr>
        <w:t>.</w:t>
      </w:r>
    </w:p>
    <w:p w14:paraId="3514914D" w14:textId="77777777" w:rsidR="002A1CC5" w:rsidRDefault="002A1CC5">
      <w:pPr>
        <w:pStyle w:val="b"/>
      </w:pPr>
      <w:bookmarkStart w:id="21" w:name="OLE_LINK70"/>
      <w:bookmarkStart w:id="22" w:name="OLE_LINK71"/>
      <w:r>
        <w:t>Variables and Assignments</w:t>
      </w:r>
      <w:bookmarkEnd w:id="21"/>
      <w:bookmarkEnd w:id="22"/>
    </w:p>
    <w:p w14:paraId="71171737" w14:textId="77777777" w:rsidR="002A1CC5" w:rsidRDefault="002A1CC5">
      <w:pPr>
        <w:pStyle w:val="t"/>
      </w:pPr>
      <w:bookmarkStart w:id="23" w:name="OLE_LINK72"/>
      <w:r>
        <w:t xml:space="preserve">We can employ </w:t>
      </w:r>
      <w:r>
        <w:rPr>
          <w:b/>
        </w:rPr>
        <w:t>variables</w:t>
      </w:r>
      <w:r>
        <w:t xml:space="preserve"> to store values for future use.  We use the same rules for naming variables as we do for other symbols, such as user-defined functions, as follows:</w:t>
      </w:r>
    </w:p>
    <w:p w14:paraId="1DE2922E" w14:textId="77777777" w:rsidR="002A1CC5" w:rsidRDefault="002A1CC5">
      <w:pPr>
        <w:pStyle w:val="t"/>
      </w:pPr>
    </w:p>
    <w:p w14:paraId="180EADE1" w14:textId="77777777" w:rsidR="002A1CC5" w:rsidRDefault="002A1CC5">
      <w:pPr>
        <w:pStyle w:val="p"/>
      </w:pPr>
      <w:r>
        <w:t>1.</w:t>
      </w:r>
      <w:r>
        <w:tab/>
        <w:t>Symbols must begin with a letter of the alphabet.</w:t>
      </w:r>
    </w:p>
    <w:p w14:paraId="063148F0" w14:textId="77777777" w:rsidR="002A1CC5" w:rsidRDefault="002A1CC5">
      <w:pPr>
        <w:pStyle w:val="p"/>
      </w:pPr>
      <w:r>
        <w:t>2.</w:t>
      </w:r>
      <w:r>
        <w:tab/>
        <w:t xml:space="preserve">Any combination of letters, digits, and underscores or nothing at all can follow.  </w:t>
      </w:r>
    </w:p>
    <w:p w14:paraId="2BC7DB82" w14:textId="77777777" w:rsidR="002A1CC5" w:rsidRDefault="002A1CC5">
      <w:pPr>
        <w:pStyle w:val="p"/>
      </w:pPr>
      <w:r>
        <w:t>3.</w:t>
      </w:r>
      <w:r>
        <w:tab/>
      </w:r>
      <w:r>
        <w:rPr>
          <w:i/>
        </w:rPr>
        <w:t>MATLAB</w:t>
      </w:r>
      <w:r>
        <w:t xml:space="preserve"> is </w:t>
      </w:r>
      <w:r w:rsidRPr="004D6FBE">
        <w:rPr>
          <w:b/>
        </w:rPr>
        <w:t>case sensitive</w:t>
      </w:r>
      <w:r>
        <w:t xml:space="preserve">, regarding uppercase and lowercase letters as different.  Therefore, the names </w:t>
      </w:r>
      <w:proofErr w:type="spellStart"/>
      <w:r>
        <w:rPr>
          <w:i/>
        </w:rPr>
        <w:t>Exp</w:t>
      </w:r>
      <w:proofErr w:type="spellEnd"/>
      <w:r>
        <w:rPr>
          <w:i/>
        </w:rPr>
        <w:t xml:space="preserve">, </w:t>
      </w:r>
      <w:proofErr w:type="spellStart"/>
      <w:r>
        <w:rPr>
          <w:i/>
        </w:rPr>
        <w:t>exp</w:t>
      </w:r>
      <w:proofErr w:type="spellEnd"/>
      <w:r>
        <w:rPr>
          <w:i/>
        </w:rPr>
        <w:t xml:space="preserve">, </w:t>
      </w:r>
      <w:r>
        <w:t xml:space="preserve">and </w:t>
      </w:r>
      <w:r>
        <w:rPr>
          <w:i/>
        </w:rPr>
        <w:t xml:space="preserve">EXP </w:t>
      </w:r>
      <w:r>
        <w:t xml:space="preserve">are three separate symbols in </w:t>
      </w:r>
      <w:r>
        <w:rPr>
          <w:i/>
        </w:rPr>
        <w:t>MATLAB</w:t>
      </w:r>
      <w:r>
        <w:t>.</w:t>
      </w:r>
    </w:p>
    <w:p w14:paraId="2D3CC62C" w14:textId="77777777" w:rsidR="002A1CC5" w:rsidRDefault="002A1CC5">
      <w:pPr>
        <w:pStyle w:val="t"/>
      </w:pPr>
    </w:p>
    <w:p w14:paraId="0F8B4574" w14:textId="77777777" w:rsidR="002A1CC5" w:rsidRDefault="002A1CC5">
      <w:pPr>
        <w:pStyle w:val="t"/>
        <w:rPr>
          <w:rFonts w:eastAsia="Courier"/>
        </w:rPr>
      </w:pPr>
      <w:r>
        <w:rPr>
          <w:rFonts w:eastAsia="Courier"/>
        </w:rPr>
        <w:tab/>
        <w:t xml:space="preserve">Although there are other conventions, by convention, we begin user-defined names with a lowercase letter.  </w:t>
      </w:r>
      <w:r>
        <w:t xml:space="preserve">A compound name, such as </w:t>
      </w:r>
      <w:proofErr w:type="spellStart"/>
      <w:r>
        <w:rPr>
          <w:i/>
        </w:rPr>
        <w:t>rateOfChange</w:t>
      </w:r>
      <w:proofErr w:type="spellEnd"/>
      <w:r>
        <w:t xml:space="preserve">, </w:t>
      </w:r>
      <w:r w:rsidR="00FD634C">
        <w:t>employs camel case with</w:t>
      </w:r>
      <w:r>
        <w:t xml:space="preserve"> the first letter of each subsequent word capitalized.</w:t>
      </w:r>
    </w:p>
    <w:p w14:paraId="6CF420D8" w14:textId="77777777" w:rsidR="002A1CC5" w:rsidRDefault="002A1CC5">
      <w:pPr>
        <w:pStyle w:val="t"/>
      </w:pPr>
      <w:r>
        <w:rPr>
          <w:rFonts w:eastAsia="Courier"/>
        </w:rPr>
        <w:tab/>
      </w:r>
      <w:r>
        <w:t xml:space="preserve">We can </w:t>
      </w:r>
      <w:r>
        <w:rPr>
          <w:b/>
        </w:rPr>
        <w:t>assign</w:t>
      </w:r>
      <w:r>
        <w:t xml:space="preserve"> a value of an expression to a variable using the following format with the variable receiving the value always appearing on the left of an </w:t>
      </w:r>
      <w:r>
        <w:rPr>
          <w:b/>
        </w:rPr>
        <w:t>equal sign</w:t>
      </w:r>
      <w:r>
        <w:t xml:space="preserve"> (</w:t>
      </w:r>
      <w:r>
        <w:rPr>
          <w:b/>
        </w:rPr>
        <w:t>=</w:t>
      </w:r>
      <w:r>
        <w:t>):</w:t>
      </w:r>
    </w:p>
    <w:p w14:paraId="6C9CF707" w14:textId="77777777" w:rsidR="002A1CC5" w:rsidRDefault="002A1CC5">
      <w:pPr>
        <w:pStyle w:val="t"/>
      </w:pPr>
    </w:p>
    <w:p w14:paraId="5CBDAB6C" w14:textId="77777777" w:rsidR="002A1CC5" w:rsidRDefault="002A1CC5">
      <w:pPr>
        <w:pStyle w:val="t"/>
        <w:rPr>
          <w:b/>
          <w:i/>
        </w:rPr>
      </w:pPr>
      <w:r>
        <w:rPr>
          <w:b/>
        </w:rPr>
        <w:tab/>
      </w:r>
      <w:proofErr w:type="gramStart"/>
      <w:r>
        <w:rPr>
          <w:b/>
          <w:i/>
        </w:rPr>
        <w:t>variable</w:t>
      </w:r>
      <w:proofErr w:type="gramEnd"/>
      <w:r>
        <w:rPr>
          <w:b/>
        </w:rPr>
        <w:t xml:space="preserve"> = </w:t>
      </w:r>
      <w:r>
        <w:rPr>
          <w:b/>
          <w:i/>
        </w:rPr>
        <w:t>expression</w:t>
      </w:r>
    </w:p>
    <w:p w14:paraId="73662D04" w14:textId="77777777" w:rsidR="002A1CC5" w:rsidRDefault="002A1CC5">
      <w:pPr>
        <w:pStyle w:val="t"/>
        <w:rPr>
          <w:b/>
        </w:rPr>
      </w:pPr>
    </w:p>
    <w:p w14:paraId="31D9EA0A" w14:textId="77777777" w:rsidR="002A1CC5" w:rsidRDefault="002A1CC5">
      <w:pPr>
        <w:pStyle w:val="t"/>
      </w:pPr>
      <w:r>
        <w:t xml:space="preserve">For example, the following assignment statement gives the value 5 to the variable </w:t>
      </w:r>
      <w:proofErr w:type="spellStart"/>
      <w:r>
        <w:rPr>
          <w:i/>
        </w:rPr>
        <w:t>var</w:t>
      </w:r>
      <w:proofErr w:type="spellEnd"/>
      <w:r>
        <w:rPr>
          <w:i/>
        </w:rPr>
        <w:t>:</w:t>
      </w:r>
    </w:p>
    <w:p w14:paraId="0FF45794" w14:textId="77777777" w:rsidR="002A1CC5" w:rsidRDefault="002A1CC5">
      <w:pPr>
        <w:pStyle w:val="c"/>
        <w:rPr>
          <w:b/>
        </w:rPr>
      </w:pPr>
    </w:p>
    <w:p w14:paraId="2BD0895B" w14:textId="77777777" w:rsidR="002A1CC5" w:rsidRPr="004D6FBE" w:rsidRDefault="002A1CC5">
      <w:pPr>
        <w:pStyle w:val="c"/>
        <w:rPr>
          <w:b/>
          <w:color w:val="FF0000"/>
        </w:rPr>
      </w:pPr>
      <w:proofErr w:type="spellStart"/>
      <w:proofErr w:type="gramStart"/>
      <w:r w:rsidRPr="004D6FBE">
        <w:rPr>
          <w:b/>
          <w:color w:val="FF0000"/>
        </w:rPr>
        <w:t>var</w:t>
      </w:r>
      <w:proofErr w:type="spellEnd"/>
      <w:proofErr w:type="gramEnd"/>
      <w:r w:rsidRPr="004D6FBE">
        <w:rPr>
          <w:b/>
          <w:color w:val="FF0000"/>
        </w:rPr>
        <w:t xml:space="preserve"> = </w:t>
      </w:r>
      <w:r w:rsidRPr="004D6FBE">
        <w:rPr>
          <w:color w:val="FF0000"/>
        </w:rPr>
        <w:t>5</w:t>
      </w:r>
    </w:p>
    <w:p w14:paraId="7A32318F" w14:textId="77777777" w:rsidR="002A1CC5" w:rsidRDefault="002A1CC5">
      <w:pPr>
        <w:pStyle w:val="c"/>
      </w:pPr>
    </w:p>
    <w:p w14:paraId="72A4426B" w14:textId="77777777" w:rsidR="002A1CC5" w:rsidRDefault="002A1CC5">
      <w:pPr>
        <w:pStyle w:val="t"/>
      </w:pPr>
      <w:r>
        <w:rPr>
          <w:i/>
        </w:rPr>
        <w:t>MATLAB</w:t>
      </w:r>
      <w:r>
        <w:t xml:space="preserve"> calculates the value of the expression on the right, such as 5, and then assigns the value to the variable on the left, such as </w:t>
      </w:r>
      <w:r>
        <w:rPr>
          <w:i/>
        </w:rPr>
        <w:t>var</w:t>
      </w:r>
      <w:r>
        <w:t xml:space="preserve">. If we subsequently use </w:t>
      </w:r>
      <w:proofErr w:type="spellStart"/>
      <w:r>
        <w:rPr>
          <w:i/>
        </w:rPr>
        <w:t>var</w:t>
      </w:r>
      <w:proofErr w:type="spellEnd"/>
      <w:r>
        <w:t xml:space="preserve">, </w:t>
      </w:r>
      <w:r>
        <w:rPr>
          <w:i/>
        </w:rPr>
        <w:t>MATLAB</w:t>
      </w:r>
      <w:r>
        <w:t xml:space="preserve"> replaces </w:t>
      </w:r>
      <w:proofErr w:type="spellStart"/>
      <w:r>
        <w:rPr>
          <w:i/>
        </w:rPr>
        <w:t>var</w:t>
      </w:r>
      <w:proofErr w:type="spellEnd"/>
      <w:r>
        <w:t xml:space="preserve"> with its value.</w:t>
      </w:r>
      <w:bookmarkEnd w:id="23"/>
      <w:r>
        <w:t xml:space="preserve">  </w:t>
      </w:r>
    </w:p>
    <w:p w14:paraId="2294EC4C" w14:textId="77777777" w:rsidR="002A1CC5" w:rsidRPr="00CE1CA8" w:rsidRDefault="002A1CC5">
      <w:pPr>
        <w:pStyle w:val="t"/>
      </w:pPr>
      <w:r>
        <w:tab/>
        <w:t xml:space="preserve">When </w:t>
      </w:r>
      <w:r>
        <w:rPr>
          <w:i/>
        </w:rPr>
        <w:t>MATLAB</w:t>
      </w:r>
      <w:r>
        <w:t xml:space="preserve"> returns a value that is not the result of an assignment statement, the system assigns the value to variable </w:t>
      </w:r>
      <w:r>
        <w:rPr>
          <w:b/>
          <w:i/>
        </w:rPr>
        <w:t>ans</w:t>
      </w:r>
      <w:r>
        <w:t xml:space="preserve">.  We can use </w:t>
      </w:r>
      <w:r w:rsidRPr="00CE1CA8">
        <w:t>this variable</w:t>
      </w:r>
      <w:r>
        <w:t xml:space="preserve"> in subsequent expressions until </w:t>
      </w:r>
      <w:r>
        <w:rPr>
          <w:i/>
        </w:rPr>
        <w:t>MATLAB</w:t>
      </w:r>
      <w:r>
        <w:t xml:space="preserve"> gives a new value to </w:t>
      </w:r>
      <w:r>
        <w:rPr>
          <w:i/>
        </w:rPr>
        <w:t>ans</w:t>
      </w:r>
      <w:r>
        <w:t>.</w:t>
      </w:r>
    </w:p>
    <w:p w14:paraId="4639E8F7" w14:textId="77777777" w:rsidR="002A1CC5" w:rsidRDefault="002A1CC5">
      <w:pPr>
        <w:pStyle w:val="t"/>
      </w:pPr>
    </w:p>
    <w:p w14:paraId="36AB1EE7" w14:textId="77777777" w:rsidR="002A1CC5" w:rsidRDefault="002A1CC5">
      <w:pPr>
        <w:pStyle w:val="Caption"/>
      </w:pPr>
      <w:r>
        <w:t xml:space="preserve">Quick Review Question </w:t>
      </w:r>
      <w:r w:rsidR="006C1087">
        <w:fldChar w:fldCharType="begin"/>
      </w:r>
      <w:r w:rsidR="006C1087">
        <w:instrText xml:space="preserve"> SEQ Quick_Review_Qu</w:instrText>
      </w:r>
      <w:r w:rsidR="006C1087">
        <w:instrText xml:space="preserve">estion \* ARABIC </w:instrText>
      </w:r>
      <w:r w:rsidR="006C1087">
        <w:fldChar w:fldCharType="separate"/>
      </w:r>
      <w:r w:rsidR="00D52EBE">
        <w:rPr>
          <w:noProof/>
        </w:rPr>
        <w:t>9</w:t>
      </w:r>
      <w:r w:rsidR="006C1087">
        <w:rPr>
          <w:noProof/>
        </w:rPr>
        <w:fldChar w:fldCharType="end"/>
      </w:r>
      <w:r>
        <w:tab/>
      </w:r>
    </w:p>
    <w:p w14:paraId="5DCD4F38" w14:textId="77777777" w:rsidR="002A1CC5" w:rsidRDefault="002A1CC5">
      <w:pPr>
        <w:pStyle w:val="p"/>
      </w:pPr>
      <w:bookmarkStart w:id="24" w:name="OLE_LINK73"/>
      <w:r>
        <w:rPr>
          <w:b/>
        </w:rPr>
        <w:t>a.</w:t>
      </w:r>
      <w:r>
        <w:tab/>
        <w:t xml:space="preserve">Assign 4.8 to the variable </w:t>
      </w:r>
      <w:r>
        <w:rPr>
          <w:i/>
        </w:rPr>
        <w:t>time</w:t>
      </w:r>
      <w:r>
        <w:t xml:space="preserve"> and execute the statement.  </w:t>
      </w:r>
    </w:p>
    <w:p w14:paraId="2865063D" w14:textId="77777777" w:rsidR="002A1CC5" w:rsidRDefault="002A1CC5">
      <w:pPr>
        <w:pStyle w:val="p"/>
      </w:pPr>
      <w:r>
        <w:rPr>
          <w:b/>
        </w:rPr>
        <w:t>b.</w:t>
      </w:r>
      <w:r>
        <w:tab/>
        <w:t xml:space="preserve">Type </w:t>
      </w:r>
      <w:r>
        <w:rPr>
          <w:i/>
        </w:rPr>
        <w:t>time</w:t>
      </w:r>
      <w:r>
        <w:t xml:space="preserve"> and execute.  </w:t>
      </w:r>
    </w:p>
    <w:p w14:paraId="46AD2568" w14:textId="77777777" w:rsidR="002A1CC5" w:rsidRDefault="002A1CC5">
      <w:pPr>
        <w:pStyle w:val="p"/>
      </w:pPr>
      <w:r>
        <w:rPr>
          <w:b/>
        </w:rPr>
        <w:t>c.</w:t>
      </w:r>
      <w:r>
        <w:tab/>
        <w:t xml:space="preserve">Type </w:t>
      </w:r>
      <w:r>
        <w:rPr>
          <w:i/>
        </w:rPr>
        <w:t>time</w:t>
      </w:r>
      <w:r>
        <w:t xml:space="preserve"> + 3 and execute.</w:t>
      </w:r>
    </w:p>
    <w:p w14:paraId="7B80D90D" w14:textId="77777777" w:rsidR="002A1CC5" w:rsidRDefault="002A1CC5">
      <w:pPr>
        <w:pStyle w:val="p"/>
      </w:pPr>
      <w:r>
        <w:rPr>
          <w:b/>
        </w:rPr>
        <w:t>d.</w:t>
      </w:r>
      <w:r>
        <w:tab/>
        <w:t xml:space="preserve">Type </w:t>
      </w:r>
      <w:r>
        <w:rPr>
          <w:i/>
        </w:rPr>
        <w:t>time</w:t>
      </w:r>
      <w:r>
        <w:t xml:space="preserve"> and execute.  Note that execution of Part c did not change the value of </w:t>
      </w:r>
      <w:r>
        <w:rPr>
          <w:i/>
        </w:rPr>
        <w:t>time</w:t>
      </w:r>
      <w:r>
        <w:t>.</w:t>
      </w:r>
      <w:bookmarkEnd w:id="24"/>
    </w:p>
    <w:p w14:paraId="1913B280" w14:textId="77777777" w:rsidR="002A1CC5" w:rsidRDefault="002A1CC5">
      <w:pPr>
        <w:pStyle w:val="p"/>
      </w:pPr>
      <w:r w:rsidRPr="004121E8">
        <w:rPr>
          <w:b/>
        </w:rPr>
        <w:t>e.</w:t>
      </w:r>
      <w:r>
        <w:tab/>
        <w:t xml:space="preserve">Type </w:t>
      </w:r>
      <w:proofErr w:type="spellStart"/>
      <w:r>
        <w:rPr>
          <w:i/>
        </w:rPr>
        <w:t>ans</w:t>
      </w:r>
      <w:proofErr w:type="spellEnd"/>
      <w:r>
        <w:t xml:space="preserve"> and execute.  Note that the result of Part c is returned.</w:t>
      </w:r>
    </w:p>
    <w:p w14:paraId="23B385D5" w14:textId="77777777" w:rsidR="002A1CC5" w:rsidRPr="00CE1CA8" w:rsidRDefault="002A1CC5">
      <w:pPr>
        <w:pStyle w:val="p"/>
      </w:pPr>
      <w:r w:rsidRPr="004121E8">
        <w:rPr>
          <w:b/>
        </w:rPr>
        <w:lastRenderedPageBreak/>
        <w:t>f.</w:t>
      </w:r>
      <w:r>
        <w:tab/>
        <w:t xml:space="preserve">Evaluate </w:t>
      </w:r>
      <w:r>
        <w:rPr>
          <w:i/>
        </w:rPr>
        <w:t>ans</w:t>
      </w:r>
      <w:r>
        <w:rPr>
          <w:vertAlign w:val="superscript"/>
        </w:rPr>
        <w:t>3</w:t>
      </w:r>
      <w:r>
        <w:t xml:space="preserve">. </w:t>
      </w:r>
    </w:p>
    <w:p w14:paraId="39221219" w14:textId="77777777" w:rsidR="002A1CC5" w:rsidRDefault="002A1CC5">
      <w:pPr>
        <w:pStyle w:val="t"/>
      </w:pPr>
    </w:p>
    <w:p w14:paraId="6B1D1B20" w14:textId="77777777" w:rsidR="002A1CC5" w:rsidRPr="000F4064" w:rsidRDefault="002A1CC5" w:rsidP="002A1CC5">
      <w:pPr>
        <w:pStyle w:val="t"/>
      </w:pPr>
      <w:r>
        <w:tab/>
      </w:r>
      <w:bookmarkStart w:id="25" w:name="OLE_LINK74"/>
      <w:r>
        <w:t xml:space="preserve">If we use a variable before it has a value, </w:t>
      </w:r>
      <w:r>
        <w:rPr>
          <w:i/>
        </w:rPr>
        <w:t>MATLAB</w:t>
      </w:r>
      <w:r>
        <w:t xml:space="preserve"> returns an error message, such as </w:t>
      </w:r>
      <w:r w:rsidR="00A41DC0">
        <w:t>“</w:t>
      </w:r>
      <w:r w:rsidRPr="000F4064">
        <w:t>Undefined function or variable 'r'.</w:t>
      </w:r>
      <w:r w:rsidR="00A41DC0">
        <w:t>”</w:t>
      </w:r>
      <w:r>
        <w:t xml:space="preserve">  </w:t>
      </w:r>
      <w:bookmarkEnd w:id="25"/>
      <w:r>
        <w:t xml:space="preserve">If the Symbolic Math Toolboxes are available, to create a symbolic variable that displays as </w:t>
      </w:r>
      <w:r>
        <w:rPr>
          <w:i/>
        </w:rPr>
        <w:t>r</w:t>
      </w:r>
      <w:r>
        <w:t xml:space="preserve">, we employ the </w:t>
      </w:r>
      <w:proofErr w:type="spellStart"/>
      <w:r>
        <w:rPr>
          <w:b/>
          <w:i/>
        </w:rPr>
        <w:t>sym</w:t>
      </w:r>
      <w:proofErr w:type="spellEnd"/>
      <w:r>
        <w:t xml:space="preserve"> or </w:t>
      </w:r>
      <w:proofErr w:type="spellStart"/>
      <w:r>
        <w:rPr>
          <w:b/>
          <w:i/>
        </w:rPr>
        <w:t>syms</w:t>
      </w:r>
      <w:proofErr w:type="spellEnd"/>
      <w:r>
        <w:t xml:space="preserve"> function in one of the following commands:</w:t>
      </w:r>
    </w:p>
    <w:p w14:paraId="56A696DB" w14:textId="77777777" w:rsidR="002A1CC5" w:rsidRDefault="002A1CC5" w:rsidP="002A1CC5">
      <w:pPr>
        <w:pStyle w:val="c"/>
        <w:rPr>
          <w:b/>
          <w:color w:val="FF0000"/>
        </w:rPr>
      </w:pPr>
    </w:p>
    <w:p w14:paraId="4FF62FB1" w14:textId="77777777" w:rsidR="002A1CC5" w:rsidRDefault="002A1CC5" w:rsidP="002A1CC5">
      <w:pPr>
        <w:pStyle w:val="c"/>
        <w:rPr>
          <w:b/>
          <w:color w:val="FF0000"/>
        </w:rPr>
      </w:pPr>
      <w:proofErr w:type="gramStart"/>
      <w:r>
        <w:rPr>
          <w:b/>
          <w:color w:val="FF0000"/>
        </w:rPr>
        <w:t>r</w:t>
      </w:r>
      <w:proofErr w:type="gramEnd"/>
      <w:r>
        <w:rPr>
          <w:b/>
          <w:color w:val="FF0000"/>
        </w:rPr>
        <w:t xml:space="preserve"> = </w:t>
      </w:r>
      <w:proofErr w:type="spellStart"/>
      <w:r>
        <w:rPr>
          <w:b/>
          <w:color w:val="FF0000"/>
        </w:rPr>
        <w:t>sym</w:t>
      </w:r>
      <w:proofErr w:type="spellEnd"/>
      <w:r>
        <w:rPr>
          <w:b/>
          <w:color w:val="FF0000"/>
        </w:rPr>
        <w:t>('r')</w:t>
      </w:r>
    </w:p>
    <w:p w14:paraId="329074DD" w14:textId="77777777" w:rsidR="002A1CC5" w:rsidRPr="000F4064" w:rsidRDefault="002A1CC5" w:rsidP="002A1CC5">
      <w:pPr>
        <w:pStyle w:val="c"/>
        <w:rPr>
          <w:b/>
          <w:color w:val="FF0000"/>
        </w:rPr>
      </w:pPr>
      <w:proofErr w:type="spellStart"/>
      <w:proofErr w:type="gramStart"/>
      <w:r w:rsidRPr="000F4064">
        <w:rPr>
          <w:b/>
          <w:color w:val="FF0000"/>
        </w:rPr>
        <w:t>syms</w:t>
      </w:r>
      <w:proofErr w:type="spellEnd"/>
      <w:proofErr w:type="gramEnd"/>
      <w:r w:rsidRPr="000F4064">
        <w:rPr>
          <w:b/>
          <w:color w:val="FF0000"/>
        </w:rPr>
        <w:t xml:space="preserve"> r</w:t>
      </w:r>
    </w:p>
    <w:p w14:paraId="6AE01AC6" w14:textId="77777777" w:rsidR="002A1CC5" w:rsidRPr="000F4064" w:rsidRDefault="002A1CC5" w:rsidP="002A1CC5">
      <w:pPr>
        <w:pStyle w:val="c"/>
        <w:rPr>
          <w:b/>
          <w:color w:val="FF0000"/>
        </w:rPr>
      </w:pPr>
    </w:p>
    <w:p w14:paraId="32700BA0" w14:textId="77777777" w:rsidR="002A1CC5" w:rsidRDefault="002A1CC5">
      <w:pPr>
        <w:pStyle w:val="t"/>
      </w:pPr>
      <w:r>
        <w:t>This process also clears any value for a variable.  To clear several variables, we can separate the variables with blanks (</w:t>
      </w:r>
      <w:r>
        <w:rPr>
          <w:i/>
        </w:rPr>
        <w:t>not</w:t>
      </w:r>
      <w:r>
        <w:t xml:space="preserve"> commas) in the </w:t>
      </w:r>
      <w:proofErr w:type="spellStart"/>
      <w:r>
        <w:rPr>
          <w:i/>
        </w:rPr>
        <w:t>syms</w:t>
      </w:r>
      <w:proofErr w:type="spellEnd"/>
      <w:r>
        <w:t xml:space="preserve"> statement, such as follows:</w:t>
      </w:r>
    </w:p>
    <w:p w14:paraId="0F7ACFF8" w14:textId="77777777" w:rsidR="002A1CC5" w:rsidRDefault="002A1CC5" w:rsidP="002A1CC5">
      <w:pPr>
        <w:pStyle w:val="c"/>
        <w:rPr>
          <w:b/>
          <w:color w:val="FF0000"/>
        </w:rPr>
      </w:pPr>
    </w:p>
    <w:p w14:paraId="75892493" w14:textId="77777777" w:rsidR="002A1CC5" w:rsidRPr="000F4064" w:rsidRDefault="002A1CC5" w:rsidP="002A1CC5">
      <w:pPr>
        <w:pStyle w:val="c"/>
        <w:rPr>
          <w:b/>
          <w:color w:val="FF0000"/>
        </w:rPr>
      </w:pPr>
      <w:proofErr w:type="spellStart"/>
      <w:proofErr w:type="gramStart"/>
      <w:r w:rsidRPr="000F4064">
        <w:rPr>
          <w:b/>
          <w:color w:val="FF0000"/>
        </w:rPr>
        <w:t>syms</w:t>
      </w:r>
      <w:proofErr w:type="spellEnd"/>
      <w:proofErr w:type="gramEnd"/>
      <w:r w:rsidRPr="000F4064">
        <w:rPr>
          <w:b/>
          <w:color w:val="FF0000"/>
        </w:rPr>
        <w:t xml:space="preserve"> r s t</w:t>
      </w:r>
    </w:p>
    <w:p w14:paraId="294D002F" w14:textId="77777777" w:rsidR="002A1CC5" w:rsidRPr="000F4064" w:rsidRDefault="002A1CC5" w:rsidP="002A1CC5">
      <w:pPr>
        <w:pStyle w:val="c"/>
        <w:rPr>
          <w:b/>
          <w:color w:val="FF0000"/>
        </w:rPr>
      </w:pPr>
    </w:p>
    <w:p w14:paraId="0A0CCA64" w14:textId="77777777" w:rsidR="002A1CC5" w:rsidRDefault="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10</w:t>
      </w:r>
      <w:r w:rsidR="006C1087">
        <w:rPr>
          <w:noProof/>
        </w:rPr>
        <w:fldChar w:fldCharType="end"/>
      </w:r>
    </w:p>
    <w:p w14:paraId="27BD2476" w14:textId="5168F1DE" w:rsidR="002A1CC5" w:rsidRDefault="002A1CC5">
      <w:pPr>
        <w:pStyle w:val="p"/>
      </w:pPr>
      <w:bookmarkStart w:id="26" w:name="OLE_LINK75"/>
      <w:bookmarkStart w:id="27" w:name="OLE_LINK76"/>
      <w:r>
        <w:rPr>
          <w:b/>
        </w:rPr>
        <w:t>a.</w:t>
      </w:r>
      <w:r>
        <w:tab/>
        <w:t xml:space="preserve">Type </w:t>
      </w:r>
      <w:proofErr w:type="spellStart"/>
      <w:r>
        <w:rPr>
          <w:i/>
        </w:rPr>
        <w:t>vel</w:t>
      </w:r>
      <w:proofErr w:type="spellEnd"/>
      <w:r>
        <w:t xml:space="preserve"> and execute.</w:t>
      </w:r>
      <w:bookmarkEnd w:id="26"/>
      <w:bookmarkEnd w:id="27"/>
      <w:r w:rsidR="003473E1">
        <w:t xml:space="preserve">  Give the error message in a comment.</w:t>
      </w:r>
    </w:p>
    <w:p w14:paraId="1E2C9D4F" w14:textId="77777777" w:rsidR="002A1CC5" w:rsidRPr="000F4064" w:rsidRDefault="002A1CC5">
      <w:pPr>
        <w:pStyle w:val="p"/>
      </w:pPr>
      <w:r>
        <w:rPr>
          <w:b/>
        </w:rPr>
        <w:t>b.</w:t>
      </w:r>
      <w:r>
        <w:tab/>
      </w:r>
      <w:bookmarkStart w:id="28" w:name="OLE_LINK77"/>
      <w:bookmarkStart w:id="29" w:name="OLE_LINK78"/>
      <w:r>
        <w:t xml:space="preserve">Make </w:t>
      </w:r>
      <w:proofErr w:type="spellStart"/>
      <w:r>
        <w:rPr>
          <w:i/>
        </w:rPr>
        <w:t>vel</w:t>
      </w:r>
      <w:proofErr w:type="spellEnd"/>
      <w:r>
        <w:t xml:space="preserve"> a symbolic variable.</w:t>
      </w:r>
    </w:p>
    <w:p w14:paraId="309B9C64" w14:textId="77777777" w:rsidR="002A1CC5" w:rsidRDefault="002A1CC5">
      <w:pPr>
        <w:pStyle w:val="p"/>
      </w:pPr>
      <w:r>
        <w:rPr>
          <w:b/>
        </w:rPr>
        <w:t>c.</w:t>
      </w:r>
      <w:r>
        <w:tab/>
        <w:t xml:space="preserve">Type </w:t>
      </w:r>
      <w:proofErr w:type="spellStart"/>
      <w:r>
        <w:rPr>
          <w:i/>
        </w:rPr>
        <w:t>vel</w:t>
      </w:r>
      <w:proofErr w:type="spellEnd"/>
      <w:r>
        <w:t xml:space="preserve"> and execute.</w:t>
      </w:r>
    </w:p>
    <w:p w14:paraId="5CCB871C" w14:textId="77777777" w:rsidR="002A1CC5" w:rsidRDefault="002A1CC5">
      <w:pPr>
        <w:pStyle w:val="p"/>
      </w:pPr>
      <w:r>
        <w:rPr>
          <w:b/>
        </w:rPr>
        <w:t>d.</w:t>
      </w:r>
      <w:r>
        <w:rPr>
          <w:b/>
        </w:rPr>
        <w:tab/>
      </w:r>
      <w:r>
        <w:t xml:space="preserve">Type an expression for (7 + </w:t>
      </w:r>
      <w:proofErr w:type="spellStart"/>
      <w:r>
        <w:rPr>
          <w:i/>
        </w:rPr>
        <w:t>vel</w:t>
      </w:r>
      <w:proofErr w:type="spellEnd"/>
      <w:r>
        <w:t xml:space="preserve"> / </w:t>
      </w:r>
      <w:proofErr w:type="gramStart"/>
      <w:r>
        <w:t>3)</w:t>
      </w:r>
      <w:r>
        <w:rPr>
          <w:vertAlign w:val="superscript"/>
        </w:rPr>
        <w:t>2</w:t>
      </w:r>
      <w:proofErr w:type="gramEnd"/>
      <w:r>
        <w:t xml:space="preserve"> and execute.</w:t>
      </w:r>
      <w:bookmarkEnd w:id="28"/>
      <w:bookmarkEnd w:id="29"/>
    </w:p>
    <w:p w14:paraId="070B34C3" w14:textId="77777777" w:rsidR="002A1CC5" w:rsidRDefault="002A1CC5">
      <w:pPr>
        <w:pStyle w:val="t"/>
      </w:pPr>
    </w:p>
    <w:p w14:paraId="53F3CC6B" w14:textId="77777777" w:rsidR="002A1CC5" w:rsidRDefault="002A1CC5">
      <w:pPr>
        <w:pStyle w:val="t"/>
      </w:pPr>
      <w:r>
        <w:tab/>
      </w:r>
      <w:bookmarkStart w:id="30" w:name="OLE_LINK79"/>
      <w:r>
        <w:t>The following assignment statement</w:t>
      </w:r>
      <w:bookmarkEnd w:id="30"/>
      <w:r>
        <w:t xml:space="preserve"> is not an algebraic formula:</w:t>
      </w:r>
    </w:p>
    <w:p w14:paraId="4AF60BD2" w14:textId="77777777" w:rsidR="002A1CC5" w:rsidRDefault="002A1CC5">
      <w:pPr>
        <w:pStyle w:val="c"/>
        <w:keepNext/>
      </w:pPr>
    </w:p>
    <w:p w14:paraId="5C306728" w14:textId="77777777" w:rsidR="002A1CC5" w:rsidRPr="004D6FBE" w:rsidRDefault="002A1CC5">
      <w:pPr>
        <w:pStyle w:val="c"/>
        <w:keepNext/>
        <w:rPr>
          <w:b/>
          <w:color w:val="FF0000"/>
        </w:rPr>
      </w:pPr>
      <w:bookmarkStart w:id="31" w:name="OLE_LINK80"/>
      <w:proofErr w:type="gramStart"/>
      <w:r w:rsidRPr="004D6FBE">
        <w:rPr>
          <w:b/>
          <w:color w:val="FF0000"/>
        </w:rPr>
        <w:t>units</w:t>
      </w:r>
      <w:proofErr w:type="gramEnd"/>
      <w:r w:rsidRPr="004D6FBE">
        <w:rPr>
          <w:b/>
          <w:color w:val="FF0000"/>
        </w:rPr>
        <w:t xml:space="preserve"> = 12 * </w:t>
      </w:r>
      <w:proofErr w:type="spellStart"/>
      <w:r w:rsidRPr="004D6FBE">
        <w:rPr>
          <w:b/>
          <w:color w:val="FF0000"/>
        </w:rPr>
        <w:t>numberOfDozens</w:t>
      </w:r>
      <w:bookmarkEnd w:id="31"/>
      <w:proofErr w:type="spellEnd"/>
    </w:p>
    <w:p w14:paraId="47F24AA3" w14:textId="77777777" w:rsidR="002A1CC5" w:rsidRDefault="002A1CC5">
      <w:pPr>
        <w:pStyle w:val="c"/>
        <w:keepNext/>
      </w:pPr>
    </w:p>
    <w:p w14:paraId="352638A4" w14:textId="77777777" w:rsidR="002A1CC5" w:rsidRDefault="002A1CC5">
      <w:pPr>
        <w:pStyle w:val="t"/>
      </w:pPr>
      <w:bookmarkStart w:id="32" w:name="OLE_LINK81"/>
      <w:bookmarkStart w:id="33" w:name="OLE_LINK82"/>
      <w:r>
        <w:t xml:space="preserve">An illustration of the difference between an algebraic equality and a </w:t>
      </w:r>
      <w:r>
        <w:rPr>
          <w:i/>
        </w:rPr>
        <w:t>MATLAB</w:t>
      </w:r>
      <w:r>
        <w:t xml:space="preserve"> assignment is the following program segment:</w:t>
      </w:r>
      <w:bookmarkEnd w:id="32"/>
      <w:bookmarkEnd w:id="33"/>
    </w:p>
    <w:p w14:paraId="1657B4DC" w14:textId="77777777" w:rsidR="002A1CC5" w:rsidRDefault="002A1CC5">
      <w:pPr>
        <w:pStyle w:val="c"/>
      </w:pPr>
    </w:p>
    <w:p w14:paraId="3DC22820" w14:textId="77777777" w:rsidR="002A1CC5" w:rsidRPr="004D6FBE" w:rsidRDefault="002A1CC5">
      <w:pPr>
        <w:pStyle w:val="c"/>
        <w:rPr>
          <w:color w:val="FF0000"/>
        </w:rPr>
      </w:pPr>
      <w:bookmarkStart w:id="34" w:name="OLE_LINK83"/>
      <w:bookmarkStart w:id="35" w:name="OLE_LINK84"/>
      <w:proofErr w:type="gramStart"/>
      <w:r w:rsidRPr="004D6FBE">
        <w:rPr>
          <w:color w:val="FF0000"/>
        </w:rPr>
        <w:t>counter</w:t>
      </w:r>
      <w:proofErr w:type="gramEnd"/>
      <w:r w:rsidRPr="004D6FBE">
        <w:rPr>
          <w:color w:val="FF0000"/>
        </w:rPr>
        <w:t xml:space="preserve"> = 5</w:t>
      </w:r>
    </w:p>
    <w:p w14:paraId="5C8A230C" w14:textId="77777777" w:rsidR="002A1CC5" w:rsidRPr="004D6FBE" w:rsidRDefault="002A1CC5">
      <w:pPr>
        <w:pStyle w:val="c"/>
        <w:rPr>
          <w:b/>
          <w:color w:val="FF0000"/>
        </w:rPr>
      </w:pPr>
      <w:proofErr w:type="gramStart"/>
      <w:r w:rsidRPr="004D6FBE">
        <w:rPr>
          <w:b/>
          <w:color w:val="FF0000"/>
        </w:rPr>
        <w:t>counter</w:t>
      </w:r>
      <w:proofErr w:type="gramEnd"/>
      <w:r w:rsidRPr="004D6FBE">
        <w:rPr>
          <w:b/>
          <w:color w:val="FF0000"/>
        </w:rPr>
        <w:t xml:space="preserve"> = counter + 1</w:t>
      </w:r>
      <w:bookmarkEnd w:id="34"/>
      <w:bookmarkEnd w:id="35"/>
    </w:p>
    <w:p w14:paraId="3A6F71E1" w14:textId="77777777" w:rsidR="002A1CC5" w:rsidRDefault="002A1CC5">
      <w:pPr>
        <w:pStyle w:val="c"/>
        <w:rPr>
          <w:b/>
        </w:rPr>
      </w:pPr>
    </w:p>
    <w:p w14:paraId="60709B81" w14:textId="77777777" w:rsidR="002A1CC5" w:rsidRDefault="002A1CC5">
      <w:pPr>
        <w:pStyle w:val="t"/>
      </w:pPr>
      <w:bookmarkStart w:id="36" w:name="OLE_LINK85"/>
      <w:r>
        <w:t xml:space="preserve">The last statement does </w:t>
      </w:r>
      <w:r>
        <w:rPr>
          <w:b/>
        </w:rPr>
        <w:t>not</w:t>
      </w:r>
      <w:r>
        <w:t xml:space="preserve"> say that </w:t>
      </w:r>
      <w:r>
        <w:rPr>
          <w:i/>
        </w:rPr>
        <w:t>counter</w:t>
      </w:r>
      <w:r>
        <w:t xml:space="preserve"> is one more than itself.  When </w:t>
      </w:r>
      <w:r>
        <w:rPr>
          <w:i/>
        </w:rPr>
        <w:t>MATLAB</w:t>
      </w:r>
      <w:r>
        <w:t xml:space="preserve"> encounters the second statement, it looks up the present value of </w:t>
      </w:r>
      <w:r>
        <w:rPr>
          <w:i/>
        </w:rPr>
        <w:t>counter</w:t>
      </w:r>
      <w:r>
        <w:t xml:space="preserve"> (5), evaluates the expression </w:t>
      </w:r>
      <w:r>
        <w:rPr>
          <w:i/>
        </w:rPr>
        <w:t>counter</w:t>
      </w:r>
      <w:r>
        <w:t xml:space="preserve"> + 1 (6), and stores the result of the computation in the variable on the left, here </w:t>
      </w:r>
      <w:r>
        <w:rPr>
          <w:i/>
        </w:rPr>
        <w:t>counter</w:t>
      </w:r>
      <w:r>
        <w:t xml:space="preserve">.  The effect of the statement is to increment </w:t>
      </w:r>
      <w:r>
        <w:rPr>
          <w:vanish/>
        </w:rPr>
        <w:fldChar w:fldCharType="begin"/>
      </w:r>
      <w:r>
        <w:rPr>
          <w:vanish/>
        </w:rPr>
        <w:instrText xml:space="preserve"> XE </w:instrText>
      </w:r>
      <w:r>
        <w:instrText xml:space="preserve"> "increment " </w:instrText>
      </w:r>
      <w:r>
        <w:rPr>
          <w:vanish/>
        </w:rPr>
        <w:fldChar w:fldCharType="end"/>
      </w:r>
      <w:r>
        <w:rPr>
          <w:i/>
        </w:rPr>
        <w:t>counter</w:t>
      </w:r>
      <w:r>
        <w:t xml:space="preserve"> by 1 from 5 to 6.  We see later that incrementing by 1 is important when we need to count.  In many situations, we need an old value of a variable to compute the new value of the same variable.</w:t>
      </w:r>
      <w:bookmarkEnd w:id="36"/>
    </w:p>
    <w:p w14:paraId="5B0A8ABD" w14:textId="77777777" w:rsidR="002A1CC5" w:rsidRDefault="002A1CC5">
      <w:pPr>
        <w:pStyle w:val="t"/>
      </w:pPr>
    </w:p>
    <w:p w14:paraId="3E795D8F"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11</w:t>
      </w:r>
      <w:r w:rsidR="006C1087">
        <w:rPr>
          <w:noProof/>
        </w:rPr>
        <w:fldChar w:fldCharType="end"/>
      </w:r>
      <w:r>
        <w:rPr>
          <w:b w:val="0"/>
        </w:rPr>
        <w:tab/>
      </w:r>
      <w:bookmarkStart w:id="37" w:name="OLE_LINK86"/>
      <w:bookmarkStart w:id="38" w:name="OLE_LINK87"/>
      <w:bookmarkStart w:id="39" w:name="OLE_LINK88"/>
      <w:r>
        <w:rPr>
          <w:b w:val="0"/>
        </w:rPr>
        <w:t xml:space="preserve">Write a segment to assign 34 to variable </w:t>
      </w:r>
      <w:r>
        <w:rPr>
          <w:b w:val="0"/>
          <w:i/>
        </w:rPr>
        <w:t>time</w:t>
      </w:r>
      <w:r>
        <w:rPr>
          <w:b w:val="0"/>
        </w:rPr>
        <w:t xml:space="preserve"> and then to add 0.5 to </w:t>
      </w:r>
      <w:r>
        <w:rPr>
          <w:b w:val="0"/>
          <w:i/>
        </w:rPr>
        <w:t>time</w:t>
      </w:r>
      <w:r>
        <w:rPr>
          <w:b w:val="0"/>
        </w:rPr>
        <w:t>, changing its value.</w:t>
      </w:r>
      <w:bookmarkEnd w:id="37"/>
      <w:bookmarkEnd w:id="38"/>
      <w:bookmarkEnd w:id="39"/>
    </w:p>
    <w:p w14:paraId="51071C2D" w14:textId="77777777" w:rsidR="002A1CC5" w:rsidRDefault="002A1CC5">
      <w:pPr>
        <w:pStyle w:val="t"/>
      </w:pPr>
    </w:p>
    <w:p w14:paraId="18D0D366" w14:textId="77777777" w:rsidR="002A1CC5" w:rsidRDefault="002A1CC5">
      <w:pPr>
        <w:pStyle w:val="t"/>
      </w:pPr>
      <w:r>
        <w:tab/>
      </w:r>
      <w:bookmarkStart w:id="40" w:name="OLE_LINK89"/>
      <w:r>
        <w:t xml:space="preserve">Above, we do not need to display the value of </w:t>
      </w:r>
      <w:r>
        <w:rPr>
          <w:i/>
        </w:rPr>
        <w:t>counter</w:t>
      </w:r>
      <w:r>
        <w:t xml:space="preserve"> after the assignment of 5 to the variable; we know the value of </w:t>
      </w:r>
      <w:r>
        <w:rPr>
          <w:i/>
        </w:rPr>
        <w:t>counter</w:t>
      </w:r>
      <w:r>
        <w:t xml:space="preserve"> is 5.  To suppress the output from a statement, we following the statement with a </w:t>
      </w:r>
      <w:r>
        <w:rPr>
          <w:b/>
        </w:rPr>
        <w:t>semicolon</w:t>
      </w:r>
      <w:r>
        <w:t xml:space="preserve"> (</w:t>
      </w:r>
      <w:r>
        <w:rPr>
          <w:b/>
        </w:rPr>
        <w:t>;</w:t>
      </w:r>
      <w:r>
        <w:t>), as follows:</w:t>
      </w:r>
      <w:bookmarkEnd w:id="40"/>
    </w:p>
    <w:p w14:paraId="1E4ABCDC" w14:textId="77777777" w:rsidR="002A1CC5" w:rsidRDefault="002A1CC5">
      <w:pPr>
        <w:pStyle w:val="c"/>
      </w:pPr>
    </w:p>
    <w:p w14:paraId="343BFE5E" w14:textId="77777777" w:rsidR="002A1CC5" w:rsidRPr="004121E8" w:rsidRDefault="002A1CC5">
      <w:pPr>
        <w:pStyle w:val="c"/>
        <w:rPr>
          <w:color w:val="FF0000"/>
        </w:rPr>
      </w:pPr>
      <w:bookmarkStart w:id="41" w:name="OLE_LINK90"/>
      <w:proofErr w:type="gramStart"/>
      <w:r w:rsidRPr="004121E8">
        <w:rPr>
          <w:color w:val="FF0000"/>
        </w:rPr>
        <w:t>counter</w:t>
      </w:r>
      <w:proofErr w:type="gramEnd"/>
      <w:r w:rsidRPr="004121E8">
        <w:rPr>
          <w:color w:val="FF0000"/>
        </w:rPr>
        <w:t xml:space="preserve"> = 5</w:t>
      </w:r>
      <w:r w:rsidRPr="004121E8">
        <w:rPr>
          <w:b/>
          <w:color w:val="FF0000"/>
        </w:rPr>
        <w:t>;</w:t>
      </w:r>
      <w:bookmarkEnd w:id="41"/>
    </w:p>
    <w:p w14:paraId="7C9A29B2" w14:textId="77777777" w:rsidR="002A1CC5" w:rsidRDefault="002A1CC5">
      <w:pPr>
        <w:pStyle w:val="t"/>
      </w:pPr>
    </w:p>
    <w:p w14:paraId="413E91CB" w14:textId="77777777" w:rsidR="002A1CC5" w:rsidRDefault="002A1CC5">
      <w:pPr>
        <w:pStyle w:val="Caption"/>
        <w:rPr>
          <w:b w:val="0"/>
        </w:rPr>
      </w:pPr>
      <w:r>
        <w:lastRenderedPageBreak/>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12</w:t>
      </w:r>
      <w:r w:rsidR="006C1087">
        <w:rPr>
          <w:noProof/>
        </w:rPr>
        <w:fldChar w:fldCharType="end"/>
      </w:r>
      <w:r>
        <w:rPr>
          <w:b w:val="0"/>
        </w:rPr>
        <w:tab/>
      </w:r>
      <w:bookmarkStart w:id="42" w:name="OLE_LINK91"/>
      <w:bookmarkStart w:id="43" w:name="OLE_LINK92"/>
      <w:r>
        <w:rPr>
          <w:b w:val="0"/>
        </w:rPr>
        <w:t>Repeat the previous question suppressing the output from the initial assignment.</w:t>
      </w:r>
      <w:bookmarkEnd w:id="42"/>
      <w:bookmarkEnd w:id="43"/>
    </w:p>
    <w:p w14:paraId="186BE39A" w14:textId="77777777" w:rsidR="002A1CC5" w:rsidRDefault="002A1CC5">
      <w:pPr>
        <w:pStyle w:val="b"/>
        <w:rPr>
          <w:rFonts w:eastAsia="Courier"/>
        </w:rPr>
      </w:pPr>
      <w:bookmarkStart w:id="44" w:name="OLE_LINK93"/>
      <w:r>
        <w:rPr>
          <w:rFonts w:eastAsia="Courier"/>
        </w:rPr>
        <w:t xml:space="preserve">User-defined </w:t>
      </w:r>
      <w:bookmarkEnd w:id="44"/>
      <w:r>
        <w:rPr>
          <w:rFonts w:eastAsia="Courier"/>
        </w:rPr>
        <w:t>Functions</w:t>
      </w:r>
    </w:p>
    <w:p w14:paraId="7E075007" w14:textId="77777777" w:rsidR="002A1CC5" w:rsidRDefault="002A1CC5">
      <w:pPr>
        <w:pStyle w:val="t"/>
        <w:rPr>
          <w:rFonts w:eastAsia="Courier"/>
          <w:i/>
        </w:rPr>
      </w:pPr>
      <w:bookmarkStart w:id="45" w:name="OLE_LINK94"/>
      <w:bookmarkStart w:id="46" w:name="OLE_LINK95"/>
      <w:r>
        <w:rPr>
          <w:rFonts w:eastAsia="Courier"/>
        </w:rPr>
        <w:t xml:space="preserve">Frequently, we wish to define our own functions that we can use again and again.  </w:t>
      </w:r>
      <w:bookmarkStart w:id="47" w:name="OLE_LINK4"/>
      <w:bookmarkStart w:id="48" w:name="OLE_LINK5"/>
      <w:r>
        <w:rPr>
          <w:rFonts w:eastAsia="Courier"/>
        </w:rPr>
        <w:t xml:space="preserve">As with variable names, by convention, we begin the name of such a </w:t>
      </w:r>
      <w:r>
        <w:rPr>
          <w:rFonts w:eastAsia="Courier"/>
          <w:b/>
        </w:rPr>
        <w:t>user-defined function</w:t>
      </w:r>
      <w:r>
        <w:rPr>
          <w:rFonts w:eastAsia="Courier"/>
        </w:rPr>
        <w:t xml:space="preserve"> with a lowercase letter.</w:t>
      </w:r>
      <w:bookmarkEnd w:id="47"/>
      <w:bookmarkEnd w:id="48"/>
    </w:p>
    <w:p w14:paraId="79960883" w14:textId="77777777" w:rsidR="002A1CC5" w:rsidRPr="00273959" w:rsidRDefault="002A1CC5">
      <w:pPr>
        <w:pStyle w:val="t"/>
        <w:rPr>
          <w:rFonts w:eastAsia="Courier"/>
        </w:rPr>
      </w:pPr>
      <w:r>
        <w:rPr>
          <w:rFonts w:eastAsia="Courier"/>
        </w:rPr>
        <w:tab/>
        <w:t xml:space="preserve">Suppose we wish to define the function </w:t>
      </w:r>
      <w:proofErr w:type="spellStart"/>
      <w:proofErr w:type="gramStart"/>
      <w:r>
        <w:rPr>
          <w:rFonts w:eastAsia="Courier"/>
          <w:i/>
        </w:rPr>
        <w:t>sqr</w:t>
      </w:r>
      <w:proofErr w:type="spellEnd"/>
      <w:r>
        <w:rPr>
          <w:rFonts w:eastAsia="Courier"/>
        </w:rPr>
        <w:t>(</w:t>
      </w:r>
      <w:proofErr w:type="gramEnd"/>
      <w:r>
        <w:rPr>
          <w:rFonts w:eastAsia="Courier"/>
          <w:i/>
        </w:rPr>
        <w:t>x</w:t>
      </w:r>
      <w:r>
        <w:rPr>
          <w:rFonts w:eastAsia="Courier"/>
        </w:rPr>
        <w:t xml:space="preserve">) = </w:t>
      </w:r>
      <w:r>
        <w:rPr>
          <w:rFonts w:eastAsia="Courier"/>
          <w:i/>
        </w:rPr>
        <w:t>x</w:t>
      </w:r>
      <w:r>
        <w:rPr>
          <w:rFonts w:eastAsia="Courier"/>
          <w:vertAlign w:val="superscript"/>
        </w:rPr>
        <w:t>2</w:t>
      </w:r>
      <w:r>
        <w:rPr>
          <w:rFonts w:eastAsia="Courier"/>
        </w:rPr>
        <w:t xml:space="preserve"> in </w:t>
      </w:r>
      <w:r>
        <w:rPr>
          <w:rFonts w:eastAsia="Courier"/>
          <w:i/>
        </w:rPr>
        <w:t>MATLAB</w:t>
      </w:r>
      <w:r>
        <w:rPr>
          <w:rFonts w:eastAsia="Courier"/>
        </w:rPr>
        <w:t xml:space="preserve">.  In case </w:t>
      </w:r>
      <w:proofErr w:type="spellStart"/>
      <w:r>
        <w:rPr>
          <w:rFonts w:eastAsia="Courier"/>
          <w:i/>
        </w:rPr>
        <w:t>sqr</w:t>
      </w:r>
      <w:proofErr w:type="spellEnd"/>
      <w:r>
        <w:rPr>
          <w:rFonts w:eastAsia="Courier"/>
        </w:rPr>
        <w:t xml:space="preserve"> has a definition in memory from previous work, we clear any earlier definition of </w:t>
      </w:r>
      <w:proofErr w:type="spellStart"/>
      <w:r>
        <w:rPr>
          <w:rFonts w:eastAsia="Courier"/>
          <w:i/>
        </w:rPr>
        <w:t>sqr</w:t>
      </w:r>
      <w:proofErr w:type="spellEnd"/>
      <w:r>
        <w:rPr>
          <w:rFonts w:eastAsia="Courier"/>
        </w:rPr>
        <w:t xml:space="preserve"> with </w:t>
      </w:r>
      <w:r>
        <w:rPr>
          <w:rFonts w:eastAsia="Courier"/>
          <w:b/>
          <w:i/>
        </w:rPr>
        <w:t xml:space="preserve">clear </w:t>
      </w:r>
      <w:r w:rsidRPr="00273959">
        <w:rPr>
          <w:rFonts w:eastAsia="Courier"/>
        </w:rPr>
        <w:t>and the string '</w:t>
      </w:r>
      <w:proofErr w:type="spellStart"/>
      <w:r w:rsidRPr="00273959">
        <w:rPr>
          <w:rFonts w:eastAsia="Courier"/>
          <w:i/>
        </w:rPr>
        <w:t>sqr</w:t>
      </w:r>
      <w:proofErr w:type="spellEnd"/>
      <w:r w:rsidRPr="00273959">
        <w:rPr>
          <w:rFonts w:eastAsia="Courier"/>
        </w:rPr>
        <w:t xml:space="preserve"> ', which has the name of the function in apostrophes, as follows:</w:t>
      </w:r>
      <w:bookmarkEnd w:id="45"/>
      <w:bookmarkEnd w:id="46"/>
    </w:p>
    <w:p w14:paraId="0BD1800E" w14:textId="77777777" w:rsidR="002A1CC5" w:rsidRDefault="002A1CC5">
      <w:pPr>
        <w:pStyle w:val="c"/>
      </w:pPr>
    </w:p>
    <w:p w14:paraId="7F2A534D" w14:textId="77777777" w:rsidR="002A1CC5" w:rsidRPr="000F4064" w:rsidRDefault="002A1CC5">
      <w:pPr>
        <w:pStyle w:val="c"/>
        <w:rPr>
          <w:color w:val="FF0000"/>
        </w:rPr>
      </w:pPr>
      <w:proofErr w:type="gramStart"/>
      <w:r w:rsidRPr="000F4064">
        <w:rPr>
          <w:b/>
          <w:color w:val="FF0000"/>
        </w:rPr>
        <w:t>clear</w:t>
      </w:r>
      <w:proofErr w:type="gramEnd"/>
      <w:r w:rsidRPr="00273959">
        <w:rPr>
          <w:b/>
          <w:color w:val="FF0000"/>
        </w:rPr>
        <w:t>('</w:t>
      </w:r>
      <w:proofErr w:type="spellStart"/>
      <w:r w:rsidRPr="000F4064">
        <w:rPr>
          <w:color w:val="FF0000"/>
        </w:rPr>
        <w:t>sqr</w:t>
      </w:r>
      <w:proofErr w:type="spellEnd"/>
      <w:r w:rsidRPr="00273959">
        <w:rPr>
          <w:b/>
          <w:color w:val="FF0000"/>
        </w:rPr>
        <w:t>')</w:t>
      </w:r>
    </w:p>
    <w:p w14:paraId="15CAB659" w14:textId="77777777" w:rsidR="002A1CC5" w:rsidRDefault="002A1CC5">
      <w:pPr>
        <w:pStyle w:val="c"/>
      </w:pPr>
    </w:p>
    <w:p w14:paraId="1CC23419" w14:textId="77777777" w:rsidR="002A1CC5" w:rsidRDefault="002A1CC5">
      <w:pPr>
        <w:pStyle w:val="t"/>
        <w:rPr>
          <w:rFonts w:eastAsia="Courier"/>
        </w:rPr>
      </w:pPr>
      <w:bookmarkStart w:id="49" w:name="OLE_LINK96"/>
      <w:r>
        <w:rPr>
          <w:rFonts w:eastAsia="Courier"/>
        </w:rPr>
        <w:t>To clear function definitions or variable values for several symbols, we separate strings with the symbols by commas, as follows:</w:t>
      </w:r>
      <w:bookmarkEnd w:id="49"/>
    </w:p>
    <w:p w14:paraId="61556CA9" w14:textId="77777777" w:rsidR="002A1CC5" w:rsidRDefault="002A1CC5">
      <w:pPr>
        <w:pStyle w:val="c"/>
      </w:pPr>
    </w:p>
    <w:p w14:paraId="25367779" w14:textId="77777777" w:rsidR="002A1CC5" w:rsidRPr="000F4064" w:rsidRDefault="002A1CC5">
      <w:pPr>
        <w:pStyle w:val="c"/>
        <w:rPr>
          <w:color w:val="FF0000"/>
        </w:rPr>
      </w:pPr>
      <w:bookmarkStart w:id="50" w:name="OLE_LINK97"/>
      <w:proofErr w:type="gramStart"/>
      <w:r w:rsidRPr="000F4064">
        <w:rPr>
          <w:color w:val="FF0000"/>
        </w:rPr>
        <w:t>clear</w:t>
      </w:r>
      <w:proofErr w:type="gramEnd"/>
      <w:r w:rsidRPr="000F4064">
        <w:rPr>
          <w:color w:val="FF0000"/>
        </w:rPr>
        <w:t>(</w:t>
      </w:r>
      <w:r w:rsidRPr="00273959">
        <w:rPr>
          <w:b/>
          <w:color w:val="FF0000"/>
        </w:rPr>
        <w:t>'</w:t>
      </w:r>
      <w:proofErr w:type="spellStart"/>
      <w:r w:rsidRPr="00273959">
        <w:rPr>
          <w:b/>
          <w:color w:val="FF0000"/>
        </w:rPr>
        <w:t>sqr</w:t>
      </w:r>
      <w:proofErr w:type="spellEnd"/>
      <w:r w:rsidRPr="00273959">
        <w:rPr>
          <w:b/>
          <w:color w:val="FF0000"/>
        </w:rPr>
        <w:t xml:space="preserve">', </w:t>
      </w:r>
      <w:bookmarkEnd w:id="50"/>
      <w:r w:rsidRPr="00273959">
        <w:rPr>
          <w:b/>
          <w:color w:val="FF0000"/>
        </w:rPr>
        <w:t>'f'</w:t>
      </w:r>
      <w:r w:rsidRPr="000F4064">
        <w:rPr>
          <w:color w:val="FF0000"/>
        </w:rPr>
        <w:t>)</w:t>
      </w:r>
    </w:p>
    <w:p w14:paraId="35921BE6" w14:textId="77777777" w:rsidR="002A1CC5" w:rsidRDefault="002A1CC5">
      <w:pPr>
        <w:pStyle w:val="c"/>
      </w:pPr>
    </w:p>
    <w:p w14:paraId="41451036" w14:textId="07F111EF" w:rsidR="002A1CC5" w:rsidRDefault="002A1CC5">
      <w:pPr>
        <w:pStyle w:val="t"/>
        <w:rPr>
          <w:rFonts w:eastAsia="Courier"/>
        </w:rPr>
      </w:pPr>
      <w:r>
        <w:rPr>
          <w:rFonts w:eastAsia="Courier"/>
        </w:rPr>
        <w:tab/>
      </w:r>
      <w:bookmarkStart w:id="51" w:name="OLE_LINK98"/>
      <w:r>
        <w:rPr>
          <w:rFonts w:eastAsia="Courier"/>
        </w:rPr>
        <w:t>A function definition can go into its own file for use late</w:t>
      </w:r>
      <w:r w:rsidR="0000302F">
        <w:rPr>
          <w:rFonts w:eastAsia="Courier"/>
        </w:rPr>
        <w:t>r</w:t>
      </w:r>
      <w:r>
        <w:rPr>
          <w:rFonts w:eastAsia="Courier"/>
        </w:rPr>
        <w:t xml:space="preserve">.  However, a temporary function with a short expression definition is usually defined only in the workspace.  Such a function is an </w:t>
      </w:r>
      <w:r>
        <w:rPr>
          <w:rFonts w:eastAsia="Courier"/>
          <w:b/>
        </w:rPr>
        <w:t>anonymous function</w:t>
      </w:r>
      <w:r>
        <w:rPr>
          <w:rFonts w:eastAsia="Courier"/>
        </w:rPr>
        <w:t>.  For example</w:t>
      </w:r>
      <w:r w:rsidRPr="000F4064">
        <w:rPr>
          <w:rFonts w:eastAsia="Courier"/>
        </w:rPr>
        <w:t xml:space="preserve">, </w:t>
      </w:r>
      <w:r>
        <w:rPr>
          <w:rFonts w:eastAsia="Courier"/>
        </w:rPr>
        <w:t xml:space="preserve">the definition of an anonymous function to return the square of numeric parameter is below.  The associated </w:t>
      </w:r>
      <w:r>
        <w:rPr>
          <w:rFonts w:eastAsia="Courier"/>
          <w:b/>
        </w:rPr>
        <w:t>function handle</w:t>
      </w:r>
      <w:r>
        <w:rPr>
          <w:rFonts w:eastAsia="Courier"/>
        </w:rPr>
        <w:t xml:space="preserve">, </w:t>
      </w:r>
      <w:proofErr w:type="spellStart"/>
      <w:r>
        <w:rPr>
          <w:rFonts w:eastAsia="Courier"/>
          <w:i/>
        </w:rPr>
        <w:t>sqr</w:t>
      </w:r>
      <w:proofErr w:type="spellEnd"/>
      <w:r>
        <w:rPr>
          <w:rFonts w:eastAsia="Courier"/>
        </w:rPr>
        <w:t xml:space="preserve">, provides a way of indirectly calling the anonymous function. </w:t>
      </w:r>
    </w:p>
    <w:p w14:paraId="118BB04D" w14:textId="77777777" w:rsidR="002A1CC5" w:rsidRDefault="002A1CC5" w:rsidP="002A1CC5">
      <w:pPr>
        <w:pStyle w:val="c"/>
        <w:rPr>
          <w:rFonts w:eastAsia="Courier"/>
        </w:rPr>
      </w:pPr>
    </w:p>
    <w:p w14:paraId="36F734CB" w14:textId="77777777" w:rsidR="002A1CC5" w:rsidRPr="00503C05" w:rsidRDefault="002A1CC5" w:rsidP="002A1CC5">
      <w:pPr>
        <w:pStyle w:val="c"/>
        <w:rPr>
          <w:rFonts w:eastAsia="Courier"/>
          <w:b/>
          <w:color w:val="FF0000"/>
        </w:rPr>
      </w:pPr>
      <w:proofErr w:type="spellStart"/>
      <w:proofErr w:type="gramStart"/>
      <w:r w:rsidRPr="00503C05">
        <w:rPr>
          <w:rFonts w:eastAsia="Courier"/>
          <w:b/>
          <w:color w:val="FF0000"/>
        </w:rPr>
        <w:t>sqr</w:t>
      </w:r>
      <w:proofErr w:type="spellEnd"/>
      <w:proofErr w:type="gramEnd"/>
      <w:r w:rsidRPr="00503C05">
        <w:rPr>
          <w:rFonts w:eastAsia="Courier"/>
          <w:b/>
          <w:color w:val="FF0000"/>
        </w:rPr>
        <w:t xml:space="preserve"> = @(x) x*x;</w:t>
      </w:r>
    </w:p>
    <w:p w14:paraId="44B119C6" w14:textId="77777777" w:rsidR="002A1CC5" w:rsidRPr="00503C05" w:rsidRDefault="002A1CC5" w:rsidP="002A1CC5">
      <w:pPr>
        <w:pStyle w:val="c"/>
        <w:rPr>
          <w:rFonts w:eastAsia="Courier"/>
        </w:rPr>
      </w:pPr>
    </w:p>
    <w:p w14:paraId="5936AC73" w14:textId="77777777" w:rsidR="002A1CC5" w:rsidRDefault="002A1CC5">
      <w:pPr>
        <w:pStyle w:val="t"/>
        <w:rPr>
          <w:rFonts w:eastAsia="Courier"/>
        </w:rPr>
      </w:pPr>
      <w:r>
        <w:rPr>
          <w:rFonts w:eastAsia="Courier"/>
        </w:rPr>
        <w:t xml:space="preserve">After the function handle (here, </w:t>
      </w:r>
      <w:proofErr w:type="spellStart"/>
      <w:r>
        <w:rPr>
          <w:rFonts w:eastAsia="Courier"/>
          <w:i/>
        </w:rPr>
        <w:t>sqr</w:t>
      </w:r>
      <w:proofErr w:type="spellEnd"/>
      <w:r>
        <w:rPr>
          <w:rFonts w:eastAsia="Courier"/>
        </w:rPr>
        <w:t xml:space="preserve">), an equal sign and the @ symbol, parentheses contain the </w:t>
      </w:r>
      <w:r w:rsidRPr="00503C05">
        <w:rPr>
          <w:rFonts w:eastAsia="Courier"/>
          <w:b/>
        </w:rPr>
        <w:t>input parameter(s)</w:t>
      </w:r>
      <w:r>
        <w:rPr>
          <w:rFonts w:eastAsia="Courier"/>
        </w:rPr>
        <w:t xml:space="preserve"> (here, </w:t>
      </w:r>
      <w:r>
        <w:rPr>
          <w:rFonts w:eastAsia="Courier"/>
          <w:i/>
        </w:rPr>
        <w:t>x</w:t>
      </w:r>
      <w:r>
        <w:rPr>
          <w:rFonts w:eastAsia="Courier"/>
        </w:rPr>
        <w:t xml:space="preserve">).  </w:t>
      </w:r>
      <w:bookmarkEnd w:id="51"/>
      <w:r>
        <w:rPr>
          <w:rFonts w:eastAsia="Courier"/>
        </w:rPr>
        <w:t xml:space="preserve">Then, the definition in terms of the parameter, </w:t>
      </w:r>
      <w:r>
        <w:rPr>
          <w:rFonts w:eastAsia="Courier"/>
          <w:i/>
        </w:rPr>
        <w:t>x</w:t>
      </w:r>
      <w:r>
        <w:rPr>
          <w:rFonts w:eastAsia="Courier"/>
        </w:rPr>
        <w:t xml:space="preserve"> * </w:t>
      </w:r>
      <w:r>
        <w:rPr>
          <w:rFonts w:eastAsia="Courier"/>
          <w:i/>
        </w:rPr>
        <w:t>x</w:t>
      </w:r>
      <w:r>
        <w:rPr>
          <w:rFonts w:eastAsia="Courier"/>
        </w:rPr>
        <w:t>, appears.  (In the third tutorial, we see a better way to define this function so that arguments can be arrays as well as numbers.)  Then, from the command window we can call the function with an argument of 4, as follows:</w:t>
      </w:r>
    </w:p>
    <w:p w14:paraId="2182AAB8" w14:textId="77777777" w:rsidR="002A1CC5" w:rsidRDefault="002A1CC5" w:rsidP="002A1CC5">
      <w:pPr>
        <w:pStyle w:val="c"/>
        <w:rPr>
          <w:rFonts w:eastAsia="Courier"/>
        </w:rPr>
      </w:pPr>
    </w:p>
    <w:p w14:paraId="2CDC20BF" w14:textId="77777777" w:rsidR="002A1CC5" w:rsidRPr="004D6FBE" w:rsidRDefault="002A1CC5" w:rsidP="002A1CC5">
      <w:pPr>
        <w:pStyle w:val="c"/>
        <w:rPr>
          <w:rFonts w:eastAsia="Courier"/>
          <w:color w:val="FF0000"/>
        </w:rPr>
      </w:pPr>
      <w:proofErr w:type="spellStart"/>
      <w:proofErr w:type="gramStart"/>
      <w:r w:rsidRPr="004D6FBE">
        <w:rPr>
          <w:rFonts w:eastAsia="Courier"/>
          <w:color w:val="FF0000"/>
        </w:rPr>
        <w:t>sqr</w:t>
      </w:r>
      <w:proofErr w:type="spellEnd"/>
      <w:proofErr w:type="gramEnd"/>
      <w:r w:rsidRPr="004D6FBE">
        <w:rPr>
          <w:rFonts w:eastAsia="Courier"/>
          <w:b/>
          <w:color w:val="FF0000"/>
        </w:rPr>
        <w:t>(4)</w:t>
      </w:r>
      <w:r w:rsidRPr="004D6FBE">
        <w:rPr>
          <w:rFonts w:eastAsia="Courier"/>
          <w:color w:val="FF0000"/>
        </w:rPr>
        <w:t xml:space="preserve"> </w:t>
      </w:r>
    </w:p>
    <w:p w14:paraId="13E1194E" w14:textId="77777777" w:rsidR="002A1CC5" w:rsidRDefault="002A1CC5">
      <w:pPr>
        <w:pStyle w:val="t"/>
      </w:pPr>
    </w:p>
    <w:p w14:paraId="3D94779D" w14:textId="77777777" w:rsidR="002A1CC5" w:rsidRDefault="002A1CC5">
      <w:pPr>
        <w:pStyle w:val="Caption"/>
        <w:rPr>
          <w:rFonts w:ascii="MT" w:hAnsi="MT"/>
          <w:b w:val="0"/>
          <w:color w:val="00000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13</w:t>
      </w:r>
      <w:r w:rsidR="006C1087">
        <w:rPr>
          <w:noProof/>
        </w:rPr>
        <w:fldChar w:fldCharType="end"/>
      </w:r>
      <w:r>
        <w:rPr>
          <w:b w:val="0"/>
        </w:rPr>
        <w:tab/>
        <w:t xml:space="preserve">Define an anonymous function </w:t>
      </w:r>
      <w:proofErr w:type="gramStart"/>
      <w:r>
        <w:rPr>
          <w:b w:val="0"/>
          <w:i/>
        </w:rPr>
        <w:t>f</w:t>
      </w:r>
      <w:r>
        <w:rPr>
          <w:b w:val="0"/>
        </w:rPr>
        <w:t>(</w:t>
      </w:r>
      <w:proofErr w:type="gramEnd"/>
      <w:r>
        <w:rPr>
          <w:b w:val="0"/>
          <w:i/>
        </w:rPr>
        <w:t>x</w:t>
      </w:r>
      <w:r>
        <w:rPr>
          <w:b w:val="0"/>
        </w:rPr>
        <w:t>) = 3sin(</w:t>
      </w:r>
      <w:r>
        <w:rPr>
          <w:b w:val="0"/>
          <w:i/>
        </w:rPr>
        <w:t>x</w:t>
      </w:r>
      <w:r>
        <w:rPr>
          <w:b w:val="0"/>
        </w:rPr>
        <w:t xml:space="preserve"> - 1) + 2.  Evaluate the function at 5.  </w:t>
      </w:r>
    </w:p>
    <w:p w14:paraId="03BD974F" w14:textId="77777777" w:rsidR="002A1CC5" w:rsidRDefault="002A1CC5">
      <w:pPr>
        <w:pStyle w:val="t"/>
      </w:pPr>
    </w:p>
    <w:p w14:paraId="1B6259F0" w14:textId="77777777" w:rsidR="002A1CC5" w:rsidRDefault="002A1CC5">
      <w:pPr>
        <w:pStyle w:val="t"/>
      </w:pPr>
      <w:r>
        <w:tab/>
      </w:r>
      <w:bookmarkStart w:id="52" w:name="OLE_LINK99"/>
      <w:r>
        <w:rPr>
          <w:color w:val="000000"/>
        </w:rPr>
        <w:t xml:space="preserve">We can use symbols as well as numbers for a function's argument.  For example, the following call to the function with handle </w:t>
      </w:r>
      <w:proofErr w:type="spellStart"/>
      <w:r>
        <w:rPr>
          <w:i/>
          <w:color w:val="000000"/>
        </w:rPr>
        <w:t>sqr</w:t>
      </w:r>
      <w:proofErr w:type="spellEnd"/>
      <w:r>
        <w:rPr>
          <w:color w:val="000000"/>
        </w:rPr>
        <w:t xml:space="preserve"> uses an undefined symbol, </w:t>
      </w:r>
      <w:r>
        <w:rPr>
          <w:i/>
          <w:color w:val="000000"/>
        </w:rPr>
        <w:t>z</w:t>
      </w:r>
      <w:r>
        <w:rPr>
          <w:color w:val="000000"/>
        </w:rPr>
        <w:t>, in the argument:</w:t>
      </w:r>
      <w:bookmarkEnd w:id="52"/>
    </w:p>
    <w:p w14:paraId="2721146C" w14:textId="77777777" w:rsidR="002A1CC5" w:rsidRDefault="002A1CC5">
      <w:pPr>
        <w:pStyle w:val="c"/>
      </w:pPr>
    </w:p>
    <w:p w14:paraId="3B192A9B" w14:textId="77777777" w:rsidR="002A1CC5" w:rsidRPr="004D6FBE" w:rsidRDefault="002A1CC5">
      <w:pPr>
        <w:pStyle w:val="c"/>
        <w:rPr>
          <w:rFonts w:eastAsia="Courier"/>
          <w:color w:val="FF0000"/>
        </w:rPr>
      </w:pPr>
      <w:proofErr w:type="gramStart"/>
      <w:r w:rsidRPr="004D6FBE">
        <w:rPr>
          <w:rFonts w:eastAsia="Courier"/>
          <w:color w:val="FF0000"/>
        </w:rPr>
        <w:t>z</w:t>
      </w:r>
      <w:proofErr w:type="gramEnd"/>
      <w:r w:rsidRPr="004D6FBE">
        <w:rPr>
          <w:rFonts w:eastAsia="Courier"/>
          <w:color w:val="FF0000"/>
        </w:rPr>
        <w:t xml:space="preserve"> = </w:t>
      </w:r>
      <w:proofErr w:type="spellStart"/>
      <w:r w:rsidRPr="004D6FBE">
        <w:rPr>
          <w:rFonts w:eastAsia="Courier"/>
          <w:color w:val="FF0000"/>
        </w:rPr>
        <w:t>sym</w:t>
      </w:r>
      <w:proofErr w:type="spellEnd"/>
      <w:r w:rsidRPr="004D6FBE">
        <w:rPr>
          <w:rFonts w:eastAsia="Courier"/>
          <w:color w:val="FF0000"/>
        </w:rPr>
        <w:t>('z');</w:t>
      </w:r>
    </w:p>
    <w:p w14:paraId="4F845F10" w14:textId="77777777" w:rsidR="002A1CC5" w:rsidRPr="004D6FBE" w:rsidRDefault="002A1CC5">
      <w:pPr>
        <w:pStyle w:val="c"/>
        <w:rPr>
          <w:color w:val="FF0000"/>
        </w:rPr>
      </w:pPr>
      <w:proofErr w:type="spellStart"/>
      <w:proofErr w:type="gramStart"/>
      <w:r w:rsidRPr="004D6FBE">
        <w:rPr>
          <w:rFonts w:eastAsia="Courier"/>
          <w:color w:val="FF0000"/>
        </w:rPr>
        <w:t>sqr</w:t>
      </w:r>
      <w:proofErr w:type="spellEnd"/>
      <w:proofErr w:type="gramEnd"/>
      <w:r w:rsidRPr="004D6FBE">
        <w:rPr>
          <w:rFonts w:eastAsia="Courier"/>
          <w:color w:val="FF0000"/>
        </w:rPr>
        <w:t>(</w:t>
      </w:r>
      <w:r w:rsidRPr="004D6FBE">
        <w:rPr>
          <w:rFonts w:eastAsia="Courier"/>
          <w:b/>
          <w:color w:val="FF0000"/>
        </w:rPr>
        <w:t>5 * z</w:t>
      </w:r>
      <w:r w:rsidRPr="004D6FBE">
        <w:rPr>
          <w:rFonts w:eastAsia="Courier"/>
          <w:color w:val="FF0000"/>
        </w:rPr>
        <w:t>)</w:t>
      </w:r>
    </w:p>
    <w:p w14:paraId="243FD217" w14:textId="77777777" w:rsidR="002A1CC5" w:rsidRDefault="002A1CC5">
      <w:pPr>
        <w:pStyle w:val="c"/>
      </w:pPr>
    </w:p>
    <w:p w14:paraId="3F6B77B3" w14:textId="77777777" w:rsidR="002A1CC5" w:rsidRDefault="002A1CC5">
      <w:pPr>
        <w:pStyle w:val="t"/>
        <w:rPr>
          <w:color w:val="000000"/>
        </w:rPr>
      </w:pPr>
      <w:r>
        <w:t>This call to</w:t>
      </w:r>
      <w:r>
        <w:rPr>
          <w:i/>
        </w:rPr>
        <w:t xml:space="preserve"> </w:t>
      </w:r>
      <w:r w:rsidRPr="00EE5541">
        <w:t>the function</w:t>
      </w:r>
      <w:r>
        <w:t xml:space="preserve"> returns</w:t>
      </w:r>
      <w:r>
        <w:rPr>
          <w:color w:val="000000"/>
        </w:rPr>
        <w:t xml:space="preserve"> the square of 5</w:t>
      </w:r>
      <w:r>
        <w:rPr>
          <w:i/>
          <w:color w:val="000000"/>
        </w:rPr>
        <w:t>z</w:t>
      </w:r>
      <w:r>
        <w:rPr>
          <w:color w:val="000000"/>
        </w:rPr>
        <w:t>, which is 25</w:t>
      </w:r>
      <w:r>
        <w:rPr>
          <w:i/>
          <w:color w:val="000000"/>
        </w:rPr>
        <w:t>z</w:t>
      </w:r>
      <w:r>
        <w:rPr>
          <w:color w:val="000000"/>
          <w:vertAlign w:val="superscript"/>
        </w:rPr>
        <w:t>2</w:t>
      </w:r>
      <w:r>
        <w:rPr>
          <w:color w:val="000000"/>
        </w:rPr>
        <w:t>.</w:t>
      </w:r>
    </w:p>
    <w:p w14:paraId="18DBE279" w14:textId="77777777" w:rsidR="002A1CC5" w:rsidRDefault="002A1CC5">
      <w:pPr>
        <w:pStyle w:val="t"/>
      </w:pPr>
    </w:p>
    <w:p w14:paraId="468C0AA2" w14:textId="77777777" w:rsidR="002A1CC5" w:rsidRDefault="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14</w:t>
      </w:r>
      <w:r w:rsidR="006C1087">
        <w:rPr>
          <w:noProof/>
        </w:rPr>
        <w:fldChar w:fldCharType="end"/>
      </w:r>
      <w:r>
        <w:tab/>
      </w:r>
    </w:p>
    <w:p w14:paraId="0580B80E" w14:textId="77777777" w:rsidR="002A1CC5" w:rsidRDefault="002A1CC5">
      <w:pPr>
        <w:pStyle w:val="p"/>
        <w:rPr>
          <w:color w:val="000000"/>
        </w:rPr>
      </w:pPr>
      <w:r w:rsidRPr="004121E8">
        <w:rPr>
          <w:b/>
          <w:color w:val="000000"/>
        </w:rPr>
        <w:lastRenderedPageBreak/>
        <w:t>a.</w:t>
      </w:r>
      <w:r>
        <w:rPr>
          <w:color w:val="000000"/>
        </w:rPr>
        <w:tab/>
      </w:r>
      <w:bookmarkStart w:id="53" w:name="OLE_LINK100"/>
      <w:r>
        <w:rPr>
          <w:color w:val="000000"/>
        </w:rPr>
        <w:t xml:space="preserve">Clear any possible values for </w:t>
      </w:r>
      <w:r>
        <w:rPr>
          <w:i/>
          <w:color w:val="000000"/>
        </w:rPr>
        <w:t>p</w:t>
      </w:r>
      <w:r>
        <w:rPr>
          <w:color w:val="000000"/>
        </w:rPr>
        <w:t xml:space="preserve"> and </w:t>
      </w:r>
      <w:r>
        <w:rPr>
          <w:i/>
          <w:color w:val="000000"/>
        </w:rPr>
        <w:t>t</w:t>
      </w:r>
      <w:r>
        <w:rPr>
          <w:color w:val="000000"/>
        </w:rPr>
        <w:t>.</w:t>
      </w:r>
      <w:bookmarkEnd w:id="53"/>
      <w:r>
        <w:rPr>
          <w:color w:val="000000"/>
        </w:rPr>
        <w:t xml:space="preserve">  </w:t>
      </w:r>
    </w:p>
    <w:p w14:paraId="3621A456" w14:textId="77777777" w:rsidR="002A1CC5" w:rsidRDefault="002A1CC5">
      <w:pPr>
        <w:pStyle w:val="p"/>
        <w:rPr>
          <w:color w:val="000000"/>
        </w:rPr>
      </w:pPr>
      <w:r w:rsidRPr="004121E8">
        <w:rPr>
          <w:b/>
          <w:color w:val="000000"/>
        </w:rPr>
        <w:t>b.</w:t>
      </w:r>
      <w:r>
        <w:rPr>
          <w:color w:val="000000"/>
        </w:rPr>
        <w:tab/>
        <w:t xml:space="preserve">Define the population function </w:t>
      </w:r>
      <w:proofErr w:type="gramStart"/>
      <w:r>
        <w:rPr>
          <w:i/>
          <w:color w:val="000000"/>
        </w:rPr>
        <w:t>p</w:t>
      </w:r>
      <w:r>
        <w:rPr>
          <w:color w:val="000000"/>
        </w:rPr>
        <w:t>(</w:t>
      </w:r>
      <w:proofErr w:type="gramEnd"/>
      <w:r>
        <w:rPr>
          <w:i/>
          <w:color w:val="000000"/>
        </w:rPr>
        <w:t>t</w:t>
      </w:r>
      <w:r>
        <w:rPr>
          <w:color w:val="000000"/>
        </w:rPr>
        <w:t>) = 100</w:t>
      </w:r>
      <w:r>
        <w:t>e</w:t>
      </w:r>
      <w:r>
        <w:rPr>
          <w:vertAlign w:val="superscript"/>
        </w:rPr>
        <w:t>0.1</w:t>
      </w:r>
      <w:r>
        <w:rPr>
          <w:i/>
          <w:vertAlign w:val="superscript"/>
        </w:rPr>
        <w:t>t</w:t>
      </w:r>
      <w:r>
        <w:rPr>
          <w:color w:val="000000"/>
        </w:rPr>
        <w:t xml:space="preserve">. </w:t>
      </w:r>
    </w:p>
    <w:p w14:paraId="43AA5A5F" w14:textId="77777777" w:rsidR="002A1CC5" w:rsidRDefault="002A1CC5">
      <w:pPr>
        <w:pStyle w:val="p"/>
      </w:pPr>
      <w:r w:rsidRPr="004121E8">
        <w:rPr>
          <w:b/>
          <w:color w:val="000000"/>
        </w:rPr>
        <w:t>c.</w:t>
      </w:r>
      <w:r>
        <w:rPr>
          <w:color w:val="000000"/>
        </w:rPr>
        <w:tab/>
        <w:t xml:space="preserve">Evaluate </w:t>
      </w:r>
      <w:r>
        <w:rPr>
          <w:i/>
          <w:color w:val="000000"/>
        </w:rPr>
        <w:t>p</w:t>
      </w:r>
      <w:r>
        <w:rPr>
          <w:color w:val="000000"/>
        </w:rPr>
        <w:t xml:space="preserve"> at </w:t>
      </w:r>
      <w:r>
        <w:rPr>
          <w:i/>
          <w:color w:val="000000"/>
        </w:rPr>
        <w:t>t</w:t>
      </w:r>
      <w:r>
        <w:rPr>
          <w:color w:val="000000"/>
        </w:rPr>
        <w:t xml:space="preserve"> = 12.  </w:t>
      </w:r>
    </w:p>
    <w:p w14:paraId="7959D443" w14:textId="77777777" w:rsidR="002A1CC5" w:rsidRDefault="002A1CC5">
      <w:pPr>
        <w:pStyle w:val="b"/>
      </w:pPr>
      <w:r>
        <w:t>Online Documentation</w:t>
      </w:r>
    </w:p>
    <w:p w14:paraId="063101CF" w14:textId="61A103F2" w:rsidR="002A1CC5" w:rsidRDefault="002A1CC5">
      <w:pPr>
        <w:pStyle w:val="t"/>
      </w:pPr>
      <w:bookmarkStart w:id="54" w:name="OLE_LINK103"/>
      <w:r w:rsidRPr="00937B1F">
        <w:t xml:space="preserve">We can obtain extensive online help under </w:t>
      </w:r>
      <w:r w:rsidR="00297E81" w:rsidRPr="00937B1F">
        <w:rPr>
          <w:b/>
          <w:i/>
        </w:rPr>
        <w:t>Help</w:t>
      </w:r>
      <w:r w:rsidR="00297E81">
        <w:t xml:space="preserve"> </w:t>
      </w:r>
      <w:r w:rsidR="003473E1">
        <w:t>(</w:t>
      </w:r>
      <w:r w:rsidR="003473E1">
        <w:rPr>
          <w:noProof/>
        </w:rPr>
        <w:drawing>
          <wp:inline distT="0" distB="0" distL="0" distR="0" wp14:anchorId="79213294" wp14:editId="13DC320E">
            <wp:extent cx="179451" cy="345098"/>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09 at 6.19.10 PM.png"/>
                    <pic:cNvPicPr/>
                  </pic:nvPicPr>
                  <pic:blipFill>
                    <a:blip r:embed="rId11">
                      <a:extLst>
                        <a:ext uri="{28A0092B-C50C-407E-A947-70E740481C1C}">
                          <a14:useLocalDpi xmlns:a14="http://schemas.microsoft.com/office/drawing/2010/main" val="0"/>
                        </a:ext>
                      </a:extLst>
                    </a:blip>
                    <a:stretch>
                      <a:fillRect/>
                    </a:stretch>
                  </pic:blipFill>
                  <pic:spPr>
                    <a:xfrm>
                      <a:off x="0" y="0"/>
                      <a:ext cx="180336" cy="346800"/>
                    </a:xfrm>
                    <a:prstGeom prst="rect">
                      <a:avLst/>
                    </a:prstGeom>
                  </pic:spPr>
                </pic:pic>
              </a:graphicData>
            </a:graphic>
          </wp:inline>
        </w:drawing>
      </w:r>
      <w:r w:rsidR="003473E1">
        <w:t xml:space="preserve">) </w:t>
      </w:r>
      <w:r w:rsidR="00297E81">
        <w:t xml:space="preserve">on the </w:t>
      </w:r>
      <w:r w:rsidR="003473E1">
        <w:t xml:space="preserve">Command Window </w:t>
      </w:r>
      <w:proofErr w:type="spellStart"/>
      <w:r w:rsidR="00297E81">
        <w:t>toolstrip</w:t>
      </w:r>
      <w:proofErr w:type="spellEnd"/>
      <w:r w:rsidR="00297E81">
        <w:t xml:space="preserve"> </w:t>
      </w:r>
      <w:r w:rsidRPr="00937B1F">
        <w:t>by selecting</w:t>
      </w:r>
      <w:r w:rsidR="00297E81">
        <w:t xml:space="preserve"> such items as</w:t>
      </w:r>
      <w:r w:rsidRPr="00937B1F">
        <w:t xml:space="preserve"> </w:t>
      </w:r>
      <w:r w:rsidR="00297E81">
        <w:rPr>
          <w:b/>
          <w:i/>
        </w:rPr>
        <w:t>Documentation</w:t>
      </w:r>
      <w:r>
        <w:t xml:space="preserve"> </w:t>
      </w:r>
      <w:r w:rsidR="00297E81">
        <w:t xml:space="preserve">(select </w:t>
      </w:r>
      <w:r w:rsidR="00297E81">
        <w:rPr>
          <w:i/>
        </w:rPr>
        <w:t>MATLAB</w:t>
      </w:r>
      <w:r w:rsidR="00297E81">
        <w:t xml:space="preserve"> software) or</w:t>
      </w:r>
      <w:r>
        <w:t xml:space="preserve"> </w:t>
      </w:r>
      <w:r w:rsidR="00297E81">
        <w:rPr>
          <w:b/>
          <w:i/>
        </w:rPr>
        <w:t>Examples</w:t>
      </w:r>
      <w:r>
        <w:t xml:space="preserve">. </w:t>
      </w:r>
      <w:r w:rsidR="00297E81">
        <w:t xml:space="preserve"> </w:t>
      </w:r>
      <w:r>
        <w:t xml:space="preserve">In </w:t>
      </w:r>
      <w:r w:rsidR="00297E81">
        <w:t>the</w:t>
      </w:r>
      <w:r>
        <w:t xml:space="preserve"> resulting help window</w:t>
      </w:r>
      <w:r w:rsidRPr="001B297D">
        <w:t>, we</w:t>
      </w:r>
      <w:r w:rsidR="00297E81">
        <w:t xml:space="preserve"> can type the name of an item </w:t>
      </w:r>
      <w:r w:rsidRPr="00937B1F">
        <w:t>or maneuver through the various menus to the desired help.</w:t>
      </w:r>
    </w:p>
    <w:p w14:paraId="211F123B" w14:textId="77777777" w:rsidR="002A1CC5" w:rsidRDefault="00297E81">
      <w:pPr>
        <w:pStyle w:val="t"/>
      </w:pPr>
      <w:r>
        <w:tab/>
      </w:r>
      <w:r w:rsidR="002A1CC5">
        <w:t xml:space="preserve">To find out information about a function, we can also type </w:t>
      </w:r>
      <w:r w:rsidR="002A1CC5" w:rsidRPr="00B7184C">
        <w:rPr>
          <w:b/>
          <w:i/>
        </w:rPr>
        <w:t>help</w:t>
      </w:r>
      <w:r w:rsidR="002A1CC5">
        <w:t xml:space="preserve"> followed by the name, such as the following statement to obtain information on the </w:t>
      </w:r>
      <w:r w:rsidR="002A1CC5">
        <w:rPr>
          <w:i/>
        </w:rPr>
        <w:t>MATLAB</w:t>
      </w:r>
      <w:r w:rsidR="002A1CC5">
        <w:t xml:space="preserve"> function </w:t>
      </w:r>
      <w:r w:rsidR="002A1CC5">
        <w:rPr>
          <w:i/>
        </w:rPr>
        <w:t>log:</w:t>
      </w:r>
    </w:p>
    <w:bookmarkEnd w:id="54"/>
    <w:p w14:paraId="400B2578" w14:textId="77777777" w:rsidR="002A1CC5" w:rsidRDefault="002A1CC5">
      <w:pPr>
        <w:pStyle w:val="c"/>
        <w:rPr>
          <w:b/>
        </w:rPr>
      </w:pPr>
    </w:p>
    <w:p w14:paraId="06A943BD" w14:textId="77777777" w:rsidR="002A1CC5" w:rsidRPr="004D6FBE" w:rsidRDefault="002A1CC5">
      <w:pPr>
        <w:pStyle w:val="c"/>
        <w:rPr>
          <w:b/>
          <w:color w:val="FF0000"/>
        </w:rPr>
      </w:pPr>
      <w:proofErr w:type="gramStart"/>
      <w:r w:rsidRPr="004D6FBE">
        <w:rPr>
          <w:b/>
          <w:color w:val="FF0000"/>
        </w:rPr>
        <w:t>help</w:t>
      </w:r>
      <w:proofErr w:type="gramEnd"/>
      <w:r w:rsidRPr="004D6FBE">
        <w:rPr>
          <w:b/>
          <w:color w:val="FF0000"/>
        </w:rPr>
        <w:t xml:space="preserve"> </w:t>
      </w:r>
      <w:r w:rsidRPr="004D6FBE">
        <w:rPr>
          <w:color w:val="FF0000"/>
        </w:rPr>
        <w:t>log</w:t>
      </w:r>
    </w:p>
    <w:p w14:paraId="269866A7" w14:textId="77777777" w:rsidR="002A1CC5" w:rsidRDefault="002A1CC5">
      <w:pPr>
        <w:pStyle w:val="c"/>
        <w:rPr>
          <w:b/>
        </w:rPr>
      </w:pPr>
    </w:p>
    <w:p w14:paraId="3FA6E8F6" w14:textId="77777777" w:rsidR="002A1CC5" w:rsidRDefault="002A1CC5">
      <w:pPr>
        <w:pStyle w:val="t"/>
      </w:pPr>
      <w:r>
        <w:t>In response, the system returns the following documentation with hot links to additional information:</w:t>
      </w:r>
    </w:p>
    <w:p w14:paraId="01440C79" w14:textId="77777777" w:rsidR="002A1CC5" w:rsidRDefault="002A1CC5">
      <w:pPr>
        <w:pStyle w:val="c"/>
        <w:rPr>
          <w:b/>
        </w:rPr>
      </w:pPr>
    </w:p>
    <w:p w14:paraId="2A9F2F09" w14:textId="77777777" w:rsidR="0000278F" w:rsidRPr="0000278F" w:rsidRDefault="0000278F" w:rsidP="0000278F">
      <w:pPr>
        <w:pStyle w:val="c"/>
        <w:rPr>
          <w:color w:val="0000FF"/>
        </w:rPr>
      </w:pPr>
      <w:proofErr w:type="gramStart"/>
      <w:r w:rsidRPr="0000278F">
        <w:rPr>
          <w:color w:val="0000FF"/>
        </w:rPr>
        <w:t>log</w:t>
      </w:r>
      <w:proofErr w:type="gramEnd"/>
      <w:r w:rsidRPr="0000278F">
        <w:rPr>
          <w:color w:val="0000FF"/>
        </w:rPr>
        <w:t xml:space="preserve">    Natural logarithm.</w:t>
      </w:r>
    </w:p>
    <w:p w14:paraId="37DC4523" w14:textId="77777777" w:rsidR="0000278F" w:rsidRPr="0000278F" w:rsidRDefault="0000278F" w:rsidP="0000278F">
      <w:pPr>
        <w:pStyle w:val="c"/>
        <w:rPr>
          <w:color w:val="0000FF"/>
        </w:rPr>
      </w:pPr>
      <w:r w:rsidRPr="0000278F">
        <w:rPr>
          <w:color w:val="0000FF"/>
        </w:rPr>
        <w:t xml:space="preserve">    </w:t>
      </w:r>
      <w:proofErr w:type="gramStart"/>
      <w:r w:rsidRPr="0000278F">
        <w:rPr>
          <w:color w:val="0000FF"/>
        </w:rPr>
        <w:t>log</w:t>
      </w:r>
      <w:proofErr w:type="gramEnd"/>
      <w:r w:rsidRPr="0000278F">
        <w:rPr>
          <w:color w:val="0000FF"/>
        </w:rPr>
        <w:t>(X) is the natural logarithm of the elements of X.</w:t>
      </w:r>
    </w:p>
    <w:p w14:paraId="18551F07" w14:textId="77777777" w:rsidR="0000278F" w:rsidRPr="0000278F" w:rsidRDefault="0000278F" w:rsidP="0000278F">
      <w:pPr>
        <w:pStyle w:val="c"/>
        <w:rPr>
          <w:color w:val="0000FF"/>
        </w:rPr>
      </w:pPr>
      <w:r w:rsidRPr="0000278F">
        <w:rPr>
          <w:color w:val="0000FF"/>
        </w:rPr>
        <w:t xml:space="preserve">    Complex results are produced if X is not positive.</w:t>
      </w:r>
    </w:p>
    <w:p w14:paraId="14942078" w14:textId="77777777" w:rsidR="0000278F" w:rsidRPr="0000278F" w:rsidRDefault="0000278F" w:rsidP="0000278F">
      <w:pPr>
        <w:pStyle w:val="c"/>
        <w:rPr>
          <w:color w:val="0000FF"/>
        </w:rPr>
      </w:pPr>
      <w:r w:rsidRPr="0000278F">
        <w:rPr>
          <w:color w:val="0000FF"/>
        </w:rPr>
        <w:t xml:space="preserve"> </w:t>
      </w:r>
    </w:p>
    <w:p w14:paraId="11AE55AB" w14:textId="77777777" w:rsidR="0000278F" w:rsidRPr="0000278F" w:rsidRDefault="0000278F" w:rsidP="0000278F">
      <w:pPr>
        <w:pStyle w:val="c"/>
        <w:rPr>
          <w:color w:val="0000FF"/>
        </w:rPr>
      </w:pPr>
      <w:r w:rsidRPr="0000278F">
        <w:rPr>
          <w:color w:val="0000FF"/>
        </w:rPr>
        <w:t xml:space="preserve">    See also log1p, log2, log10, </w:t>
      </w:r>
      <w:proofErr w:type="spellStart"/>
      <w:r w:rsidRPr="0000278F">
        <w:rPr>
          <w:color w:val="0000FF"/>
        </w:rPr>
        <w:t>exp</w:t>
      </w:r>
      <w:proofErr w:type="spellEnd"/>
      <w:r w:rsidRPr="0000278F">
        <w:rPr>
          <w:color w:val="0000FF"/>
        </w:rPr>
        <w:t xml:space="preserve">, </w:t>
      </w:r>
      <w:proofErr w:type="spellStart"/>
      <w:r w:rsidRPr="0000278F">
        <w:rPr>
          <w:color w:val="0000FF"/>
        </w:rPr>
        <w:t>logm</w:t>
      </w:r>
      <w:proofErr w:type="spellEnd"/>
      <w:r w:rsidRPr="0000278F">
        <w:rPr>
          <w:color w:val="0000FF"/>
        </w:rPr>
        <w:t xml:space="preserve">, </w:t>
      </w:r>
      <w:proofErr w:type="spellStart"/>
      <w:proofErr w:type="gramStart"/>
      <w:r w:rsidRPr="0000278F">
        <w:rPr>
          <w:color w:val="0000FF"/>
        </w:rPr>
        <w:t>reallog</w:t>
      </w:r>
      <w:proofErr w:type="spellEnd"/>
      <w:proofErr w:type="gramEnd"/>
      <w:r w:rsidRPr="0000278F">
        <w:rPr>
          <w:color w:val="0000FF"/>
        </w:rPr>
        <w:t>.</w:t>
      </w:r>
    </w:p>
    <w:p w14:paraId="68192BD4" w14:textId="77777777" w:rsidR="0000278F" w:rsidRPr="0000278F" w:rsidRDefault="0000278F" w:rsidP="0000278F">
      <w:pPr>
        <w:pStyle w:val="c"/>
        <w:rPr>
          <w:color w:val="0000FF"/>
        </w:rPr>
      </w:pPr>
    </w:p>
    <w:p w14:paraId="28B35263" w14:textId="77777777" w:rsidR="0000278F" w:rsidRPr="0000278F" w:rsidRDefault="0000278F" w:rsidP="0000278F">
      <w:pPr>
        <w:pStyle w:val="c"/>
        <w:rPr>
          <w:color w:val="0000FF"/>
        </w:rPr>
      </w:pPr>
      <w:r w:rsidRPr="0000278F">
        <w:rPr>
          <w:color w:val="0000FF"/>
        </w:rPr>
        <w:t xml:space="preserve">    Overloaded methods:</w:t>
      </w:r>
    </w:p>
    <w:p w14:paraId="026C68CD" w14:textId="77777777" w:rsidR="0000278F" w:rsidRPr="0000278F" w:rsidRDefault="0000278F" w:rsidP="0000278F">
      <w:pPr>
        <w:pStyle w:val="c"/>
        <w:rPr>
          <w:color w:val="0000FF"/>
        </w:rPr>
      </w:pPr>
      <w:r w:rsidRPr="0000278F">
        <w:rPr>
          <w:color w:val="0000FF"/>
        </w:rPr>
        <w:t xml:space="preserve">       </w:t>
      </w:r>
      <w:proofErr w:type="spellStart"/>
      <w:proofErr w:type="gramStart"/>
      <w:r w:rsidRPr="0000278F">
        <w:rPr>
          <w:color w:val="0000FF"/>
        </w:rPr>
        <w:t>sym</w:t>
      </w:r>
      <w:proofErr w:type="spellEnd"/>
      <w:proofErr w:type="gramEnd"/>
      <w:r w:rsidRPr="0000278F">
        <w:rPr>
          <w:color w:val="0000FF"/>
        </w:rPr>
        <w:t>/log</w:t>
      </w:r>
    </w:p>
    <w:p w14:paraId="13FD22DE" w14:textId="77777777" w:rsidR="0000278F" w:rsidRPr="0000278F" w:rsidRDefault="0000278F" w:rsidP="0000278F">
      <w:pPr>
        <w:pStyle w:val="c"/>
        <w:rPr>
          <w:color w:val="0000FF"/>
        </w:rPr>
      </w:pPr>
      <w:r w:rsidRPr="0000278F">
        <w:rPr>
          <w:color w:val="0000FF"/>
        </w:rPr>
        <w:t xml:space="preserve">       </w:t>
      </w:r>
      <w:proofErr w:type="spellStart"/>
      <w:proofErr w:type="gramStart"/>
      <w:r w:rsidRPr="0000278F">
        <w:rPr>
          <w:color w:val="0000FF"/>
        </w:rPr>
        <w:t>codistributed</w:t>
      </w:r>
      <w:proofErr w:type="spellEnd"/>
      <w:proofErr w:type="gramEnd"/>
      <w:r w:rsidRPr="0000278F">
        <w:rPr>
          <w:color w:val="0000FF"/>
        </w:rPr>
        <w:t>/log</w:t>
      </w:r>
    </w:p>
    <w:p w14:paraId="712F606F" w14:textId="77777777" w:rsidR="0000278F" w:rsidRPr="0000278F" w:rsidRDefault="0000278F" w:rsidP="0000278F">
      <w:pPr>
        <w:pStyle w:val="c"/>
        <w:rPr>
          <w:color w:val="0000FF"/>
        </w:rPr>
      </w:pPr>
      <w:r w:rsidRPr="0000278F">
        <w:rPr>
          <w:color w:val="0000FF"/>
        </w:rPr>
        <w:t xml:space="preserve">       </w:t>
      </w:r>
      <w:proofErr w:type="spellStart"/>
      <w:proofErr w:type="gramStart"/>
      <w:r w:rsidRPr="0000278F">
        <w:rPr>
          <w:color w:val="0000FF"/>
        </w:rPr>
        <w:t>gpuArray</w:t>
      </w:r>
      <w:proofErr w:type="spellEnd"/>
      <w:proofErr w:type="gramEnd"/>
      <w:r w:rsidRPr="0000278F">
        <w:rPr>
          <w:color w:val="0000FF"/>
        </w:rPr>
        <w:t>/log</w:t>
      </w:r>
    </w:p>
    <w:p w14:paraId="41938599" w14:textId="77777777" w:rsidR="0000278F" w:rsidRPr="0000278F" w:rsidRDefault="0000278F" w:rsidP="0000278F">
      <w:pPr>
        <w:pStyle w:val="c"/>
        <w:rPr>
          <w:color w:val="0000FF"/>
        </w:rPr>
      </w:pPr>
    </w:p>
    <w:p w14:paraId="53792169" w14:textId="77777777" w:rsidR="0000278F" w:rsidRPr="0000278F" w:rsidRDefault="0000278F" w:rsidP="0000278F">
      <w:pPr>
        <w:pStyle w:val="c"/>
        <w:rPr>
          <w:color w:val="0000FF"/>
        </w:rPr>
      </w:pPr>
      <w:r w:rsidRPr="0000278F">
        <w:rPr>
          <w:color w:val="0000FF"/>
        </w:rPr>
        <w:t xml:space="preserve">    Reference page in Help browser</w:t>
      </w:r>
    </w:p>
    <w:p w14:paraId="6903A963" w14:textId="77777777" w:rsidR="0000278F" w:rsidRPr="0000278F" w:rsidRDefault="0000278F" w:rsidP="0000278F">
      <w:pPr>
        <w:pStyle w:val="c"/>
        <w:rPr>
          <w:color w:val="0000FF"/>
        </w:rPr>
      </w:pPr>
      <w:r w:rsidRPr="0000278F">
        <w:rPr>
          <w:color w:val="0000FF"/>
        </w:rPr>
        <w:t xml:space="preserve">       </w:t>
      </w:r>
      <w:proofErr w:type="gramStart"/>
      <w:r w:rsidRPr="0000278F">
        <w:rPr>
          <w:color w:val="0000FF"/>
        </w:rPr>
        <w:t>doc</w:t>
      </w:r>
      <w:proofErr w:type="gramEnd"/>
      <w:r w:rsidRPr="0000278F">
        <w:rPr>
          <w:color w:val="0000FF"/>
        </w:rPr>
        <w:t xml:space="preserve"> log</w:t>
      </w:r>
    </w:p>
    <w:p w14:paraId="4C86188D" w14:textId="77777777" w:rsidR="002A1CC5" w:rsidRDefault="002A1CC5">
      <w:pPr>
        <w:pStyle w:val="c"/>
      </w:pPr>
    </w:p>
    <w:p w14:paraId="4F68AE0A"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15</w:t>
      </w:r>
      <w:r w:rsidR="006C1087">
        <w:rPr>
          <w:noProof/>
        </w:rPr>
        <w:fldChar w:fldCharType="end"/>
      </w:r>
      <w:r>
        <w:rPr>
          <w:b w:val="0"/>
        </w:rPr>
        <w:tab/>
      </w:r>
    </w:p>
    <w:p w14:paraId="7DE9A725" w14:textId="77777777" w:rsidR="002A1CC5" w:rsidRDefault="002A1CC5">
      <w:pPr>
        <w:pStyle w:val="p"/>
      </w:pPr>
      <w:r w:rsidRPr="004121E8">
        <w:rPr>
          <w:b/>
        </w:rPr>
        <w:t>a.</w:t>
      </w:r>
      <w:r>
        <w:tab/>
        <w:t xml:space="preserve">By typing a command, obtain help on the function </w:t>
      </w:r>
      <w:r>
        <w:rPr>
          <w:i/>
        </w:rPr>
        <w:t>exp</w:t>
      </w:r>
      <w:r>
        <w:t>.</w:t>
      </w:r>
    </w:p>
    <w:p w14:paraId="07BE3DC4" w14:textId="708AC7C8" w:rsidR="002A1CC5" w:rsidRPr="00937B1F" w:rsidRDefault="002A1CC5">
      <w:pPr>
        <w:pStyle w:val="p"/>
      </w:pPr>
      <w:r w:rsidRPr="004121E8">
        <w:rPr>
          <w:b/>
        </w:rPr>
        <w:t>b.</w:t>
      </w:r>
      <w:r>
        <w:tab/>
      </w:r>
      <w:bookmarkStart w:id="55" w:name="OLE_LINK107"/>
      <w:bookmarkStart w:id="56" w:name="OLE_LINK108"/>
      <w:r>
        <w:t xml:space="preserve">List two ways to obtain help on the function </w:t>
      </w:r>
      <w:r>
        <w:rPr>
          <w:i/>
        </w:rPr>
        <w:t>exp</w:t>
      </w:r>
      <w:bookmarkEnd w:id="55"/>
      <w:bookmarkEnd w:id="56"/>
      <w:r>
        <w:t>.</w:t>
      </w:r>
    </w:p>
    <w:p w14:paraId="28543D7B" w14:textId="77777777" w:rsidR="002A1CC5" w:rsidRDefault="002A1CC5">
      <w:pPr>
        <w:pStyle w:val="b"/>
      </w:pPr>
      <w:r>
        <w:t>Displaying</w:t>
      </w:r>
    </w:p>
    <w:p w14:paraId="42C750C7" w14:textId="77777777" w:rsidR="002A1CC5" w:rsidRDefault="002A1CC5">
      <w:pPr>
        <w:pStyle w:val="t"/>
      </w:pPr>
      <w:bookmarkStart w:id="57" w:name="OLE_LINK109"/>
      <w:bookmarkStart w:id="58" w:name="OLE_LINK110"/>
      <w:r>
        <w:t xml:space="preserve">Sometimes, particularly when doing error checking, we wish to display intermediate results.  To do so, we can employ the </w:t>
      </w:r>
      <w:proofErr w:type="spellStart"/>
      <w:r>
        <w:rPr>
          <w:b/>
          <w:i/>
        </w:rPr>
        <w:t>disp</w:t>
      </w:r>
      <w:proofErr w:type="spellEnd"/>
      <w:r>
        <w:t xml:space="preserve"> function.  To display the value of a variable without variable name and line feed, we can use the following form:</w:t>
      </w:r>
    </w:p>
    <w:p w14:paraId="7372CBDD" w14:textId="77777777" w:rsidR="002A1CC5" w:rsidRDefault="002A1CC5">
      <w:pPr>
        <w:pStyle w:val="c"/>
      </w:pPr>
    </w:p>
    <w:p w14:paraId="1603DADE" w14:textId="77777777" w:rsidR="002A1CC5" w:rsidRDefault="002A1CC5">
      <w:pPr>
        <w:pStyle w:val="c"/>
      </w:pPr>
      <w:proofErr w:type="spellStart"/>
      <w:proofErr w:type="gramStart"/>
      <w:r>
        <w:rPr>
          <w:b/>
        </w:rPr>
        <w:t>disp</w:t>
      </w:r>
      <w:proofErr w:type="spellEnd"/>
      <w:proofErr w:type="gramEnd"/>
      <w:r>
        <w:t>(</w:t>
      </w:r>
      <w:r w:rsidRPr="001C77E5">
        <w:rPr>
          <w:i/>
        </w:rPr>
        <w:t>variable</w:t>
      </w:r>
      <w:r>
        <w:t>)</w:t>
      </w:r>
    </w:p>
    <w:p w14:paraId="2CF03A9C" w14:textId="77777777" w:rsidR="002A1CC5" w:rsidRDefault="002A1CC5">
      <w:pPr>
        <w:pStyle w:val="c"/>
      </w:pPr>
    </w:p>
    <w:p w14:paraId="170542D9" w14:textId="77777777" w:rsidR="002A1CC5" w:rsidRDefault="002A1CC5">
      <w:pPr>
        <w:pStyle w:val="t"/>
      </w:pPr>
      <w:r>
        <w:t xml:space="preserve"> Another form of the function call employs an array of strings, with the following format:</w:t>
      </w:r>
      <w:bookmarkEnd w:id="57"/>
      <w:bookmarkEnd w:id="58"/>
    </w:p>
    <w:p w14:paraId="3FE23FF2" w14:textId="77777777" w:rsidR="002A1CC5" w:rsidRDefault="002A1CC5">
      <w:pPr>
        <w:pStyle w:val="c"/>
      </w:pPr>
    </w:p>
    <w:p w14:paraId="65BBFAD5" w14:textId="77777777" w:rsidR="002A1CC5" w:rsidRDefault="002A1CC5">
      <w:pPr>
        <w:pStyle w:val="c"/>
      </w:pPr>
      <w:bookmarkStart w:id="59" w:name="OLE_LINK111"/>
      <w:proofErr w:type="spellStart"/>
      <w:proofErr w:type="gramStart"/>
      <w:r>
        <w:rPr>
          <w:b/>
        </w:rPr>
        <w:t>disp</w:t>
      </w:r>
      <w:proofErr w:type="spellEnd"/>
      <w:proofErr w:type="gramEnd"/>
      <w:r>
        <w:t>([</w:t>
      </w:r>
      <w:r>
        <w:rPr>
          <w:i/>
        </w:rPr>
        <w:t>string1</w:t>
      </w:r>
      <w:r>
        <w:t xml:space="preserve">, </w:t>
      </w:r>
      <w:r>
        <w:rPr>
          <w:i/>
        </w:rPr>
        <w:t>string2</w:t>
      </w:r>
      <w:r>
        <w:t xml:space="preserve">, ... </w:t>
      </w:r>
      <w:bookmarkEnd w:id="59"/>
      <w:r>
        <w:t>])</w:t>
      </w:r>
    </w:p>
    <w:p w14:paraId="7792A800" w14:textId="77777777" w:rsidR="002A1CC5" w:rsidRDefault="002A1CC5">
      <w:pPr>
        <w:pStyle w:val="c"/>
      </w:pPr>
    </w:p>
    <w:p w14:paraId="5043F40C" w14:textId="77777777" w:rsidR="002A1CC5" w:rsidRDefault="002A1CC5">
      <w:pPr>
        <w:pStyle w:val="t"/>
      </w:pPr>
      <w:bookmarkStart w:id="60" w:name="OLE_LINK112"/>
      <w:bookmarkStart w:id="61" w:name="OLE_LINK113"/>
      <w:r>
        <w:t>The command displays the strings (</w:t>
      </w:r>
      <w:r>
        <w:rPr>
          <w:i/>
        </w:rPr>
        <w:t>string1</w:t>
      </w:r>
      <w:r>
        <w:t xml:space="preserve">, </w:t>
      </w:r>
      <w:r>
        <w:rPr>
          <w:i/>
        </w:rPr>
        <w:t>string2</w:t>
      </w:r>
      <w:r>
        <w:t xml:space="preserve">, </w:t>
      </w:r>
      <w:proofErr w:type="gramStart"/>
      <w:r>
        <w:t>... )</w:t>
      </w:r>
      <w:proofErr w:type="gramEnd"/>
      <w:r>
        <w:t xml:space="preserve"> with no spaces between them.   For a </w:t>
      </w:r>
      <w:r>
        <w:rPr>
          <w:b/>
        </w:rPr>
        <w:t>string constant</w:t>
      </w:r>
      <w:r>
        <w:t xml:space="preserve">, which is the sequence of characters within apostrophes, </w:t>
      </w:r>
      <w:r>
        <w:rPr>
          <w:i/>
        </w:rPr>
        <w:t>MATLAB</w:t>
      </w:r>
      <w:r>
        <w:t xml:space="preserve"> prints the characters between the apostrophes.  For the value of a variable in such an array, we employ the function </w:t>
      </w:r>
      <w:r>
        <w:rPr>
          <w:b/>
          <w:i/>
        </w:rPr>
        <w:t>num2str</w:t>
      </w:r>
      <w:r>
        <w:t xml:space="preserve"> (number to string), which converts the value of the variable to a string for display.  The following segment displays string constant documentation along with the value of a variable, </w:t>
      </w:r>
      <w:proofErr w:type="spellStart"/>
      <w:r>
        <w:rPr>
          <w:i/>
        </w:rPr>
        <w:t>timeOfExp</w:t>
      </w:r>
      <w:proofErr w:type="spellEnd"/>
      <w:r>
        <w:t>:</w:t>
      </w:r>
      <w:bookmarkEnd w:id="60"/>
      <w:bookmarkEnd w:id="61"/>
    </w:p>
    <w:p w14:paraId="59F64780" w14:textId="77777777" w:rsidR="002A1CC5" w:rsidRDefault="002A1CC5">
      <w:pPr>
        <w:pStyle w:val="c"/>
      </w:pPr>
    </w:p>
    <w:p w14:paraId="5821DCDB" w14:textId="77777777" w:rsidR="002A1CC5" w:rsidRPr="004D6FBE" w:rsidRDefault="002A1CC5">
      <w:pPr>
        <w:pStyle w:val="c"/>
        <w:rPr>
          <w:color w:val="FF0000"/>
        </w:rPr>
      </w:pPr>
      <w:bookmarkStart w:id="62" w:name="OLE_LINK114"/>
      <w:proofErr w:type="spellStart"/>
      <w:proofErr w:type="gramStart"/>
      <w:r w:rsidRPr="004D6FBE">
        <w:rPr>
          <w:b/>
          <w:color w:val="FF0000"/>
        </w:rPr>
        <w:t>disp</w:t>
      </w:r>
      <w:proofErr w:type="spellEnd"/>
      <w:proofErr w:type="gramEnd"/>
      <w:r w:rsidRPr="004D6FBE">
        <w:rPr>
          <w:b/>
          <w:color w:val="FF0000"/>
        </w:rPr>
        <w:t>([</w:t>
      </w:r>
      <w:r w:rsidRPr="004D6FBE">
        <w:rPr>
          <w:color w:val="FF0000"/>
        </w:rPr>
        <w:t xml:space="preserve">'Time = ', </w:t>
      </w:r>
      <w:r w:rsidRPr="004D6FBE">
        <w:rPr>
          <w:b/>
          <w:color w:val="FF0000"/>
        </w:rPr>
        <w:t>num2str(</w:t>
      </w:r>
      <w:proofErr w:type="spellStart"/>
      <w:r w:rsidRPr="004D6FBE">
        <w:rPr>
          <w:color w:val="FF0000"/>
        </w:rPr>
        <w:t>timeOfExp</w:t>
      </w:r>
      <w:proofErr w:type="spellEnd"/>
      <w:r w:rsidRPr="004D6FBE">
        <w:rPr>
          <w:b/>
          <w:color w:val="FF0000"/>
        </w:rPr>
        <w:t>)</w:t>
      </w:r>
      <w:r w:rsidRPr="004D6FBE">
        <w:rPr>
          <w:color w:val="FF0000"/>
        </w:rPr>
        <w:t>, ' seconds</w:t>
      </w:r>
      <w:bookmarkEnd w:id="62"/>
      <w:r w:rsidRPr="004D6FBE">
        <w:rPr>
          <w:color w:val="FF0000"/>
        </w:rPr>
        <w:t>'</w:t>
      </w:r>
      <w:r w:rsidRPr="004D6FBE">
        <w:rPr>
          <w:b/>
          <w:color w:val="FF0000"/>
        </w:rPr>
        <w:t>])</w:t>
      </w:r>
    </w:p>
    <w:p w14:paraId="262291DB" w14:textId="77777777" w:rsidR="002A1CC5" w:rsidRDefault="002A1CC5">
      <w:pPr>
        <w:pStyle w:val="c"/>
      </w:pPr>
    </w:p>
    <w:p w14:paraId="17423F4D" w14:textId="77777777" w:rsidR="002A1CC5" w:rsidRDefault="002A1CC5">
      <w:pPr>
        <w:pStyle w:val="t"/>
      </w:pPr>
      <w:r>
        <w:t xml:space="preserve">If </w:t>
      </w:r>
      <w:proofErr w:type="spellStart"/>
      <w:r>
        <w:rPr>
          <w:i/>
        </w:rPr>
        <w:t>timeOfExp</w:t>
      </w:r>
      <w:proofErr w:type="spellEnd"/>
      <w:r>
        <w:t xml:space="preserve"> has a value of 55.4, the output is as follows:</w:t>
      </w:r>
    </w:p>
    <w:p w14:paraId="63831E0D" w14:textId="77777777" w:rsidR="002A1CC5" w:rsidRDefault="002A1CC5">
      <w:pPr>
        <w:pStyle w:val="c"/>
      </w:pPr>
    </w:p>
    <w:p w14:paraId="3824B197" w14:textId="77777777" w:rsidR="002A1CC5" w:rsidRPr="004D6FBE" w:rsidRDefault="002A1CC5">
      <w:pPr>
        <w:pStyle w:val="c"/>
        <w:rPr>
          <w:color w:val="0000FF"/>
        </w:rPr>
      </w:pPr>
      <w:r w:rsidRPr="004D6FBE">
        <w:rPr>
          <w:color w:val="0000FF"/>
        </w:rPr>
        <w:t>Time = 55.4 seconds</w:t>
      </w:r>
    </w:p>
    <w:p w14:paraId="72BDB1AA" w14:textId="77777777" w:rsidR="002A1CC5" w:rsidRDefault="002A1CC5">
      <w:pPr>
        <w:pStyle w:val="t"/>
      </w:pPr>
    </w:p>
    <w:p w14:paraId="7255AF5B"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16</w:t>
      </w:r>
      <w:r w:rsidR="006C1087">
        <w:rPr>
          <w:noProof/>
        </w:rPr>
        <w:fldChar w:fldCharType="end"/>
      </w:r>
      <w:r>
        <w:rPr>
          <w:b w:val="0"/>
        </w:rPr>
        <w:tab/>
      </w:r>
      <w:bookmarkStart w:id="63" w:name="OLE_LINK115"/>
      <w:bookmarkStart w:id="64" w:name="OLE_LINK116"/>
      <w:r>
        <w:rPr>
          <w:b w:val="0"/>
        </w:rPr>
        <w:t xml:space="preserve">Write a statement to assign 3 to </w:t>
      </w:r>
      <w:r>
        <w:rPr>
          <w:b w:val="0"/>
          <w:i/>
        </w:rPr>
        <w:t>t</w:t>
      </w:r>
      <w:r>
        <w:rPr>
          <w:b w:val="0"/>
        </w:rPr>
        <w:t xml:space="preserve">.  Then, employ </w:t>
      </w:r>
      <w:proofErr w:type="spellStart"/>
      <w:r>
        <w:rPr>
          <w:b w:val="0"/>
          <w:i/>
        </w:rPr>
        <w:t>disp</w:t>
      </w:r>
      <w:proofErr w:type="spellEnd"/>
      <w:r>
        <w:rPr>
          <w:b w:val="0"/>
        </w:rPr>
        <w:t xml:space="preserve"> and </w:t>
      </w:r>
      <w:r>
        <w:rPr>
          <w:b w:val="0"/>
          <w:i/>
        </w:rPr>
        <w:t>num2str</w:t>
      </w:r>
      <w:r>
        <w:rPr>
          <w:b w:val="0"/>
        </w:rPr>
        <w:t xml:space="preserve"> to display "Velocity is", the result of the computation -9.8 * </w:t>
      </w:r>
      <w:r>
        <w:rPr>
          <w:b w:val="0"/>
          <w:i/>
        </w:rPr>
        <w:t>t</w:t>
      </w:r>
      <w:r>
        <w:rPr>
          <w:b w:val="0"/>
        </w:rPr>
        <w:t xml:space="preserve">, and "m/sec."  For proper spacing, be sure to type blanks in the string constants after "is" and before "m/sec".  Output for the </w:t>
      </w:r>
      <w:proofErr w:type="spellStart"/>
      <w:r>
        <w:rPr>
          <w:b w:val="0"/>
          <w:i/>
        </w:rPr>
        <w:t>disp</w:t>
      </w:r>
      <w:proofErr w:type="spellEnd"/>
      <w:r>
        <w:rPr>
          <w:b w:val="0"/>
        </w:rPr>
        <w:t xml:space="preserve"> command should be as follows:</w:t>
      </w:r>
    </w:p>
    <w:p w14:paraId="5C3525C6" w14:textId="77777777" w:rsidR="002A1CC5" w:rsidRPr="004D6FBE" w:rsidRDefault="002A1CC5">
      <w:pPr>
        <w:pStyle w:val="c"/>
        <w:rPr>
          <w:color w:val="0000FF"/>
        </w:rPr>
      </w:pPr>
    </w:p>
    <w:p w14:paraId="7DF71689" w14:textId="77777777" w:rsidR="002A1CC5" w:rsidRPr="004D6FBE" w:rsidRDefault="002A1CC5">
      <w:pPr>
        <w:pStyle w:val="c"/>
        <w:rPr>
          <w:color w:val="0000FF"/>
        </w:rPr>
      </w:pPr>
      <w:r w:rsidRPr="004D6FBE">
        <w:rPr>
          <w:color w:val="0000FF"/>
        </w:rPr>
        <w:t>Velocity is -29.4 m/sec.</w:t>
      </w:r>
      <w:bookmarkEnd w:id="63"/>
      <w:bookmarkEnd w:id="64"/>
    </w:p>
    <w:p w14:paraId="0B287E68" w14:textId="77777777" w:rsidR="002A1CC5" w:rsidRDefault="002A1CC5">
      <w:pPr>
        <w:pStyle w:val="b"/>
      </w:pPr>
      <w:r>
        <w:t>Looping</w:t>
      </w:r>
    </w:p>
    <w:p w14:paraId="2B862058" w14:textId="77777777" w:rsidR="002A1CC5" w:rsidRDefault="002A1CC5">
      <w:pPr>
        <w:pStyle w:val="t"/>
      </w:pPr>
      <w:bookmarkStart w:id="65" w:name="OLE_LINK117"/>
      <w:r>
        <w:t xml:space="preserve">It is often advantageous to be able to execute a segment of code a number of times. For example, to obtain the velocity for each integer time ranging from 1 to 1000 seconds, it would be inconvenient for the user to have to execute one thousand times statements assigning a time and computing the corresponding velocity.  Some method of automating the procedure is far more preferable.  A segment of code that is executed repeatedly is called a </w:t>
      </w:r>
      <w:r>
        <w:rPr>
          <w:b/>
        </w:rPr>
        <w:t>loop</w:t>
      </w:r>
      <w:r>
        <w:t>.</w:t>
      </w:r>
      <w:bookmarkEnd w:id="65"/>
      <w:r>
        <w:t xml:space="preserve"> </w:t>
      </w:r>
    </w:p>
    <w:p w14:paraId="53938B29" w14:textId="77777777" w:rsidR="002A1CC5" w:rsidRDefault="002A1CC5">
      <w:pPr>
        <w:pStyle w:val="t"/>
      </w:pPr>
    </w:p>
    <w:p w14:paraId="5E4E90C4" w14:textId="77777777" w:rsidR="002A1CC5" w:rsidRDefault="002A1CC5">
      <w:pPr>
        <w:pStyle w:val="s"/>
      </w:pPr>
      <w:r>
        <w:rPr>
          <w:b/>
        </w:rPr>
        <w:t>Definition</w:t>
      </w:r>
      <w:r>
        <w:tab/>
        <w:t xml:space="preserve">A </w:t>
      </w:r>
      <w:r>
        <w:rPr>
          <w:b/>
        </w:rPr>
        <w:t>loop</w:t>
      </w:r>
      <w:r>
        <w:t xml:space="preserve"> is a segment of code that is executed repeatedly.</w:t>
      </w:r>
    </w:p>
    <w:p w14:paraId="07148620" w14:textId="77777777" w:rsidR="002A1CC5" w:rsidRDefault="002A1CC5">
      <w:pPr>
        <w:pStyle w:val="e"/>
        <w:rPr>
          <w:b/>
        </w:rPr>
      </w:pPr>
    </w:p>
    <w:p w14:paraId="396A21B6" w14:textId="77777777" w:rsidR="002A1CC5" w:rsidRDefault="002A1CC5">
      <w:pPr>
        <w:pStyle w:val="t"/>
      </w:pPr>
      <w:bookmarkStart w:id="66" w:name="OLE_LINK118"/>
      <w:r>
        <w:tab/>
        <w:t xml:space="preserve">Several types of loops exist in </w:t>
      </w:r>
      <w:r>
        <w:rPr>
          <w:i/>
        </w:rPr>
        <w:t>MATLAB</w:t>
      </w:r>
      <w:r>
        <w:t xml:space="preserve">. When we know exactly how many times to execute the loop, </w:t>
      </w:r>
      <w:r>
        <w:rPr>
          <w:b/>
          <w:i/>
        </w:rPr>
        <w:t>for</w:t>
      </w:r>
      <w:r>
        <w:t xml:space="preserve"> is often a good choice for implementing the loop.  One form of the command is as follows:</w:t>
      </w:r>
    </w:p>
    <w:p w14:paraId="379C23C7" w14:textId="77777777" w:rsidR="002A1CC5" w:rsidRDefault="002A1CC5">
      <w:pPr>
        <w:pStyle w:val="c"/>
      </w:pPr>
    </w:p>
    <w:p w14:paraId="7C1548E7" w14:textId="77777777" w:rsidR="002A1CC5" w:rsidRDefault="002A1CC5">
      <w:pPr>
        <w:pStyle w:val="c"/>
      </w:pPr>
      <w:proofErr w:type="gramStart"/>
      <w:r>
        <w:rPr>
          <w:b/>
        </w:rPr>
        <w:t>for</w:t>
      </w:r>
      <w:proofErr w:type="gramEnd"/>
      <w:r>
        <w:t xml:space="preserve"> </w:t>
      </w:r>
      <w:proofErr w:type="spellStart"/>
      <w:r w:rsidRPr="004D6FBE">
        <w:rPr>
          <w:rFonts w:ascii="Times" w:hAnsi="Times"/>
          <w:i/>
          <w:sz w:val="24"/>
        </w:rPr>
        <w:t>i</w:t>
      </w:r>
      <w:proofErr w:type="spellEnd"/>
      <w:r>
        <w:t xml:space="preserve"> = </w:t>
      </w:r>
      <w:proofErr w:type="spellStart"/>
      <w:r w:rsidRPr="004D6FBE">
        <w:rPr>
          <w:rFonts w:ascii="Times" w:hAnsi="Times"/>
          <w:i/>
          <w:sz w:val="24"/>
        </w:rPr>
        <w:t>imin</w:t>
      </w:r>
      <w:r w:rsidRPr="004D6FBE">
        <w:t>:</w:t>
      </w:r>
      <w:r w:rsidRPr="004D6FBE">
        <w:rPr>
          <w:rFonts w:ascii="Times" w:hAnsi="Times"/>
          <w:i/>
          <w:sz w:val="24"/>
        </w:rPr>
        <w:t>imax</w:t>
      </w:r>
      <w:proofErr w:type="spellEnd"/>
    </w:p>
    <w:p w14:paraId="579ACE49" w14:textId="77777777" w:rsidR="002A1CC5" w:rsidRPr="004D6FBE" w:rsidRDefault="002A1CC5">
      <w:pPr>
        <w:pStyle w:val="c"/>
        <w:rPr>
          <w:rFonts w:ascii="Times" w:hAnsi="Times"/>
          <w:sz w:val="24"/>
        </w:rPr>
      </w:pPr>
      <w:r>
        <w:t xml:space="preserve">   </w:t>
      </w:r>
      <w:proofErr w:type="spellStart"/>
      <w:proofErr w:type="gramStart"/>
      <w:r w:rsidRPr="004D6FBE">
        <w:rPr>
          <w:rFonts w:ascii="Times" w:hAnsi="Times"/>
          <w:i/>
          <w:sz w:val="24"/>
        </w:rPr>
        <w:t>expr</w:t>
      </w:r>
      <w:proofErr w:type="spellEnd"/>
      <w:proofErr w:type="gramEnd"/>
    </w:p>
    <w:p w14:paraId="68E8B6D6" w14:textId="77777777" w:rsidR="002A1CC5" w:rsidRPr="00B7184C" w:rsidRDefault="002A1CC5">
      <w:pPr>
        <w:pStyle w:val="c"/>
        <w:rPr>
          <w:b/>
        </w:rPr>
      </w:pPr>
      <w:proofErr w:type="gramStart"/>
      <w:r>
        <w:rPr>
          <w:b/>
        </w:rPr>
        <w:t>end</w:t>
      </w:r>
      <w:proofErr w:type="gramEnd"/>
    </w:p>
    <w:p w14:paraId="42BB144C" w14:textId="77777777" w:rsidR="002A1CC5" w:rsidRDefault="002A1CC5">
      <w:pPr>
        <w:pStyle w:val="t"/>
      </w:pPr>
      <w:r>
        <w:tab/>
      </w:r>
    </w:p>
    <w:p w14:paraId="1E06784F" w14:textId="77777777" w:rsidR="002A1CC5" w:rsidRDefault="002A1CC5">
      <w:pPr>
        <w:pStyle w:val="t"/>
      </w:pPr>
      <w:r>
        <w:t xml:space="preserve">The loop's </w:t>
      </w:r>
      <w:r>
        <w:rPr>
          <w:b/>
        </w:rPr>
        <w:t>index</w:t>
      </w:r>
      <w:r>
        <w:t xml:space="preserve"> or </w:t>
      </w:r>
      <w:r>
        <w:rPr>
          <w:b/>
        </w:rPr>
        <w:t xml:space="preserve">loop variable </w:t>
      </w:r>
      <w:r>
        <w:t xml:space="preserve">is </w:t>
      </w:r>
      <w:proofErr w:type="spellStart"/>
      <w:r>
        <w:rPr>
          <w:i/>
        </w:rPr>
        <w:t>i</w:t>
      </w:r>
      <w:proofErr w:type="spellEnd"/>
      <w:r>
        <w:t xml:space="preserve">; and </w:t>
      </w:r>
      <w:proofErr w:type="spellStart"/>
      <w:r>
        <w:rPr>
          <w:i/>
        </w:rPr>
        <w:t>i</w:t>
      </w:r>
      <w:proofErr w:type="spellEnd"/>
      <w:r>
        <w:t xml:space="preserve"> </w:t>
      </w:r>
      <w:proofErr w:type="gramStart"/>
      <w:r>
        <w:t>takes</w:t>
      </w:r>
      <w:proofErr w:type="gramEnd"/>
      <w:r>
        <w:t xml:space="preserve"> on integer values from the loop's initial value, </w:t>
      </w:r>
      <w:proofErr w:type="spellStart"/>
      <w:r>
        <w:rPr>
          <w:i/>
        </w:rPr>
        <w:t>imin</w:t>
      </w:r>
      <w:proofErr w:type="spellEnd"/>
      <w:r>
        <w:t xml:space="preserve">, through its terminal value, </w:t>
      </w:r>
      <w:proofErr w:type="spellStart"/>
      <w:r>
        <w:rPr>
          <w:i/>
        </w:rPr>
        <w:t>imax</w:t>
      </w:r>
      <w:proofErr w:type="spellEnd"/>
      <w:r>
        <w:t xml:space="preserve">.  For each value of </w:t>
      </w:r>
      <w:proofErr w:type="spellStart"/>
      <w:r>
        <w:rPr>
          <w:i/>
        </w:rPr>
        <w:t>i</w:t>
      </w:r>
      <w:proofErr w:type="spellEnd"/>
      <w:r>
        <w:t xml:space="preserve">, the computer executes the body of the loop, which is </w:t>
      </w:r>
      <w:proofErr w:type="spellStart"/>
      <w:r>
        <w:rPr>
          <w:i/>
        </w:rPr>
        <w:t>expr</w:t>
      </w:r>
      <w:proofErr w:type="spellEnd"/>
      <w:r>
        <w:t xml:space="preserve">, the statements between the line with </w:t>
      </w:r>
      <w:r>
        <w:rPr>
          <w:i/>
        </w:rPr>
        <w:t>for</w:t>
      </w:r>
      <w:r>
        <w:t xml:space="preserve"> and </w:t>
      </w:r>
      <w:r>
        <w:rPr>
          <w:b/>
          <w:i/>
        </w:rPr>
        <w:t>end</w:t>
      </w:r>
      <w:r>
        <w:t>.   For example, suppose, as the basis for a more involved segment, we wish to increment</w:t>
      </w:r>
      <w:r>
        <w:rPr>
          <w:i/>
        </w:rPr>
        <w:t xml:space="preserve"> </w:t>
      </w:r>
      <w:r>
        <w:t xml:space="preserve">distance by 2.25 for 7 times.  We initialize the distance </w:t>
      </w:r>
      <w:proofErr w:type="gramStart"/>
      <w:r>
        <w:t>variable,</w:t>
      </w:r>
      <w:proofErr w:type="gramEnd"/>
      <w:r>
        <w:t xml:space="preserve"> say </w:t>
      </w:r>
      <w:proofErr w:type="spellStart"/>
      <w:r>
        <w:rPr>
          <w:i/>
        </w:rPr>
        <w:t>dist</w:t>
      </w:r>
      <w:proofErr w:type="spellEnd"/>
      <w:r>
        <w:t xml:space="preserve">, to be 0.  Within a </w:t>
      </w:r>
      <w:r>
        <w:rPr>
          <w:i/>
        </w:rPr>
        <w:t>for</w:t>
      </w:r>
      <w:r>
        <w:t xml:space="preserve"> loop that executes 7 times, we calculate the sum of </w:t>
      </w:r>
      <w:proofErr w:type="spellStart"/>
      <w:r>
        <w:rPr>
          <w:i/>
        </w:rPr>
        <w:t>dist</w:t>
      </w:r>
      <w:proofErr w:type="spellEnd"/>
      <w:r>
        <w:t xml:space="preserve"> and 2.25 and assign the result of the expression to </w:t>
      </w:r>
      <w:proofErr w:type="spellStart"/>
      <w:r>
        <w:rPr>
          <w:i/>
        </w:rPr>
        <w:t>dist</w:t>
      </w:r>
      <w:proofErr w:type="spellEnd"/>
      <w:r>
        <w:t xml:space="preserve">, giving the variable an updated value.  Because </w:t>
      </w:r>
      <w:proofErr w:type="gramStart"/>
      <w:r>
        <w:t xml:space="preserve">the </w:t>
      </w:r>
      <w:r>
        <w:rPr>
          <w:i/>
        </w:rPr>
        <w:t>for</w:t>
      </w:r>
      <w:proofErr w:type="gramEnd"/>
      <w:r>
        <w:t xml:space="preserve"> </w:t>
      </w:r>
      <w:r>
        <w:lastRenderedPageBreak/>
        <w:t xml:space="preserve">loop does not return a value and we are not printing intermediate values of </w:t>
      </w:r>
      <w:proofErr w:type="spellStart"/>
      <w:r>
        <w:rPr>
          <w:i/>
        </w:rPr>
        <w:t>dist</w:t>
      </w:r>
      <w:proofErr w:type="spellEnd"/>
      <w:r>
        <w:t xml:space="preserve">, we display the final value of </w:t>
      </w:r>
      <w:proofErr w:type="spellStart"/>
      <w:r>
        <w:rPr>
          <w:i/>
        </w:rPr>
        <w:t>dist</w:t>
      </w:r>
      <w:proofErr w:type="spellEnd"/>
      <w:r>
        <w:t xml:space="preserve"> after the loop by typing </w:t>
      </w:r>
      <w:proofErr w:type="spellStart"/>
      <w:r>
        <w:rPr>
          <w:i/>
        </w:rPr>
        <w:t>dist</w:t>
      </w:r>
      <w:proofErr w:type="spellEnd"/>
      <w:r>
        <w:t xml:space="preserve"> on a line by itself.  The segment, which returns 15.75, is as follows:</w:t>
      </w:r>
    </w:p>
    <w:bookmarkEnd w:id="66"/>
    <w:p w14:paraId="79423A39" w14:textId="77777777" w:rsidR="002A1CC5" w:rsidRDefault="002A1CC5">
      <w:pPr>
        <w:pStyle w:val="c"/>
      </w:pPr>
    </w:p>
    <w:p w14:paraId="7CC0A081" w14:textId="77777777" w:rsidR="002A1CC5" w:rsidRPr="004D6FBE" w:rsidRDefault="002A1CC5">
      <w:pPr>
        <w:pStyle w:val="c"/>
        <w:rPr>
          <w:color w:val="FF0000"/>
        </w:rPr>
      </w:pPr>
      <w:bookmarkStart w:id="67" w:name="OLE_LINK1"/>
      <w:bookmarkStart w:id="68" w:name="OLE_LINK2"/>
      <w:bookmarkStart w:id="69" w:name="OLE_LINK8"/>
      <w:bookmarkStart w:id="70" w:name="OLE_LINK119"/>
      <w:proofErr w:type="spellStart"/>
      <w:proofErr w:type="gramStart"/>
      <w:r w:rsidRPr="004D6FBE">
        <w:rPr>
          <w:color w:val="FF0000"/>
        </w:rPr>
        <w:t>dist</w:t>
      </w:r>
      <w:proofErr w:type="spellEnd"/>
      <w:proofErr w:type="gramEnd"/>
      <w:r w:rsidRPr="004D6FBE">
        <w:rPr>
          <w:color w:val="FF0000"/>
        </w:rPr>
        <w:t xml:space="preserve"> = 0;</w:t>
      </w:r>
    </w:p>
    <w:p w14:paraId="04DA6230" w14:textId="77777777" w:rsidR="002A1CC5" w:rsidRPr="004D6FBE" w:rsidRDefault="002A1CC5">
      <w:pPr>
        <w:pStyle w:val="c"/>
        <w:rPr>
          <w:color w:val="FF0000"/>
        </w:rPr>
      </w:pPr>
    </w:p>
    <w:p w14:paraId="48F57F83" w14:textId="77777777" w:rsidR="002A1CC5" w:rsidRPr="004D6FBE" w:rsidRDefault="002A1CC5">
      <w:pPr>
        <w:pStyle w:val="c"/>
        <w:rPr>
          <w:color w:val="FF0000"/>
        </w:rPr>
      </w:pPr>
      <w:proofErr w:type="gramStart"/>
      <w:r w:rsidRPr="004D6FBE">
        <w:rPr>
          <w:b/>
          <w:color w:val="FF0000"/>
        </w:rPr>
        <w:t>for</w:t>
      </w:r>
      <w:proofErr w:type="gramEnd"/>
      <w:r w:rsidRPr="004D6FBE">
        <w:rPr>
          <w:b/>
          <w:color w:val="FF0000"/>
        </w:rPr>
        <w:t xml:space="preserve"> </w:t>
      </w:r>
      <w:proofErr w:type="spellStart"/>
      <w:r w:rsidRPr="004D6FBE">
        <w:rPr>
          <w:b/>
          <w:color w:val="FF0000"/>
        </w:rPr>
        <w:t>i</w:t>
      </w:r>
      <w:proofErr w:type="spellEnd"/>
      <w:r w:rsidRPr="004D6FBE">
        <w:rPr>
          <w:b/>
          <w:color w:val="FF0000"/>
        </w:rPr>
        <w:t xml:space="preserve"> = 1:7</w:t>
      </w:r>
      <w:r w:rsidRPr="004D6FBE">
        <w:rPr>
          <w:color w:val="FF0000"/>
        </w:rPr>
        <w:t xml:space="preserve"> </w:t>
      </w:r>
    </w:p>
    <w:p w14:paraId="0D29A7A6" w14:textId="77777777" w:rsidR="002A1CC5" w:rsidRPr="004D6FBE" w:rsidRDefault="002A1CC5">
      <w:pPr>
        <w:pStyle w:val="c"/>
        <w:rPr>
          <w:color w:val="FF0000"/>
        </w:rPr>
      </w:pPr>
      <w:r w:rsidRPr="004D6FBE">
        <w:rPr>
          <w:color w:val="FF0000"/>
        </w:rPr>
        <w:t xml:space="preserve">  </w:t>
      </w:r>
      <w:proofErr w:type="spellStart"/>
      <w:proofErr w:type="gramStart"/>
      <w:r w:rsidRPr="004D6FBE">
        <w:rPr>
          <w:color w:val="FF0000"/>
        </w:rPr>
        <w:t>dist</w:t>
      </w:r>
      <w:proofErr w:type="spellEnd"/>
      <w:proofErr w:type="gramEnd"/>
      <w:r w:rsidRPr="004D6FBE">
        <w:rPr>
          <w:color w:val="FF0000"/>
        </w:rPr>
        <w:t xml:space="preserve"> = </w:t>
      </w:r>
      <w:proofErr w:type="spellStart"/>
      <w:r w:rsidRPr="004D6FBE">
        <w:rPr>
          <w:color w:val="FF0000"/>
        </w:rPr>
        <w:t>dist</w:t>
      </w:r>
      <w:proofErr w:type="spellEnd"/>
      <w:r w:rsidRPr="004D6FBE">
        <w:rPr>
          <w:color w:val="FF0000"/>
        </w:rPr>
        <w:t xml:space="preserve"> + 2.25; </w:t>
      </w:r>
    </w:p>
    <w:p w14:paraId="121143BB" w14:textId="77777777" w:rsidR="002A1CC5" w:rsidRPr="004D6FBE" w:rsidRDefault="002A1CC5">
      <w:pPr>
        <w:pStyle w:val="c"/>
        <w:rPr>
          <w:b/>
          <w:color w:val="FF0000"/>
        </w:rPr>
      </w:pPr>
      <w:proofErr w:type="gramStart"/>
      <w:r w:rsidRPr="004D6FBE">
        <w:rPr>
          <w:b/>
          <w:color w:val="FF0000"/>
        </w:rPr>
        <w:t>end</w:t>
      </w:r>
      <w:proofErr w:type="gramEnd"/>
    </w:p>
    <w:p w14:paraId="3B6007CB" w14:textId="77777777" w:rsidR="002A1CC5" w:rsidRPr="004D6FBE" w:rsidRDefault="002A1CC5">
      <w:pPr>
        <w:pStyle w:val="c"/>
        <w:rPr>
          <w:color w:val="FF0000"/>
        </w:rPr>
      </w:pPr>
    </w:p>
    <w:p w14:paraId="6E17CCB0" w14:textId="77777777" w:rsidR="002A1CC5" w:rsidRPr="004D6FBE" w:rsidRDefault="002A1CC5">
      <w:pPr>
        <w:pStyle w:val="c"/>
        <w:rPr>
          <w:color w:val="FF0000"/>
        </w:rPr>
      </w:pPr>
      <w:proofErr w:type="spellStart"/>
      <w:proofErr w:type="gramStart"/>
      <w:r w:rsidRPr="004D6FBE">
        <w:rPr>
          <w:color w:val="FF0000"/>
        </w:rPr>
        <w:t>dist</w:t>
      </w:r>
      <w:proofErr w:type="spellEnd"/>
      <w:proofErr w:type="gramEnd"/>
    </w:p>
    <w:bookmarkEnd w:id="67"/>
    <w:bookmarkEnd w:id="68"/>
    <w:bookmarkEnd w:id="69"/>
    <w:bookmarkEnd w:id="70"/>
    <w:p w14:paraId="221462E4" w14:textId="77777777" w:rsidR="002A1CC5" w:rsidRDefault="002A1CC5">
      <w:pPr>
        <w:pStyle w:val="t"/>
      </w:pPr>
    </w:p>
    <w:p w14:paraId="03228E7D"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17</w:t>
      </w:r>
      <w:r w:rsidR="006C1087">
        <w:rPr>
          <w:noProof/>
        </w:rPr>
        <w:fldChar w:fldCharType="end"/>
      </w:r>
      <w:r>
        <w:rPr>
          <w:b w:val="0"/>
        </w:rPr>
        <w:tab/>
      </w:r>
      <w:bookmarkStart w:id="71" w:name="OLE_LINK120"/>
      <w:r>
        <w:rPr>
          <w:b w:val="0"/>
        </w:rPr>
        <w:t xml:space="preserve">Write a segment to assign 1 to a variable </w:t>
      </w:r>
      <w:r>
        <w:rPr>
          <w:b w:val="0"/>
          <w:i/>
        </w:rPr>
        <w:t>d</w:t>
      </w:r>
      <w:r>
        <w:rPr>
          <w:b w:val="0"/>
        </w:rPr>
        <w:t xml:space="preserve"> without displaying 1.  In a loop that executes 10 times, change the value of </w:t>
      </w:r>
      <w:r>
        <w:rPr>
          <w:b w:val="0"/>
          <w:i/>
        </w:rPr>
        <w:t>d</w:t>
      </w:r>
      <w:r>
        <w:rPr>
          <w:b w:val="0"/>
        </w:rPr>
        <w:t xml:space="preserve"> to be double what it was before the previous iteration.  After the loop, type </w:t>
      </w:r>
      <w:r>
        <w:rPr>
          <w:b w:val="0"/>
          <w:i/>
        </w:rPr>
        <w:t>d</w:t>
      </w:r>
      <w:r>
        <w:rPr>
          <w:b w:val="0"/>
        </w:rPr>
        <w:t xml:space="preserve"> so that </w:t>
      </w:r>
      <w:r>
        <w:rPr>
          <w:b w:val="0"/>
          <w:i/>
        </w:rPr>
        <w:t>MATLAB</w:t>
      </w:r>
      <w:r>
        <w:rPr>
          <w:b w:val="0"/>
        </w:rPr>
        <w:t xml:space="preserve"> displays </w:t>
      </w:r>
      <w:r>
        <w:rPr>
          <w:b w:val="0"/>
          <w:i/>
        </w:rPr>
        <w:t>d'</w:t>
      </w:r>
      <w:r>
        <w:rPr>
          <w:b w:val="0"/>
        </w:rPr>
        <w:t>s final value.  Before executing the loop, determine the final value so you can check your work.</w:t>
      </w:r>
      <w:bookmarkEnd w:id="71"/>
    </w:p>
    <w:p w14:paraId="5FC0F3BA" w14:textId="77777777" w:rsidR="002A1CC5" w:rsidRDefault="002A1CC5">
      <w:pPr>
        <w:pStyle w:val="t"/>
      </w:pPr>
    </w:p>
    <w:p w14:paraId="085307C2" w14:textId="77777777" w:rsidR="002A1CC5" w:rsidRPr="00150155" w:rsidRDefault="002A1CC5">
      <w:pPr>
        <w:pStyle w:val="t"/>
      </w:pPr>
      <w:r>
        <w:tab/>
      </w:r>
      <w:bookmarkStart w:id="72" w:name="OLE_LINK121"/>
      <w:r>
        <w:t xml:space="preserve">In the next loop, we increment </w:t>
      </w:r>
      <w:proofErr w:type="spellStart"/>
      <w:r>
        <w:rPr>
          <w:i/>
        </w:rPr>
        <w:t>dist</w:t>
      </w:r>
      <w:proofErr w:type="spellEnd"/>
      <w:r>
        <w:t xml:space="preserve"> by 2.25, compute time as </w:t>
      </w:r>
      <w:bookmarkEnd w:id="72"/>
      <w:r>
        <w:rPr>
          <w:position w:val="-22"/>
        </w:rPr>
        <w:object w:dxaOrig="2540" w:dyaOrig="620" w14:anchorId="79013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5pt;height:31.15pt" o:ole="">
            <v:imagedata r:id="rId12" o:title=""/>
          </v:shape>
          <o:OLEObject Type="Embed" ProgID="Equation.3" ShapeID="_x0000_i1025" DrawAspect="Content" ObjectID="_1333888488" r:id="rId13"/>
        </w:object>
      </w:r>
      <w:r>
        <w:t xml:space="preserve">, </w:t>
      </w:r>
      <w:bookmarkStart w:id="73" w:name="OLE_LINK122"/>
      <w:r>
        <w:t>and then display distance and time</w:t>
      </w:r>
      <w:bookmarkEnd w:id="73"/>
      <w:r>
        <w:t xml:space="preserve">.  Because of its length, we break the </w:t>
      </w:r>
      <w:proofErr w:type="spellStart"/>
      <w:r>
        <w:rPr>
          <w:i/>
        </w:rPr>
        <w:t>disp</w:t>
      </w:r>
      <w:proofErr w:type="spellEnd"/>
      <w:r>
        <w:t xml:space="preserve"> command after a comma and use the </w:t>
      </w:r>
      <w:r w:rsidRPr="00150155">
        <w:rPr>
          <w:b/>
        </w:rPr>
        <w:t>continuation symbol</w:t>
      </w:r>
      <w:r>
        <w:t>, three consecutive periods (</w:t>
      </w:r>
      <w:r w:rsidRPr="00150155">
        <w:rPr>
          <w:b/>
        </w:rPr>
        <w:t>...</w:t>
      </w:r>
      <w:r>
        <w:t xml:space="preserve">).  Without a continuation symbol, </w:t>
      </w:r>
      <w:r>
        <w:rPr>
          <w:i/>
        </w:rPr>
        <w:t>MATLAB</w:t>
      </w:r>
      <w:r>
        <w:t xml:space="preserve"> attempts to execute an incomplete command.  </w:t>
      </w:r>
      <w:r>
        <w:rPr>
          <w:i/>
        </w:rPr>
        <w:t>MATLAB</w:t>
      </w:r>
      <w:r>
        <w:t xml:space="preserve"> expects </w:t>
      </w:r>
      <w:proofErr w:type="gramStart"/>
      <w:r>
        <w:t xml:space="preserve">a </w:t>
      </w:r>
      <w:r>
        <w:rPr>
          <w:i/>
        </w:rPr>
        <w:t>for</w:t>
      </w:r>
      <w:proofErr w:type="gramEnd"/>
      <w:r>
        <w:t xml:space="preserve"> loop to be on more than one line, however, and presents a fresh line without a prompt when we press return after "for </w:t>
      </w:r>
      <w:proofErr w:type="spellStart"/>
      <w:r>
        <w:rPr>
          <w:i/>
        </w:rPr>
        <w:t>i</w:t>
      </w:r>
      <w:proofErr w:type="spellEnd"/>
      <w:r>
        <w:t xml:space="preserve"> = 1:7".</w:t>
      </w:r>
    </w:p>
    <w:p w14:paraId="745D5824" w14:textId="77777777" w:rsidR="002A1CC5" w:rsidRDefault="002A1CC5">
      <w:pPr>
        <w:pStyle w:val="c"/>
      </w:pPr>
    </w:p>
    <w:p w14:paraId="3C0B65E6" w14:textId="77777777" w:rsidR="002A1CC5" w:rsidRPr="004D6FBE" w:rsidRDefault="002A1CC5">
      <w:pPr>
        <w:pStyle w:val="c"/>
        <w:rPr>
          <w:color w:val="FF0000"/>
        </w:rPr>
      </w:pPr>
      <w:bookmarkStart w:id="74" w:name="OLE_LINK123"/>
      <w:r w:rsidRPr="004D6FBE">
        <w:rPr>
          <w:color w:val="FF0000"/>
        </w:rPr>
        <w:t>dist = 0;</w:t>
      </w:r>
    </w:p>
    <w:p w14:paraId="1C50F61C" w14:textId="77777777" w:rsidR="002A1CC5" w:rsidRPr="004D6FBE" w:rsidRDefault="002A1CC5">
      <w:pPr>
        <w:pStyle w:val="c"/>
        <w:rPr>
          <w:color w:val="FF0000"/>
        </w:rPr>
      </w:pPr>
    </w:p>
    <w:p w14:paraId="68FE4392" w14:textId="77777777" w:rsidR="002A1CC5" w:rsidRPr="004D6FBE" w:rsidRDefault="002A1CC5">
      <w:pPr>
        <w:pStyle w:val="c"/>
        <w:rPr>
          <w:color w:val="FF0000"/>
        </w:rPr>
      </w:pPr>
      <w:r w:rsidRPr="004D6FBE">
        <w:rPr>
          <w:color w:val="FF0000"/>
        </w:rPr>
        <w:t>for i = 1:7</w:t>
      </w:r>
    </w:p>
    <w:p w14:paraId="7D73291A" w14:textId="77777777" w:rsidR="002A1CC5" w:rsidRPr="004D6FBE" w:rsidRDefault="002A1CC5">
      <w:pPr>
        <w:pStyle w:val="c"/>
        <w:rPr>
          <w:color w:val="FF0000"/>
        </w:rPr>
      </w:pPr>
      <w:r w:rsidRPr="004D6FBE">
        <w:rPr>
          <w:color w:val="FF0000"/>
        </w:rPr>
        <w:t xml:space="preserve">  dist = dist + 2.25;</w:t>
      </w:r>
    </w:p>
    <w:bookmarkEnd w:id="74"/>
    <w:p w14:paraId="45FCCE52" w14:textId="77777777" w:rsidR="002A1CC5" w:rsidRPr="004D6FBE" w:rsidRDefault="002A1CC5">
      <w:pPr>
        <w:pStyle w:val="c"/>
        <w:rPr>
          <w:color w:val="FF0000"/>
        </w:rPr>
      </w:pPr>
      <w:r w:rsidRPr="004D6FBE">
        <w:rPr>
          <w:color w:val="FF0000"/>
        </w:rPr>
        <w:t xml:space="preserve">  t = (24.5 - sqrt(600.25 - 19.6 * dist))/9.8;</w:t>
      </w:r>
    </w:p>
    <w:p w14:paraId="0E83EDA5" w14:textId="77777777" w:rsidR="002A1CC5" w:rsidRPr="004D6FBE" w:rsidRDefault="002A1CC5">
      <w:pPr>
        <w:pStyle w:val="c"/>
        <w:rPr>
          <w:color w:val="FF0000"/>
        </w:rPr>
      </w:pPr>
      <w:r w:rsidRPr="004D6FBE">
        <w:rPr>
          <w:color w:val="FF0000"/>
        </w:rPr>
        <w:t xml:space="preserve">  </w:t>
      </w:r>
      <w:bookmarkStart w:id="75" w:name="OLE_LINK9"/>
      <w:bookmarkStart w:id="76" w:name="OLE_LINK10"/>
      <w:bookmarkStart w:id="77" w:name="OLE_LINK124"/>
      <w:r w:rsidRPr="004D6FBE">
        <w:rPr>
          <w:color w:val="FF0000"/>
        </w:rPr>
        <w:t xml:space="preserve">disp(['For distance = ', num2str(dist), </w:t>
      </w:r>
      <w:r w:rsidRPr="004D6FBE">
        <w:rPr>
          <w:b/>
          <w:color w:val="FF0000"/>
        </w:rPr>
        <w:t>...</w:t>
      </w:r>
    </w:p>
    <w:p w14:paraId="76407BD9" w14:textId="77777777" w:rsidR="002A1CC5" w:rsidRPr="004D6FBE" w:rsidRDefault="002A1CC5">
      <w:pPr>
        <w:pStyle w:val="c"/>
        <w:rPr>
          <w:color w:val="FF0000"/>
        </w:rPr>
      </w:pPr>
      <w:r w:rsidRPr="004D6FBE">
        <w:rPr>
          <w:color w:val="FF0000"/>
        </w:rPr>
        <w:t xml:space="preserve">       ' time = ', </w:t>
      </w:r>
      <w:bookmarkEnd w:id="75"/>
      <w:bookmarkEnd w:id="76"/>
      <w:r w:rsidRPr="004D6FBE">
        <w:rPr>
          <w:color w:val="FF0000"/>
        </w:rPr>
        <w:t>num2str(t), ' seconds.</w:t>
      </w:r>
      <w:bookmarkEnd w:id="77"/>
      <w:r w:rsidRPr="004D6FBE">
        <w:rPr>
          <w:color w:val="FF0000"/>
        </w:rPr>
        <w:t>']);</w:t>
      </w:r>
    </w:p>
    <w:p w14:paraId="22DC3AC8" w14:textId="77777777" w:rsidR="002A1CC5" w:rsidRPr="004D6FBE" w:rsidRDefault="002A1CC5">
      <w:pPr>
        <w:pStyle w:val="c"/>
        <w:rPr>
          <w:color w:val="FF0000"/>
        </w:rPr>
      </w:pPr>
      <w:r w:rsidRPr="004D6FBE">
        <w:rPr>
          <w:color w:val="FF0000"/>
        </w:rPr>
        <w:t>end</w:t>
      </w:r>
    </w:p>
    <w:p w14:paraId="75C7C360" w14:textId="77777777" w:rsidR="002A1CC5" w:rsidRDefault="002A1CC5">
      <w:pPr>
        <w:pStyle w:val="c"/>
      </w:pPr>
    </w:p>
    <w:p w14:paraId="0B9F26F9" w14:textId="77777777" w:rsidR="002A1CC5" w:rsidRDefault="002A1CC5">
      <w:pPr>
        <w:pStyle w:val="t"/>
      </w:pPr>
      <w:r>
        <w:t>Subsequent output is as follows:</w:t>
      </w:r>
    </w:p>
    <w:p w14:paraId="73A6E3EA" w14:textId="77777777" w:rsidR="002A1CC5" w:rsidRDefault="002A1CC5">
      <w:pPr>
        <w:pStyle w:val="c"/>
      </w:pPr>
    </w:p>
    <w:p w14:paraId="64827075" w14:textId="77777777" w:rsidR="002A1CC5" w:rsidRPr="004D6FBE" w:rsidRDefault="002A1CC5">
      <w:pPr>
        <w:pStyle w:val="c"/>
        <w:rPr>
          <w:b/>
          <w:color w:val="3366FF"/>
        </w:rPr>
      </w:pPr>
      <w:r w:rsidRPr="004D6FBE">
        <w:rPr>
          <w:b/>
          <w:color w:val="3366FF"/>
        </w:rPr>
        <w:t>For distance = 2.25, time = 0.0935885 seconds.</w:t>
      </w:r>
    </w:p>
    <w:p w14:paraId="7B211A6F" w14:textId="77777777" w:rsidR="002A1CC5" w:rsidRPr="004D6FBE" w:rsidRDefault="002A1CC5">
      <w:pPr>
        <w:pStyle w:val="c"/>
        <w:rPr>
          <w:b/>
          <w:color w:val="3366FF"/>
        </w:rPr>
      </w:pPr>
      <w:r w:rsidRPr="004D6FBE">
        <w:rPr>
          <w:b/>
          <w:color w:val="3366FF"/>
        </w:rPr>
        <w:t>For distance = 4.5, time = 0.190967 seconds.</w:t>
      </w:r>
    </w:p>
    <w:p w14:paraId="3FFFFDAC" w14:textId="77777777" w:rsidR="002A1CC5" w:rsidRPr="004D6FBE" w:rsidRDefault="002A1CC5">
      <w:pPr>
        <w:pStyle w:val="c"/>
        <w:rPr>
          <w:b/>
          <w:color w:val="3366FF"/>
        </w:rPr>
      </w:pPr>
      <w:r w:rsidRPr="004D6FBE">
        <w:rPr>
          <w:b/>
          <w:color w:val="3366FF"/>
        </w:rPr>
        <w:t>For distance = 6.75, time = 0.292638 seconds.</w:t>
      </w:r>
    </w:p>
    <w:p w14:paraId="5AB3984F" w14:textId="77777777" w:rsidR="002A1CC5" w:rsidRPr="004D6FBE" w:rsidRDefault="002A1CC5">
      <w:pPr>
        <w:pStyle w:val="c"/>
        <w:rPr>
          <w:b/>
          <w:color w:val="3366FF"/>
        </w:rPr>
      </w:pPr>
      <w:r w:rsidRPr="004D6FBE">
        <w:rPr>
          <w:b/>
          <w:color w:val="3366FF"/>
        </w:rPr>
        <w:t>For distance = 9., time = 0.399223 seconds.</w:t>
      </w:r>
    </w:p>
    <w:p w14:paraId="36E6ECF6" w14:textId="77777777" w:rsidR="002A1CC5" w:rsidRPr="004D6FBE" w:rsidRDefault="002A1CC5">
      <w:pPr>
        <w:pStyle w:val="c"/>
        <w:rPr>
          <w:b/>
          <w:color w:val="3366FF"/>
        </w:rPr>
      </w:pPr>
      <w:r w:rsidRPr="004D6FBE">
        <w:rPr>
          <w:b/>
          <w:color w:val="3366FF"/>
        </w:rPr>
        <w:t>For distance = 11.25, time = 0.511513 seconds.</w:t>
      </w:r>
    </w:p>
    <w:p w14:paraId="541D602C" w14:textId="77777777" w:rsidR="002A1CC5" w:rsidRPr="004D6FBE" w:rsidRDefault="002A1CC5">
      <w:pPr>
        <w:pStyle w:val="c"/>
        <w:rPr>
          <w:b/>
          <w:color w:val="3366FF"/>
        </w:rPr>
      </w:pPr>
      <w:r w:rsidRPr="004D6FBE">
        <w:rPr>
          <w:b/>
          <w:color w:val="3366FF"/>
        </w:rPr>
        <w:t>For distance = 13.5, time = 0.630535 seconds.</w:t>
      </w:r>
    </w:p>
    <w:p w14:paraId="05FF6AC7" w14:textId="77777777" w:rsidR="002A1CC5" w:rsidRPr="004D6FBE" w:rsidRDefault="002A1CC5">
      <w:pPr>
        <w:pStyle w:val="c"/>
        <w:rPr>
          <w:b/>
          <w:color w:val="3366FF"/>
        </w:rPr>
      </w:pPr>
      <w:r w:rsidRPr="004D6FBE">
        <w:rPr>
          <w:b/>
          <w:color w:val="3366FF"/>
        </w:rPr>
        <w:t>For distance = 15.75, time = 0.75767 seconds.</w:t>
      </w:r>
    </w:p>
    <w:p w14:paraId="32B01243" w14:textId="77777777" w:rsidR="002A1CC5" w:rsidRDefault="002A1CC5">
      <w:pPr>
        <w:pStyle w:val="t"/>
      </w:pPr>
    </w:p>
    <w:p w14:paraId="27B95022"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18</w:t>
      </w:r>
      <w:r w:rsidR="006C1087">
        <w:rPr>
          <w:noProof/>
        </w:rPr>
        <w:fldChar w:fldCharType="end"/>
      </w:r>
      <w:r>
        <w:rPr>
          <w:b w:val="0"/>
        </w:rPr>
        <w:tab/>
      </w:r>
      <w:bookmarkStart w:id="78" w:name="OLE_LINK125"/>
      <w:r>
        <w:rPr>
          <w:b w:val="0"/>
        </w:rPr>
        <w:t xml:space="preserve">This question is a variation of Quick Review Question 17.  Write a segment to assign 1 to a variable </w:t>
      </w:r>
      <w:r>
        <w:rPr>
          <w:b w:val="0"/>
          <w:i/>
        </w:rPr>
        <w:t>d</w:t>
      </w:r>
      <w:r>
        <w:rPr>
          <w:b w:val="0"/>
        </w:rPr>
        <w:t xml:space="preserve"> without displaying 1.  In a loop that executes 10 times, change the value of </w:t>
      </w:r>
      <w:r>
        <w:rPr>
          <w:b w:val="0"/>
          <w:i/>
        </w:rPr>
        <w:t>d</w:t>
      </w:r>
      <w:r>
        <w:rPr>
          <w:b w:val="0"/>
        </w:rPr>
        <w:t xml:space="preserve"> to be double what it was before the previous iteration and then print the value of </w:t>
      </w:r>
      <w:r>
        <w:rPr>
          <w:b w:val="0"/>
          <w:i/>
        </w:rPr>
        <w:t>d</w:t>
      </w:r>
      <w:r>
        <w:rPr>
          <w:b w:val="0"/>
        </w:rPr>
        <w:t xml:space="preserve"> in a long sentence.  Use a </w:t>
      </w:r>
      <w:r>
        <w:rPr>
          <w:b w:val="0"/>
        </w:rPr>
        <w:lastRenderedPageBreak/>
        <w:t xml:space="preserve">continuation symbol to break the long </w:t>
      </w:r>
      <w:r>
        <w:rPr>
          <w:b w:val="0"/>
          <w:i/>
        </w:rPr>
        <w:t>disp</w:t>
      </w:r>
      <w:r>
        <w:rPr>
          <w:b w:val="0"/>
        </w:rPr>
        <w:t xml:space="preserve"> command; be sure to have the continuation symbol (…) at the end of the line, not in single quotation marks, and after a comma.  The output appears on 10 lines.</w:t>
      </w:r>
      <w:bookmarkEnd w:id="78"/>
    </w:p>
    <w:p w14:paraId="0B44003F" w14:textId="77777777" w:rsidR="002A1CC5" w:rsidRDefault="002A1CC5"/>
    <w:p w14:paraId="4ACA26D6" w14:textId="77777777" w:rsidR="002A1CC5" w:rsidRDefault="002A1CC5">
      <w:pPr>
        <w:pStyle w:val="t"/>
      </w:pPr>
      <w:bookmarkStart w:id="79" w:name="OLE_LINK126"/>
      <w:bookmarkStart w:id="80" w:name="OLE_LINK127"/>
      <w:r>
        <w:tab/>
        <w:t xml:space="preserve">The previous example did not use the loop index in the loop's body.  However, the following example of </w:t>
      </w:r>
      <w:r>
        <w:rPr>
          <w:i/>
        </w:rPr>
        <w:t>disp</w:t>
      </w:r>
      <w:r>
        <w:t xml:space="preserve"> and </w:t>
      </w:r>
      <w:r>
        <w:rPr>
          <w:i/>
        </w:rPr>
        <w:t>for</w:t>
      </w:r>
      <w:r>
        <w:t xml:space="preserve"> with an index </w:t>
      </w:r>
      <w:r>
        <w:rPr>
          <w:i/>
        </w:rPr>
        <w:t>i</w:t>
      </w:r>
      <w:r>
        <w:t xml:space="preserve"> displays </w:t>
      </w:r>
      <w:r>
        <w:rPr>
          <w:i/>
        </w:rPr>
        <w:t>i</w:t>
      </w:r>
      <w:r>
        <w:t xml:space="preserve"> and </w:t>
      </w:r>
      <w:r>
        <w:rPr>
          <w:i/>
        </w:rPr>
        <w:t>i</w:t>
      </w:r>
      <w:r>
        <w:t>-factorial (</w:t>
      </w:r>
      <w:r>
        <w:rPr>
          <w:i/>
        </w:rPr>
        <w:t>i</w:t>
      </w:r>
      <w:r>
        <w:t xml:space="preserve">!) with blanks between the values for </w:t>
      </w:r>
      <w:r>
        <w:rPr>
          <w:i/>
        </w:rPr>
        <w:t>i</w:t>
      </w:r>
      <w:r>
        <w:t xml:space="preserve"> going from 1 through 9:</w:t>
      </w:r>
      <w:bookmarkEnd w:id="79"/>
      <w:bookmarkEnd w:id="80"/>
    </w:p>
    <w:p w14:paraId="4840B130" w14:textId="77777777" w:rsidR="002A1CC5" w:rsidRDefault="002A1CC5">
      <w:pPr>
        <w:pStyle w:val="c"/>
      </w:pPr>
      <w:bookmarkStart w:id="81" w:name="OLE_LINK16"/>
    </w:p>
    <w:p w14:paraId="74DA6948" w14:textId="77777777" w:rsidR="002A1CC5" w:rsidRPr="004D6FBE" w:rsidRDefault="002A1CC5">
      <w:pPr>
        <w:pStyle w:val="c"/>
        <w:rPr>
          <w:color w:val="FF0000"/>
        </w:rPr>
      </w:pPr>
      <w:bookmarkStart w:id="82" w:name="OLE_LINK128"/>
      <w:r w:rsidRPr="004D6FBE">
        <w:rPr>
          <w:color w:val="FF0000"/>
        </w:rPr>
        <w:t>for i = 1:9</w:t>
      </w:r>
    </w:p>
    <w:p w14:paraId="7A05F01B" w14:textId="77777777" w:rsidR="002A1CC5" w:rsidRPr="004D6FBE" w:rsidRDefault="002A1CC5">
      <w:pPr>
        <w:pStyle w:val="c"/>
        <w:rPr>
          <w:color w:val="FF0000"/>
        </w:rPr>
      </w:pPr>
      <w:r w:rsidRPr="004D6FBE">
        <w:rPr>
          <w:color w:val="FF0000"/>
        </w:rPr>
        <w:t xml:space="preserve">   disp([num2str(</w:t>
      </w:r>
      <w:r w:rsidRPr="004D6FBE">
        <w:rPr>
          <w:b/>
          <w:color w:val="FF0000"/>
        </w:rPr>
        <w:t>i</w:t>
      </w:r>
      <w:r w:rsidRPr="004D6FBE">
        <w:rPr>
          <w:color w:val="FF0000"/>
        </w:rPr>
        <w:t>), '  ', num2str(factorial(</w:t>
      </w:r>
      <w:r w:rsidRPr="004D6FBE">
        <w:rPr>
          <w:b/>
          <w:color w:val="FF0000"/>
        </w:rPr>
        <w:t>i</w:t>
      </w:r>
      <w:r w:rsidRPr="004D6FBE">
        <w:rPr>
          <w:color w:val="FF0000"/>
        </w:rPr>
        <w:t>))])</w:t>
      </w:r>
    </w:p>
    <w:p w14:paraId="50D92CE0" w14:textId="77777777" w:rsidR="002A1CC5" w:rsidRPr="004D6FBE" w:rsidRDefault="002A1CC5">
      <w:pPr>
        <w:pStyle w:val="c"/>
        <w:rPr>
          <w:color w:val="FF0000"/>
        </w:rPr>
      </w:pPr>
      <w:r w:rsidRPr="004D6FBE">
        <w:rPr>
          <w:color w:val="FF0000"/>
        </w:rPr>
        <w:t>end</w:t>
      </w:r>
    </w:p>
    <w:bookmarkEnd w:id="82"/>
    <w:p w14:paraId="369B6AF6" w14:textId="77777777" w:rsidR="002A1CC5" w:rsidRDefault="002A1CC5">
      <w:pPr>
        <w:pStyle w:val="c"/>
      </w:pPr>
    </w:p>
    <w:bookmarkEnd w:id="81"/>
    <w:p w14:paraId="03633431" w14:textId="77777777" w:rsidR="002A1CC5" w:rsidRDefault="002A1CC5">
      <w:pPr>
        <w:pStyle w:val="t"/>
      </w:pPr>
      <w:r>
        <w:t>The following output shows each designated integer and its factorial:</w:t>
      </w:r>
    </w:p>
    <w:p w14:paraId="0FD5E098" w14:textId="77777777" w:rsidR="002A1CC5" w:rsidRDefault="002A1CC5">
      <w:pPr>
        <w:pStyle w:val="c"/>
      </w:pPr>
    </w:p>
    <w:p w14:paraId="1B15E1D1" w14:textId="77777777" w:rsidR="002A1CC5" w:rsidRPr="004D6FBE" w:rsidRDefault="002A1CC5">
      <w:pPr>
        <w:pStyle w:val="c"/>
        <w:rPr>
          <w:b/>
          <w:color w:val="0000FF"/>
        </w:rPr>
      </w:pPr>
      <w:r w:rsidRPr="004D6FBE">
        <w:rPr>
          <w:b/>
          <w:color w:val="0000FF"/>
        </w:rPr>
        <w:t>1  1</w:t>
      </w:r>
    </w:p>
    <w:p w14:paraId="3184C40D" w14:textId="77777777" w:rsidR="002A1CC5" w:rsidRPr="004D6FBE" w:rsidRDefault="002A1CC5">
      <w:pPr>
        <w:pStyle w:val="c"/>
        <w:rPr>
          <w:b/>
          <w:color w:val="0000FF"/>
        </w:rPr>
      </w:pPr>
      <w:r w:rsidRPr="004D6FBE">
        <w:rPr>
          <w:b/>
          <w:color w:val="0000FF"/>
        </w:rPr>
        <w:t>2  2</w:t>
      </w:r>
    </w:p>
    <w:p w14:paraId="4D61F83F" w14:textId="77777777" w:rsidR="002A1CC5" w:rsidRPr="004D6FBE" w:rsidRDefault="002A1CC5">
      <w:pPr>
        <w:pStyle w:val="c"/>
        <w:rPr>
          <w:b/>
          <w:color w:val="0000FF"/>
        </w:rPr>
      </w:pPr>
      <w:r w:rsidRPr="004D6FBE">
        <w:rPr>
          <w:b/>
          <w:color w:val="0000FF"/>
        </w:rPr>
        <w:t>3  6</w:t>
      </w:r>
    </w:p>
    <w:p w14:paraId="427D5457" w14:textId="77777777" w:rsidR="002A1CC5" w:rsidRPr="004D6FBE" w:rsidRDefault="002A1CC5">
      <w:pPr>
        <w:pStyle w:val="c"/>
        <w:rPr>
          <w:b/>
          <w:color w:val="0000FF"/>
        </w:rPr>
      </w:pPr>
      <w:r w:rsidRPr="004D6FBE">
        <w:rPr>
          <w:b/>
          <w:color w:val="0000FF"/>
        </w:rPr>
        <w:t>4  24</w:t>
      </w:r>
    </w:p>
    <w:p w14:paraId="5D196412" w14:textId="77777777" w:rsidR="002A1CC5" w:rsidRPr="004D6FBE" w:rsidRDefault="002A1CC5">
      <w:pPr>
        <w:pStyle w:val="c"/>
        <w:rPr>
          <w:b/>
          <w:color w:val="0000FF"/>
        </w:rPr>
      </w:pPr>
      <w:r w:rsidRPr="004D6FBE">
        <w:rPr>
          <w:b/>
          <w:color w:val="0000FF"/>
        </w:rPr>
        <w:t>5  120</w:t>
      </w:r>
    </w:p>
    <w:p w14:paraId="3220F7E8" w14:textId="77777777" w:rsidR="002A1CC5" w:rsidRPr="004D6FBE" w:rsidRDefault="002A1CC5">
      <w:pPr>
        <w:pStyle w:val="c"/>
        <w:rPr>
          <w:b/>
          <w:color w:val="0000FF"/>
        </w:rPr>
      </w:pPr>
      <w:r w:rsidRPr="004D6FBE">
        <w:rPr>
          <w:b/>
          <w:color w:val="0000FF"/>
        </w:rPr>
        <w:t>6  720</w:t>
      </w:r>
    </w:p>
    <w:p w14:paraId="35D3524E" w14:textId="77777777" w:rsidR="002A1CC5" w:rsidRPr="004D6FBE" w:rsidRDefault="002A1CC5">
      <w:pPr>
        <w:pStyle w:val="c"/>
        <w:rPr>
          <w:b/>
          <w:color w:val="0000FF"/>
        </w:rPr>
      </w:pPr>
      <w:r w:rsidRPr="004D6FBE">
        <w:rPr>
          <w:b/>
          <w:color w:val="0000FF"/>
        </w:rPr>
        <w:t>7  5040</w:t>
      </w:r>
    </w:p>
    <w:p w14:paraId="070937B5" w14:textId="77777777" w:rsidR="002A1CC5" w:rsidRPr="004D6FBE" w:rsidRDefault="002A1CC5">
      <w:pPr>
        <w:pStyle w:val="c"/>
        <w:rPr>
          <w:b/>
          <w:color w:val="0000FF"/>
        </w:rPr>
      </w:pPr>
      <w:r w:rsidRPr="004D6FBE">
        <w:rPr>
          <w:b/>
          <w:color w:val="0000FF"/>
        </w:rPr>
        <w:t>8  40320</w:t>
      </w:r>
    </w:p>
    <w:p w14:paraId="07AAC52B" w14:textId="77777777" w:rsidR="002A1CC5" w:rsidRPr="004D6FBE" w:rsidRDefault="002A1CC5">
      <w:pPr>
        <w:pStyle w:val="c"/>
        <w:rPr>
          <w:b/>
          <w:color w:val="0000FF"/>
        </w:rPr>
      </w:pPr>
      <w:r w:rsidRPr="004D6FBE">
        <w:rPr>
          <w:b/>
          <w:color w:val="0000FF"/>
        </w:rPr>
        <w:t>9  362880</w:t>
      </w:r>
    </w:p>
    <w:p w14:paraId="3D5AAEC1" w14:textId="77777777" w:rsidR="002A1CC5" w:rsidRDefault="002A1CC5">
      <w:pPr>
        <w:pStyle w:val="c"/>
      </w:pPr>
    </w:p>
    <w:p w14:paraId="5AEEFB6D" w14:textId="77777777" w:rsidR="002A1CC5" w:rsidRDefault="002A1CC5">
      <w:pPr>
        <w:pStyle w:val="t"/>
      </w:pPr>
      <w:bookmarkStart w:id="83" w:name="OLE_LINK140"/>
      <w:r>
        <w:t>To start the display with the value of 0!, which is 1, we indicate a beginning value of 0, as follows:</w:t>
      </w:r>
      <w:bookmarkEnd w:id="83"/>
    </w:p>
    <w:p w14:paraId="1D307238" w14:textId="77777777" w:rsidR="002A1CC5" w:rsidRDefault="002A1CC5">
      <w:pPr>
        <w:pStyle w:val="c"/>
      </w:pPr>
    </w:p>
    <w:p w14:paraId="669A9E37" w14:textId="77777777" w:rsidR="002A1CC5" w:rsidRPr="004D6FBE" w:rsidRDefault="002A1CC5">
      <w:pPr>
        <w:pStyle w:val="c"/>
        <w:rPr>
          <w:color w:val="FF0000"/>
        </w:rPr>
      </w:pPr>
      <w:r w:rsidRPr="004D6FBE">
        <w:rPr>
          <w:color w:val="FF0000"/>
        </w:rPr>
        <w:t xml:space="preserve">for i = </w:t>
      </w:r>
      <w:r w:rsidRPr="004D6FBE">
        <w:rPr>
          <w:b/>
          <w:color w:val="FF0000"/>
        </w:rPr>
        <w:t>0</w:t>
      </w:r>
      <w:r w:rsidRPr="004D6FBE">
        <w:rPr>
          <w:color w:val="FF0000"/>
        </w:rPr>
        <w:t>:9</w:t>
      </w:r>
    </w:p>
    <w:p w14:paraId="54B495F2" w14:textId="77777777" w:rsidR="002A1CC5" w:rsidRPr="004D6FBE" w:rsidRDefault="002A1CC5">
      <w:pPr>
        <w:pStyle w:val="c"/>
        <w:rPr>
          <w:color w:val="FF0000"/>
        </w:rPr>
      </w:pPr>
      <w:r w:rsidRPr="004D6FBE">
        <w:rPr>
          <w:color w:val="FF0000"/>
        </w:rPr>
        <w:t xml:space="preserve">   disp([num2str(i), '  ', num2str(factorial(i))])</w:t>
      </w:r>
    </w:p>
    <w:p w14:paraId="2EE94952" w14:textId="77777777" w:rsidR="002A1CC5" w:rsidRPr="004D6FBE" w:rsidRDefault="002A1CC5">
      <w:pPr>
        <w:pStyle w:val="c"/>
        <w:rPr>
          <w:color w:val="FF0000"/>
        </w:rPr>
      </w:pPr>
      <w:r w:rsidRPr="004D6FBE">
        <w:rPr>
          <w:color w:val="FF0000"/>
        </w:rPr>
        <w:t>end</w:t>
      </w:r>
    </w:p>
    <w:p w14:paraId="46AE918D" w14:textId="77777777" w:rsidR="002A1CC5" w:rsidRDefault="002A1CC5">
      <w:pPr>
        <w:pStyle w:val="t"/>
      </w:pPr>
    </w:p>
    <w:p w14:paraId="3212A1FE"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19</w:t>
      </w:r>
      <w:r w:rsidR="006C1087">
        <w:rPr>
          <w:noProof/>
        </w:rPr>
        <w:fldChar w:fldCharType="end"/>
      </w:r>
      <w:r>
        <w:rPr>
          <w:b w:val="0"/>
        </w:rPr>
        <w:tab/>
      </w:r>
      <w:bookmarkStart w:id="84" w:name="OLE_LINK129"/>
      <w:bookmarkStart w:id="85" w:name="OLE_LINK130"/>
      <w:r>
        <w:rPr>
          <w:b w:val="0"/>
        </w:rPr>
        <w:t xml:space="preserve">For this question, complete another version of the segment above that displays distance and time.  In this version, do not initialize </w:t>
      </w:r>
      <w:r>
        <w:rPr>
          <w:b w:val="0"/>
          <w:i/>
        </w:rPr>
        <w:t>dist</w:t>
      </w:r>
      <w:r>
        <w:rPr>
          <w:b w:val="0"/>
        </w:rPr>
        <w:t xml:space="preserve">.  Employ a loop with an index </w:t>
      </w:r>
      <w:r>
        <w:rPr>
          <w:b w:val="0"/>
          <w:i/>
        </w:rPr>
        <w:t>i</w:t>
      </w:r>
      <w:r>
        <w:rPr>
          <w:b w:val="0"/>
        </w:rPr>
        <w:t xml:space="preserve"> that takes on integer values from 1 through 7.  Within the loop, the value of </w:t>
      </w:r>
      <w:r>
        <w:rPr>
          <w:b w:val="0"/>
          <w:i/>
        </w:rPr>
        <w:t>dist</w:t>
      </w:r>
      <w:r>
        <w:rPr>
          <w:b w:val="0"/>
        </w:rPr>
        <w:t xml:space="preserve"> is computed as 2.25</w:t>
      </w:r>
      <w:r>
        <w:rPr>
          <w:b w:val="0"/>
          <w:i/>
        </w:rPr>
        <w:t>i</w:t>
      </w:r>
      <w:r>
        <w:rPr>
          <w:b w:val="0"/>
        </w:rPr>
        <w:t xml:space="preserve">.  After replacing each </w:t>
      </w:r>
      <w:r>
        <w:rPr>
          <w:b w:val="0"/>
          <w:i/>
        </w:rPr>
        <w:t>xxxxxxxxxx</w:t>
      </w:r>
      <w:r>
        <w:rPr>
          <w:b w:val="0"/>
        </w:rPr>
        <w:t xml:space="preserve"> with the proper code, execute, and compare the results with the similar segment above.</w:t>
      </w:r>
      <w:bookmarkEnd w:id="84"/>
      <w:bookmarkEnd w:id="85"/>
    </w:p>
    <w:p w14:paraId="0FDD69F7" w14:textId="77777777" w:rsidR="002A1CC5" w:rsidRPr="004D6FBE" w:rsidRDefault="002A1CC5">
      <w:pPr>
        <w:pStyle w:val="c"/>
        <w:rPr>
          <w:color w:val="FF0000"/>
        </w:rPr>
      </w:pPr>
      <w:r w:rsidRPr="004D6FBE">
        <w:rPr>
          <w:color w:val="FF0000"/>
        </w:rPr>
        <w:t>for xxxxxxxxxx</w:t>
      </w:r>
    </w:p>
    <w:p w14:paraId="3C36D04B" w14:textId="77777777" w:rsidR="002A1CC5" w:rsidRPr="004D6FBE" w:rsidRDefault="002A1CC5">
      <w:pPr>
        <w:pStyle w:val="c"/>
        <w:rPr>
          <w:color w:val="FF0000"/>
        </w:rPr>
      </w:pPr>
      <w:r w:rsidRPr="004D6FBE">
        <w:rPr>
          <w:color w:val="FF0000"/>
        </w:rPr>
        <w:t xml:space="preserve">   dist = </w:t>
      </w:r>
      <w:bookmarkStart w:id="86" w:name="OLE_LINK131"/>
      <w:bookmarkStart w:id="87" w:name="OLE_LINK132"/>
      <w:r w:rsidRPr="004D6FBE">
        <w:rPr>
          <w:color w:val="FF0000"/>
        </w:rPr>
        <w:t>xxxxxxxxxx</w:t>
      </w:r>
      <w:bookmarkEnd w:id="86"/>
      <w:bookmarkEnd w:id="87"/>
      <w:r w:rsidRPr="004D6FBE">
        <w:rPr>
          <w:color w:val="FF0000"/>
        </w:rPr>
        <w:tab/>
      </w:r>
      <w:r w:rsidRPr="004D6FBE">
        <w:rPr>
          <w:color w:val="FF0000"/>
        </w:rPr>
        <w:tab/>
      </w:r>
      <w:r w:rsidRPr="004D6FBE">
        <w:rPr>
          <w:color w:val="FF0000"/>
        </w:rPr>
        <w:tab/>
      </w:r>
      <w:r w:rsidRPr="004D6FBE">
        <w:rPr>
          <w:color w:val="FF0000"/>
        </w:rPr>
        <w:tab/>
      </w:r>
      <w:r w:rsidRPr="004D6FBE">
        <w:rPr>
          <w:color w:val="FF0000"/>
        </w:rPr>
        <w:tab/>
      </w:r>
      <w:r w:rsidRPr="004D6FBE">
        <w:rPr>
          <w:color w:val="FF0000"/>
        </w:rPr>
        <w:tab/>
      </w:r>
    </w:p>
    <w:p w14:paraId="1DE1A37E" w14:textId="77777777" w:rsidR="002A1CC5" w:rsidRPr="004D6FBE" w:rsidRDefault="002A1CC5">
      <w:pPr>
        <w:pStyle w:val="c"/>
        <w:rPr>
          <w:color w:val="FF0000"/>
        </w:rPr>
      </w:pPr>
      <w:r w:rsidRPr="004D6FBE">
        <w:rPr>
          <w:color w:val="FF0000"/>
        </w:rPr>
        <w:t xml:space="preserve">   t =  (24.5 - sqrt(600.25 - 19.6 * dist))/9.8</w:t>
      </w:r>
      <w:r w:rsidRPr="004D6FBE">
        <w:rPr>
          <w:b/>
          <w:color w:val="FF0000"/>
        </w:rPr>
        <w:t>;</w:t>
      </w:r>
    </w:p>
    <w:p w14:paraId="7449CEDE" w14:textId="77777777" w:rsidR="002A1CC5" w:rsidRPr="004D6FBE" w:rsidRDefault="002A1CC5">
      <w:pPr>
        <w:pStyle w:val="c"/>
        <w:rPr>
          <w:color w:val="FF0000"/>
        </w:rPr>
      </w:pPr>
      <w:r w:rsidRPr="004D6FBE">
        <w:rPr>
          <w:color w:val="FF0000"/>
        </w:rPr>
        <w:t xml:space="preserve">   disp(['For distance = ', num2str(dist), </w:t>
      </w:r>
      <w:r w:rsidRPr="004D6FBE">
        <w:rPr>
          <w:b/>
          <w:color w:val="FF0000"/>
        </w:rPr>
        <w:t>...</w:t>
      </w:r>
    </w:p>
    <w:p w14:paraId="4E922065" w14:textId="77777777" w:rsidR="002A1CC5" w:rsidRPr="004D6FBE" w:rsidRDefault="002A1CC5">
      <w:pPr>
        <w:pStyle w:val="c"/>
        <w:rPr>
          <w:color w:val="FF0000"/>
        </w:rPr>
      </w:pPr>
      <w:r w:rsidRPr="004D6FBE">
        <w:rPr>
          <w:color w:val="FF0000"/>
        </w:rPr>
        <w:t xml:space="preserve">       ' time = ', num2str(t), ' seconds.']);</w:t>
      </w:r>
    </w:p>
    <w:p w14:paraId="56F1A55F" w14:textId="77777777" w:rsidR="002A1CC5" w:rsidRPr="004D6FBE" w:rsidRDefault="002A1CC5">
      <w:pPr>
        <w:pStyle w:val="c"/>
        <w:rPr>
          <w:color w:val="FF0000"/>
        </w:rPr>
      </w:pPr>
      <w:r w:rsidRPr="004D6FBE">
        <w:rPr>
          <w:color w:val="FF0000"/>
        </w:rPr>
        <w:t>xxxxxxxxxx</w:t>
      </w:r>
    </w:p>
    <w:p w14:paraId="0F620FD2" w14:textId="77777777" w:rsidR="002A1CC5" w:rsidRDefault="002A1CC5">
      <w:pPr>
        <w:pStyle w:val="c"/>
      </w:pPr>
    </w:p>
    <w:p w14:paraId="4005AAC1" w14:textId="77777777" w:rsidR="002A1CC5" w:rsidRDefault="002A1CC5">
      <w:pPr>
        <w:pStyle w:val="Caption"/>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20</w:t>
      </w:r>
      <w:r w:rsidR="006C1087">
        <w:rPr>
          <w:noProof/>
        </w:rPr>
        <w:fldChar w:fldCharType="end"/>
      </w:r>
    </w:p>
    <w:p w14:paraId="3474822F" w14:textId="77777777" w:rsidR="002A1CC5" w:rsidRDefault="002A1CC5">
      <w:pPr>
        <w:pStyle w:val="p"/>
      </w:pPr>
      <w:bookmarkStart w:id="88" w:name="OLE_LINK133"/>
      <w:r w:rsidRPr="004121E8">
        <w:rPr>
          <w:b/>
        </w:rPr>
        <w:t>a.</w:t>
      </w:r>
      <w:r>
        <w:tab/>
        <w:t xml:space="preserve">Clear possible values for the symbols </w:t>
      </w:r>
      <w:r>
        <w:rPr>
          <w:i/>
        </w:rPr>
        <w:t>qrq20</w:t>
      </w:r>
      <w:r>
        <w:t xml:space="preserve"> and </w:t>
      </w:r>
      <w:r>
        <w:rPr>
          <w:i/>
        </w:rPr>
        <w:t>x</w:t>
      </w:r>
      <w:r>
        <w:t>.</w:t>
      </w:r>
      <w:bookmarkEnd w:id="88"/>
    </w:p>
    <w:p w14:paraId="74B31745" w14:textId="77777777" w:rsidR="002A1CC5" w:rsidRDefault="002A1CC5">
      <w:pPr>
        <w:pStyle w:val="p"/>
      </w:pPr>
      <w:r w:rsidRPr="004121E8">
        <w:rPr>
          <w:b/>
        </w:rPr>
        <w:t>b.</w:t>
      </w:r>
      <w:r>
        <w:tab/>
      </w:r>
      <w:bookmarkStart w:id="89" w:name="OLE_LINK134"/>
      <w:bookmarkStart w:id="90" w:name="OLE_LINK135"/>
      <w:r>
        <w:t xml:space="preserve">Define the function </w:t>
      </w:r>
      <w:r>
        <w:rPr>
          <w:i/>
        </w:rPr>
        <w:t>qrq20</w:t>
      </w:r>
      <w:r>
        <w:t>(</w:t>
      </w:r>
      <w:r>
        <w:rPr>
          <w:i/>
        </w:rPr>
        <w:t>x</w:t>
      </w:r>
      <w:r>
        <w:t>) = ln(3</w:t>
      </w:r>
      <w:r>
        <w:rPr>
          <w:i/>
        </w:rPr>
        <w:t>x</w:t>
      </w:r>
      <w:r>
        <w:t xml:space="preserve"> + 2).  Recall that </w:t>
      </w:r>
      <w:r>
        <w:rPr>
          <w:i/>
        </w:rPr>
        <w:t>log</w:t>
      </w:r>
      <w:r>
        <w:t xml:space="preserve"> is the </w:t>
      </w:r>
      <w:r>
        <w:rPr>
          <w:i/>
        </w:rPr>
        <w:t>MATLAB</w:t>
      </w:r>
      <w:r>
        <w:t xml:space="preserve"> function for the natural logarithm.</w:t>
      </w:r>
      <w:bookmarkEnd w:id="89"/>
      <w:bookmarkEnd w:id="90"/>
    </w:p>
    <w:p w14:paraId="159095E0" w14:textId="77777777" w:rsidR="002A1CC5" w:rsidRDefault="002A1CC5">
      <w:pPr>
        <w:pStyle w:val="p"/>
      </w:pPr>
      <w:bookmarkStart w:id="91" w:name="OLE_LINK136"/>
      <w:r w:rsidRPr="004121E8">
        <w:rPr>
          <w:b/>
        </w:rPr>
        <w:t>c.</w:t>
      </w:r>
      <w:r>
        <w:tab/>
        <w:t xml:space="preserve">Write a loop that prints the value of </w:t>
      </w:r>
      <w:r>
        <w:rPr>
          <w:i/>
        </w:rPr>
        <w:t>k</w:t>
      </w:r>
      <w:r>
        <w:t xml:space="preserve"> and </w:t>
      </w:r>
      <w:r>
        <w:rPr>
          <w:i/>
        </w:rPr>
        <w:t>qrq20</w:t>
      </w:r>
      <w:r>
        <w:t>(</w:t>
      </w:r>
      <w:r>
        <w:rPr>
          <w:i/>
        </w:rPr>
        <w:t>k</w:t>
      </w:r>
      <w:r>
        <w:t xml:space="preserve">) for </w:t>
      </w:r>
      <w:r>
        <w:rPr>
          <w:i/>
        </w:rPr>
        <w:t>k</w:t>
      </w:r>
      <w:r>
        <w:t xml:space="preserve"> taking on integer values from 1 through 8.</w:t>
      </w:r>
      <w:bookmarkEnd w:id="91"/>
    </w:p>
    <w:p w14:paraId="66D263C0" w14:textId="77777777" w:rsidR="002A1CC5" w:rsidRDefault="002A1CC5">
      <w:pPr>
        <w:pStyle w:val="b"/>
      </w:pPr>
      <w:r>
        <w:lastRenderedPageBreak/>
        <w:t>Plotting</w:t>
      </w:r>
    </w:p>
    <w:p w14:paraId="3049B17D" w14:textId="77777777" w:rsidR="002A1CC5" w:rsidRDefault="002A1CC5">
      <w:pPr>
        <w:pStyle w:val="t"/>
        <w:rPr>
          <w:i/>
        </w:rPr>
      </w:pPr>
      <w:r>
        <w:t xml:space="preserve">We employ the </w:t>
      </w:r>
      <w:r>
        <w:rPr>
          <w:b/>
          <w:i/>
        </w:rPr>
        <w:t>plot</w:t>
      </w:r>
      <w:r>
        <w:t xml:space="preserve"> command for graphing two-dimensional functions.  First, we establish a sequence of values for the independent variable, such as </w:t>
      </w:r>
      <w:r>
        <w:rPr>
          <w:i/>
        </w:rPr>
        <w:t>t</w:t>
      </w:r>
      <w:r>
        <w:t xml:space="preserve">.  We employed </w:t>
      </w:r>
      <w:r w:rsidRPr="004D6FBE">
        <w:rPr>
          <w:b/>
        </w:rPr>
        <w:t>sequences</w:t>
      </w:r>
      <w:r>
        <w:t xml:space="preserve"> in the </w:t>
      </w:r>
      <w:r>
        <w:rPr>
          <w:i/>
        </w:rPr>
        <w:t>for</w:t>
      </w:r>
      <w:r>
        <w:t xml:space="preserve"> loop by giving an index's integer minimum and maximum values with a </w:t>
      </w:r>
      <w:r w:rsidRPr="004D6FBE">
        <w:rPr>
          <w:b/>
        </w:rPr>
        <w:t>colon separator</w:t>
      </w:r>
      <w:r>
        <w:t xml:space="preserve">.  For example, 0:9 indicates the sequence 0, 1, ..., 9.  For a smooth display of a graph, we need to plot the graph at additional points.  To indicate a step size of 0.1, we place the step size between the minimum and maximum values, which are not necessarily integers, with colon separators, as in -1:0.1:2.  This indicates a sequence of numbers from -1 to 2 that increases in steps of size 0.1, namely -1, -0.9, -0.8, ...,0, 0.1, 0.2, ...1.8, 1.9, 2.0.  The following statement assigns such a sequence to </w:t>
      </w:r>
      <w:r>
        <w:rPr>
          <w:i/>
        </w:rPr>
        <w:t>t:</w:t>
      </w:r>
    </w:p>
    <w:p w14:paraId="162AE21A" w14:textId="77777777" w:rsidR="002A1CC5" w:rsidRPr="00150155" w:rsidRDefault="002A1CC5" w:rsidP="002A1CC5">
      <w:pPr>
        <w:pStyle w:val="c"/>
      </w:pPr>
    </w:p>
    <w:p w14:paraId="0630C32F" w14:textId="77777777" w:rsidR="002A1CC5" w:rsidRPr="004D6FBE" w:rsidRDefault="002A1CC5" w:rsidP="002A1CC5">
      <w:pPr>
        <w:pStyle w:val="c"/>
        <w:rPr>
          <w:color w:val="FF0000"/>
        </w:rPr>
      </w:pPr>
      <w:r w:rsidRPr="004D6FBE">
        <w:rPr>
          <w:color w:val="FF0000"/>
        </w:rPr>
        <w:t>t = -1 : 0.1 : 2;</w:t>
      </w:r>
    </w:p>
    <w:p w14:paraId="17BC9D58" w14:textId="77777777" w:rsidR="002A1CC5" w:rsidRPr="00150155" w:rsidRDefault="002A1CC5" w:rsidP="002A1CC5">
      <w:pPr>
        <w:pStyle w:val="c"/>
      </w:pPr>
    </w:p>
    <w:p w14:paraId="39ED0672" w14:textId="77777777" w:rsidR="002A1CC5" w:rsidRDefault="002A1CC5">
      <w:pPr>
        <w:pStyle w:val="t"/>
      </w:pPr>
      <w:r>
        <w:tab/>
        <w:t xml:space="preserve">The basic form of the command gives the independent variable (such as </w:t>
      </w:r>
      <w:r>
        <w:rPr>
          <w:i/>
        </w:rPr>
        <w:t>x</w:t>
      </w:r>
      <w:r>
        <w:t xml:space="preserve">) and the function (such as </w:t>
      </w:r>
      <w:r>
        <w:rPr>
          <w:i/>
        </w:rPr>
        <w:t>g</w:t>
      </w:r>
      <w:r>
        <w:t>) to graph, as follows:</w:t>
      </w:r>
    </w:p>
    <w:p w14:paraId="551D1635" w14:textId="77777777" w:rsidR="002A1CC5" w:rsidRDefault="002A1CC5">
      <w:pPr>
        <w:pStyle w:val="c"/>
      </w:pPr>
    </w:p>
    <w:p w14:paraId="57E9E471" w14:textId="77777777" w:rsidR="002A1CC5" w:rsidRDefault="002A1CC5">
      <w:pPr>
        <w:pStyle w:val="c"/>
      </w:pPr>
      <w:r>
        <w:rPr>
          <w:b/>
        </w:rPr>
        <w:t>plot(</w:t>
      </w:r>
      <w:r w:rsidRPr="004D6FBE">
        <w:rPr>
          <w:rFonts w:ascii="Times" w:hAnsi="Times"/>
          <w:i/>
          <w:sz w:val="24"/>
        </w:rPr>
        <w:t>x</w:t>
      </w:r>
      <w:r>
        <w:rPr>
          <w:rFonts w:ascii="Times" w:hAnsi="Times"/>
        </w:rPr>
        <w:t xml:space="preserve">, </w:t>
      </w:r>
      <w:r w:rsidRPr="004D6FBE">
        <w:rPr>
          <w:rFonts w:ascii="Times" w:hAnsi="Times"/>
          <w:i/>
          <w:sz w:val="24"/>
        </w:rPr>
        <w:t>g</w:t>
      </w:r>
      <w:r w:rsidRPr="004D6FBE">
        <w:rPr>
          <w:rFonts w:ascii="Times" w:hAnsi="Times"/>
          <w:sz w:val="24"/>
        </w:rPr>
        <w:t>(</w:t>
      </w:r>
      <w:r w:rsidRPr="004D6FBE">
        <w:rPr>
          <w:rFonts w:ascii="Times" w:hAnsi="Times"/>
          <w:i/>
          <w:sz w:val="24"/>
        </w:rPr>
        <w:t>x</w:t>
      </w:r>
      <w:r w:rsidRPr="004D6FBE">
        <w:rPr>
          <w:rFonts w:ascii="Times" w:hAnsi="Times"/>
          <w:sz w:val="24"/>
        </w:rPr>
        <w:t>)</w:t>
      </w:r>
      <w:r w:rsidRPr="00150155">
        <w:rPr>
          <w:b/>
        </w:rPr>
        <w:t>)</w:t>
      </w:r>
    </w:p>
    <w:p w14:paraId="42EDA030" w14:textId="77777777" w:rsidR="002A1CC5" w:rsidRDefault="002A1CC5">
      <w:pPr>
        <w:pStyle w:val="c"/>
      </w:pPr>
      <w:r>
        <w:t xml:space="preserve"> </w:t>
      </w:r>
    </w:p>
    <w:p w14:paraId="312722D0" w14:textId="77777777" w:rsidR="002A1CC5" w:rsidRDefault="002A1CC5">
      <w:pPr>
        <w:pStyle w:val="t"/>
        <w:rPr>
          <w:rFonts w:eastAsia="Courier"/>
        </w:rPr>
      </w:pPr>
      <w:r>
        <w:t>For example, t</w:t>
      </w:r>
      <w:r>
        <w:rPr>
          <w:rFonts w:eastAsia="Courier"/>
        </w:rPr>
        <w:t xml:space="preserve">he following command graphs </w:t>
      </w:r>
      <w:r w:rsidRPr="00150155">
        <w:rPr>
          <w:i/>
        </w:rPr>
        <w:t>cos</w:t>
      </w:r>
      <w:r>
        <w:rPr>
          <w:rFonts w:eastAsia="Courier"/>
        </w:rPr>
        <w:t>(</w:t>
      </w:r>
      <w:r>
        <w:rPr>
          <w:rFonts w:eastAsia="Courier"/>
          <w:i/>
        </w:rPr>
        <w:t>t</w:t>
      </w:r>
      <w:r>
        <w:rPr>
          <w:rFonts w:eastAsia="Courier"/>
        </w:rPr>
        <w:t xml:space="preserve">) with </w:t>
      </w:r>
      <w:r>
        <w:rPr>
          <w:rFonts w:eastAsia="Courier"/>
          <w:i/>
        </w:rPr>
        <w:t>t</w:t>
      </w:r>
      <w:r>
        <w:rPr>
          <w:rFonts w:eastAsia="Courier"/>
        </w:rPr>
        <w:t xml:space="preserve"> varying from –1 to 2 by 0.1:</w:t>
      </w:r>
    </w:p>
    <w:p w14:paraId="456F4314" w14:textId="77777777" w:rsidR="002A1CC5" w:rsidRDefault="002A1CC5">
      <w:pPr>
        <w:pStyle w:val="c"/>
      </w:pPr>
    </w:p>
    <w:p w14:paraId="586D34F9" w14:textId="77777777" w:rsidR="002A1CC5" w:rsidRPr="004D6FBE" w:rsidRDefault="002A1CC5" w:rsidP="002A1CC5">
      <w:pPr>
        <w:pStyle w:val="c"/>
        <w:rPr>
          <w:color w:val="FF0000"/>
        </w:rPr>
      </w:pPr>
      <w:r w:rsidRPr="004D6FBE">
        <w:rPr>
          <w:color w:val="FF0000"/>
        </w:rPr>
        <w:t>t = -1:0.1:2;</w:t>
      </w:r>
    </w:p>
    <w:p w14:paraId="70962512" w14:textId="77777777" w:rsidR="002A1CC5" w:rsidRPr="004D6FBE" w:rsidRDefault="002A1CC5">
      <w:pPr>
        <w:pStyle w:val="c"/>
        <w:rPr>
          <w:color w:val="FF0000"/>
        </w:rPr>
      </w:pPr>
      <w:r w:rsidRPr="004D6FBE">
        <w:rPr>
          <w:b/>
          <w:color w:val="FF0000"/>
        </w:rPr>
        <w:t>plot</w:t>
      </w:r>
      <w:r w:rsidRPr="004D6FBE">
        <w:rPr>
          <w:color w:val="FF0000"/>
        </w:rPr>
        <w:t>(t, cos(t))</w:t>
      </w:r>
    </w:p>
    <w:p w14:paraId="4B1923F7" w14:textId="77777777" w:rsidR="002A1CC5" w:rsidRDefault="002A1CC5">
      <w:pPr>
        <w:pStyle w:val="c"/>
      </w:pPr>
    </w:p>
    <w:p w14:paraId="1E85A176" w14:textId="77777777" w:rsidR="002A1CC5" w:rsidRDefault="002A1CC5" w:rsidP="002A1CC5">
      <w:pPr>
        <w:pStyle w:val="t"/>
      </w:pPr>
      <w:r w:rsidRPr="00150155">
        <w:rPr>
          <w:i/>
        </w:rPr>
        <w:t>MATLAB</w:t>
      </w:r>
      <w:r>
        <w:t xml:space="preserve"> displays the resulting graphics in a </w:t>
      </w:r>
      <w:r>
        <w:rPr>
          <w:b/>
          <w:i/>
        </w:rPr>
        <w:t>figure</w:t>
      </w:r>
      <w:r>
        <w:t xml:space="preserve"> window.</w:t>
      </w:r>
    </w:p>
    <w:p w14:paraId="078FE078" w14:textId="77777777" w:rsidR="002A1CC5" w:rsidRDefault="002A1CC5" w:rsidP="002A1CC5">
      <w:pPr>
        <w:pStyle w:val="t"/>
      </w:pPr>
    </w:p>
    <w:p w14:paraId="35A322B4"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21</w:t>
      </w:r>
      <w:r w:rsidR="006C1087">
        <w:rPr>
          <w:noProof/>
        </w:rPr>
        <w:fldChar w:fldCharType="end"/>
      </w:r>
      <w:r>
        <w:rPr>
          <w:b w:val="0"/>
        </w:rPr>
        <w:tab/>
        <w:t xml:space="preserve">Graph </w:t>
      </w:r>
      <w:r w:rsidRPr="00937B1F">
        <w:rPr>
          <w:b w:val="0"/>
          <w:i/>
        </w:rPr>
        <w:t>e</w:t>
      </w:r>
      <w:r>
        <w:rPr>
          <w:b w:val="0"/>
          <w:vertAlign w:val="superscript"/>
        </w:rPr>
        <w:t>sin(</w:t>
      </w:r>
      <w:r>
        <w:rPr>
          <w:b w:val="0"/>
          <w:i/>
          <w:vertAlign w:val="superscript"/>
        </w:rPr>
        <w:t>x</w:t>
      </w:r>
      <w:r>
        <w:rPr>
          <w:b w:val="0"/>
          <w:vertAlign w:val="superscript"/>
        </w:rPr>
        <w:t>)</w:t>
      </w:r>
      <w:r>
        <w:rPr>
          <w:b w:val="0"/>
        </w:rPr>
        <w:t xml:space="preserve"> from –3 to 3. </w:t>
      </w:r>
    </w:p>
    <w:p w14:paraId="4E771554" w14:textId="77777777" w:rsidR="002A1CC5" w:rsidRDefault="002A1CC5">
      <w:pPr>
        <w:pStyle w:val="t"/>
      </w:pPr>
    </w:p>
    <w:p w14:paraId="497A0B5C" w14:textId="77777777" w:rsidR="002A1CC5" w:rsidRDefault="002A1CC5">
      <w:pPr>
        <w:pStyle w:val="t"/>
        <w:rPr>
          <w:i/>
        </w:rPr>
      </w:pPr>
      <w:r>
        <w:tab/>
        <w:t xml:space="preserve">We can indicate additional options, and </w:t>
      </w:r>
      <w:r>
        <w:rPr>
          <w:i/>
        </w:rPr>
        <w:t>MATLAB</w:t>
      </w:r>
      <w:r>
        <w:t xml:space="preserve"> revises the display to reflect our changes. For example, </w:t>
      </w:r>
      <w:r w:rsidRPr="00150155">
        <w:rPr>
          <w:b/>
          <w:i/>
        </w:rPr>
        <w:t>xlabel</w:t>
      </w:r>
      <w:r>
        <w:t xml:space="preserve"> and </w:t>
      </w:r>
      <w:r>
        <w:rPr>
          <w:b/>
          <w:i/>
        </w:rPr>
        <w:t>ylabel</w:t>
      </w:r>
      <w:r>
        <w:t xml:space="preserve"> options generate axes labels, which should appear in all scientific graphics.   The commands that follow plot the graph and label the horizontal and vertical axes with </w:t>
      </w:r>
      <w:r>
        <w:rPr>
          <w:i/>
        </w:rPr>
        <w:t>t</w:t>
      </w:r>
      <w:r>
        <w:t xml:space="preserve"> and </w:t>
      </w:r>
      <w:r>
        <w:rPr>
          <w:i/>
        </w:rPr>
        <w:t>y</w:t>
      </w:r>
      <w:r>
        <w:t>, respectively:</w:t>
      </w:r>
    </w:p>
    <w:p w14:paraId="6A12AC13" w14:textId="77777777" w:rsidR="002A1CC5" w:rsidRDefault="002A1CC5">
      <w:pPr>
        <w:pStyle w:val="c"/>
      </w:pPr>
    </w:p>
    <w:p w14:paraId="69604511" w14:textId="77777777" w:rsidR="002A1CC5" w:rsidRPr="004D6FBE" w:rsidRDefault="002A1CC5" w:rsidP="002A1CC5">
      <w:pPr>
        <w:pStyle w:val="c"/>
        <w:rPr>
          <w:color w:val="FF0000"/>
        </w:rPr>
      </w:pPr>
      <w:r w:rsidRPr="004D6FBE">
        <w:rPr>
          <w:color w:val="FF0000"/>
        </w:rPr>
        <w:t>t = -1:0.1:2;</w:t>
      </w:r>
    </w:p>
    <w:p w14:paraId="2D469A28" w14:textId="77777777" w:rsidR="002A1CC5" w:rsidRPr="004D6FBE" w:rsidRDefault="002A1CC5" w:rsidP="002A1CC5">
      <w:pPr>
        <w:pStyle w:val="c"/>
        <w:rPr>
          <w:color w:val="FF0000"/>
        </w:rPr>
      </w:pPr>
      <w:r w:rsidRPr="00930E58">
        <w:rPr>
          <w:color w:val="FF0000"/>
        </w:rPr>
        <w:t>plot</w:t>
      </w:r>
      <w:r w:rsidRPr="004D6FBE">
        <w:rPr>
          <w:color w:val="FF0000"/>
        </w:rPr>
        <w:t>(t, cos(t))</w:t>
      </w:r>
    </w:p>
    <w:p w14:paraId="0894C97A" w14:textId="77777777" w:rsidR="002A1CC5" w:rsidRPr="004D6FBE" w:rsidRDefault="002A1CC5">
      <w:pPr>
        <w:pStyle w:val="c"/>
        <w:rPr>
          <w:b/>
          <w:color w:val="FF0000"/>
        </w:rPr>
      </w:pPr>
      <w:r w:rsidRPr="004D6FBE">
        <w:rPr>
          <w:b/>
          <w:color w:val="FF0000"/>
        </w:rPr>
        <w:t>xlabel('t')</w:t>
      </w:r>
    </w:p>
    <w:p w14:paraId="4F01F1BC" w14:textId="77777777" w:rsidR="002A1CC5" w:rsidRPr="004D6FBE" w:rsidRDefault="002A1CC5">
      <w:pPr>
        <w:pStyle w:val="c"/>
        <w:rPr>
          <w:b/>
          <w:color w:val="FF0000"/>
        </w:rPr>
      </w:pPr>
      <w:r w:rsidRPr="004D6FBE">
        <w:rPr>
          <w:b/>
          <w:color w:val="FF0000"/>
        </w:rPr>
        <w:t>ylabel('y')</w:t>
      </w:r>
    </w:p>
    <w:p w14:paraId="18A39DC7" w14:textId="77777777" w:rsidR="002A1CC5" w:rsidRDefault="002A1CC5">
      <w:pPr>
        <w:pStyle w:val="c"/>
      </w:pPr>
    </w:p>
    <w:p w14:paraId="57E8A505"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22</w:t>
      </w:r>
      <w:r w:rsidR="006C1087">
        <w:rPr>
          <w:noProof/>
        </w:rPr>
        <w:fldChar w:fldCharType="end"/>
      </w:r>
      <w:r>
        <w:rPr>
          <w:b w:val="0"/>
        </w:rPr>
        <w:tab/>
        <w:t xml:space="preserve">Adjust the answer to the previous Quick Review Question to label the </w:t>
      </w:r>
      <w:r>
        <w:rPr>
          <w:b w:val="0"/>
          <w:i/>
        </w:rPr>
        <w:t>x</w:t>
      </w:r>
      <w:r>
        <w:rPr>
          <w:b w:val="0"/>
        </w:rPr>
        <w:t xml:space="preserve"> and </w:t>
      </w:r>
      <w:r>
        <w:rPr>
          <w:b w:val="0"/>
          <w:i/>
        </w:rPr>
        <w:t>y</w:t>
      </w:r>
      <w:r>
        <w:rPr>
          <w:b w:val="0"/>
        </w:rPr>
        <w:t xml:space="preserve"> axes.  </w:t>
      </w:r>
    </w:p>
    <w:p w14:paraId="130FA6D5" w14:textId="77777777" w:rsidR="002A1CC5" w:rsidRDefault="002A1CC5">
      <w:pPr>
        <w:pStyle w:val="t"/>
      </w:pPr>
    </w:p>
    <w:p w14:paraId="5A7FF013" w14:textId="77777777" w:rsidR="002A1CC5" w:rsidRDefault="002A1CC5">
      <w:pPr>
        <w:pStyle w:val="t"/>
      </w:pPr>
      <w:r>
        <w:tab/>
        <w:t xml:space="preserve">To plot several functions on the same graph using </w:t>
      </w:r>
      <w:r>
        <w:rPr>
          <w:i/>
        </w:rPr>
        <w:t>plot</w:t>
      </w:r>
      <w:r>
        <w:t>, for the arguments we have a sequence of alternating independent variables and functions, as follows:</w:t>
      </w:r>
    </w:p>
    <w:p w14:paraId="7929F9AB" w14:textId="77777777" w:rsidR="002A1CC5" w:rsidRDefault="002A1CC5">
      <w:pPr>
        <w:pStyle w:val="c"/>
      </w:pPr>
    </w:p>
    <w:p w14:paraId="5A5BFD1F" w14:textId="77777777" w:rsidR="002A1CC5" w:rsidRPr="004D6FBE" w:rsidRDefault="002A1CC5">
      <w:pPr>
        <w:pStyle w:val="c"/>
        <w:rPr>
          <w:color w:val="FF0000"/>
        </w:rPr>
      </w:pPr>
      <w:r w:rsidRPr="004D6FBE">
        <w:rPr>
          <w:color w:val="FF0000"/>
        </w:rPr>
        <w:t>plot(</w:t>
      </w:r>
      <w:r w:rsidRPr="004D6FBE">
        <w:rPr>
          <w:b/>
          <w:color w:val="FF0000"/>
        </w:rPr>
        <w:t>t</w:t>
      </w:r>
      <w:r w:rsidRPr="004D6FBE">
        <w:rPr>
          <w:color w:val="FF0000"/>
        </w:rPr>
        <w:t xml:space="preserve">, cos(t), </w:t>
      </w:r>
      <w:r w:rsidRPr="004D6FBE">
        <w:rPr>
          <w:b/>
          <w:color w:val="FF0000"/>
        </w:rPr>
        <w:t>t</w:t>
      </w:r>
      <w:r w:rsidRPr="004D6FBE">
        <w:rPr>
          <w:color w:val="FF0000"/>
        </w:rPr>
        <w:t>, 3*t + 4);</w:t>
      </w:r>
    </w:p>
    <w:p w14:paraId="160A6C99" w14:textId="77777777" w:rsidR="002A1CC5" w:rsidRDefault="002A1CC5">
      <w:pPr>
        <w:pStyle w:val="c"/>
      </w:pPr>
    </w:p>
    <w:p w14:paraId="28F4F75C" w14:textId="77777777" w:rsidR="002A1CC5" w:rsidRDefault="002A1CC5">
      <w:pPr>
        <w:pStyle w:val="Caption"/>
      </w:pPr>
      <w:r>
        <w:lastRenderedPageBreak/>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23</w:t>
      </w:r>
      <w:r w:rsidR="006C1087">
        <w:rPr>
          <w:noProof/>
        </w:rPr>
        <w:fldChar w:fldCharType="end"/>
      </w:r>
      <w:r>
        <w:rPr>
          <w:b w:val="0"/>
        </w:rPr>
        <w:t xml:space="preserve"> </w:t>
      </w:r>
      <w:r>
        <w:rPr>
          <w:b w:val="0"/>
        </w:rPr>
        <w:tab/>
        <w:t xml:space="preserve">Adjust the answer to the previous Quick Review Question to plot </w:t>
      </w:r>
      <w:r w:rsidRPr="00937B1F">
        <w:rPr>
          <w:b w:val="0"/>
          <w:i/>
        </w:rPr>
        <w:t>e</w:t>
      </w:r>
      <w:r>
        <w:rPr>
          <w:b w:val="0"/>
          <w:vertAlign w:val="superscript"/>
        </w:rPr>
        <w:t>sin(</w:t>
      </w:r>
      <w:r>
        <w:rPr>
          <w:b w:val="0"/>
          <w:i/>
          <w:vertAlign w:val="superscript"/>
        </w:rPr>
        <w:t>x</w:t>
      </w:r>
      <w:r>
        <w:rPr>
          <w:b w:val="0"/>
          <w:vertAlign w:val="superscript"/>
        </w:rPr>
        <w:t>)</w:t>
      </w:r>
      <w:r>
        <w:rPr>
          <w:b w:val="0"/>
        </w:rPr>
        <w:t xml:space="preserve"> and sin(</w:t>
      </w:r>
      <w:r>
        <w:rPr>
          <w:b w:val="0"/>
          <w:i/>
        </w:rPr>
        <w:t>x</w:t>
      </w:r>
      <w:r>
        <w:rPr>
          <w:b w:val="0"/>
        </w:rPr>
        <w:t>) on the same graph.</w:t>
      </w:r>
    </w:p>
    <w:p w14:paraId="58C24CBA" w14:textId="77777777" w:rsidR="002A1CC5" w:rsidRDefault="002A1CC5">
      <w:pPr>
        <w:pStyle w:val="t"/>
      </w:pPr>
    </w:p>
    <w:p w14:paraId="31066046" w14:textId="77777777" w:rsidR="002A1CC5" w:rsidRDefault="002A1CC5">
      <w:pPr>
        <w:pStyle w:val="t"/>
      </w:pPr>
      <w:r>
        <w:tab/>
        <w:t xml:space="preserve">In future </w:t>
      </w:r>
      <w:r>
        <w:rPr>
          <w:i/>
        </w:rPr>
        <w:t>MATLAB</w:t>
      </w:r>
      <w:r>
        <w:t xml:space="preserve"> tutorials, we consider other plotting options, but the basic </w:t>
      </w:r>
      <w:r>
        <w:rPr>
          <w:i/>
        </w:rPr>
        <w:t>plot</w:t>
      </w:r>
      <w:r>
        <w:t xml:space="preserve"> command with the </w:t>
      </w:r>
      <w:r>
        <w:rPr>
          <w:i/>
        </w:rPr>
        <w:t>xlabel</w:t>
      </w:r>
      <w:r>
        <w:t xml:space="preserve"> and </w:t>
      </w:r>
      <w:r>
        <w:rPr>
          <w:i/>
        </w:rPr>
        <w:t>ylabel</w:t>
      </w:r>
      <w:r>
        <w:t xml:space="preserve"> options supports much modeling work.</w:t>
      </w:r>
    </w:p>
    <w:p w14:paraId="5CA83C10" w14:textId="658B400E" w:rsidR="002A1CC5" w:rsidRDefault="002A1CC5" w:rsidP="006F51F2">
      <w:pPr>
        <w:pStyle w:val="b"/>
      </w:pPr>
      <w:r>
        <w:t>Differentiation</w:t>
      </w:r>
      <w:r w:rsidR="001E7D2C">
        <w:t xml:space="preserve"> (Optional)</w:t>
      </w:r>
    </w:p>
    <w:p w14:paraId="2D9744ED" w14:textId="77777777" w:rsidR="002A1CC5" w:rsidRDefault="002A1CC5">
      <w:pPr>
        <w:pStyle w:val="t"/>
      </w:pPr>
      <w:r>
        <w:rPr>
          <w:i/>
        </w:rPr>
        <w:t>MATLAB</w:t>
      </w:r>
      <w:r>
        <w:t xml:space="preserve">'s Symbolic Math Toolboxes provide the function </w:t>
      </w:r>
      <w:r w:rsidRPr="00150155">
        <w:rPr>
          <w:b/>
          <w:i/>
        </w:rPr>
        <w:t>diff</w:t>
      </w:r>
      <w:r>
        <w:t xml:space="preserve"> for taking the derivative.  For example, consider the following function for the height of a ball thrown into the air:</w:t>
      </w:r>
    </w:p>
    <w:p w14:paraId="1F3C08A6" w14:textId="77777777" w:rsidR="002A1CC5" w:rsidRDefault="002A1CC5">
      <w:pPr>
        <w:pStyle w:val="t"/>
      </w:pPr>
    </w:p>
    <w:p w14:paraId="5D2485E5" w14:textId="77777777" w:rsidR="002A1CC5" w:rsidRDefault="002A1CC5">
      <w:pPr>
        <w:pStyle w:val="t"/>
      </w:pPr>
      <w:r>
        <w:tab/>
      </w:r>
      <w:r>
        <w:rPr>
          <w:i/>
        </w:rPr>
        <w:t>y</w:t>
      </w:r>
      <w:r>
        <w:t xml:space="preserve"> = </w:t>
      </w:r>
      <w:bookmarkStart w:id="92" w:name="OLE_LINK42"/>
      <w:r>
        <w:t>-4.9</w:t>
      </w:r>
      <w:r>
        <w:rPr>
          <w:i/>
        </w:rPr>
        <w:t>t</w:t>
      </w:r>
      <w:r>
        <w:rPr>
          <w:vertAlign w:val="superscript"/>
        </w:rPr>
        <w:t>2</w:t>
      </w:r>
      <w:r>
        <w:t xml:space="preserve"> +15</w:t>
      </w:r>
      <w:r>
        <w:rPr>
          <w:i/>
        </w:rPr>
        <w:t>t</w:t>
      </w:r>
      <w:r>
        <w:t xml:space="preserve"> + 11</w:t>
      </w:r>
      <w:bookmarkEnd w:id="92"/>
    </w:p>
    <w:p w14:paraId="5D3187DE" w14:textId="77777777" w:rsidR="002A1CC5" w:rsidRDefault="002A1CC5">
      <w:pPr>
        <w:pStyle w:val="t"/>
      </w:pPr>
    </w:p>
    <w:p w14:paraId="50363C25" w14:textId="77777777" w:rsidR="002A1CC5" w:rsidRDefault="002A1CC5">
      <w:pPr>
        <w:pStyle w:val="t"/>
      </w:pPr>
      <w:r>
        <w:t>With symbol</w:t>
      </w:r>
      <w:r w:rsidRPr="004C5CAC">
        <w:rPr>
          <w:i/>
        </w:rPr>
        <w:t xml:space="preserve"> t</w:t>
      </w:r>
      <w:r>
        <w:t>, w</w:t>
      </w:r>
      <w:r w:rsidRPr="004C5CAC">
        <w:t>e</w:t>
      </w:r>
      <w:r>
        <w:t xml:space="preserve"> define </w:t>
      </w:r>
      <w:r w:rsidRPr="004C5CAC">
        <w:rPr>
          <w:i/>
        </w:rPr>
        <w:t>y</w:t>
      </w:r>
      <w:r>
        <w:t xml:space="preserve">, as follows in </w:t>
      </w:r>
      <w:r>
        <w:rPr>
          <w:i/>
        </w:rPr>
        <w:t>MATLAB</w:t>
      </w:r>
      <w:r w:rsidRPr="004C5CAC">
        <w:rPr>
          <w:i/>
        </w:rPr>
        <w:t>:</w:t>
      </w:r>
    </w:p>
    <w:p w14:paraId="4BAE31E1" w14:textId="77777777" w:rsidR="002A1CC5" w:rsidRDefault="002A1CC5">
      <w:pPr>
        <w:pStyle w:val="c"/>
      </w:pPr>
    </w:p>
    <w:p w14:paraId="74BC67CA" w14:textId="77777777" w:rsidR="002A1CC5" w:rsidRPr="004D6FBE" w:rsidRDefault="002A1CC5">
      <w:pPr>
        <w:pStyle w:val="c"/>
        <w:rPr>
          <w:color w:val="FF0000"/>
        </w:rPr>
      </w:pPr>
      <w:r w:rsidRPr="004D6FBE">
        <w:rPr>
          <w:color w:val="FF0000"/>
        </w:rPr>
        <w:t>syms t</w:t>
      </w:r>
    </w:p>
    <w:p w14:paraId="7AE6B587" w14:textId="77777777" w:rsidR="002A1CC5" w:rsidRPr="004D6FBE" w:rsidRDefault="002A1CC5">
      <w:pPr>
        <w:pStyle w:val="c"/>
        <w:rPr>
          <w:color w:val="FF0000"/>
        </w:rPr>
      </w:pPr>
      <w:r w:rsidRPr="004D6FBE">
        <w:rPr>
          <w:color w:val="FF0000"/>
        </w:rPr>
        <w:t>y = -4.9 * t * t + 15 * t + 11;</w:t>
      </w:r>
    </w:p>
    <w:p w14:paraId="7FCEF3B3" w14:textId="77777777" w:rsidR="002A1CC5" w:rsidRDefault="002A1CC5">
      <w:pPr>
        <w:pStyle w:val="c"/>
      </w:pPr>
    </w:p>
    <w:p w14:paraId="41681D60" w14:textId="77777777" w:rsidR="002A1CC5" w:rsidRDefault="002A1CC5">
      <w:pPr>
        <w:pStyle w:val="t"/>
        <w:rPr>
          <w:i/>
        </w:rPr>
      </w:pPr>
      <w:r>
        <w:t xml:space="preserve">The following call to </w:t>
      </w:r>
      <w:r w:rsidRPr="004D6FBE">
        <w:rPr>
          <w:b/>
          <w:i/>
        </w:rPr>
        <w:t>diff</w:t>
      </w:r>
      <w:r>
        <w:t xml:space="preserve"> returns the </w:t>
      </w:r>
      <w:r w:rsidRPr="004D6FBE">
        <w:rPr>
          <w:b/>
        </w:rPr>
        <w:t>derivative</w:t>
      </w:r>
      <w:r>
        <w:t xml:space="preserve">, </w:t>
      </w:r>
      <w:r w:rsidR="000704D2" w:rsidRPr="000704D2">
        <w:t>15 - (49*</w:t>
      </w:r>
      <w:r w:rsidR="000704D2" w:rsidRPr="000704D2">
        <w:rPr>
          <w:i/>
        </w:rPr>
        <w:t>t</w:t>
      </w:r>
      <w:r w:rsidR="000704D2" w:rsidRPr="000704D2">
        <w:t>)/5</w:t>
      </w:r>
      <w:r>
        <w:t xml:space="preserve">, where </w:t>
      </w:r>
      <w:r>
        <w:rPr>
          <w:i/>
        </w:rPr>
        <w:t>t</w:t>
      </w:r>
      <w:r>
        <w:t xml:space="preserve"> is a symbol</w:t>
      </w:r>
      <w:r w:rsidRPr="004C5CAC">
        <w:t>:</w:t>
      </w:r>
    </w:p>
    <w:p w14:paraId="523BD5BF" w14:textId="77777777" w:rsidR="002A1CC5" w:rsidRDefault="002A1CC5">
      <w:pPr>
        <w:pStyle w:val="c"/>
      </w:pPr>
    </w:p>
    <w:p w14:paraId="5C83F37A" w14:textId="77777777" w:rsidR="002A1CC5" w:rsidRPr="004D6FBE" w:rsidRDefault="002A1CC5">
      <w:pPr>
        <w:pStyle w:val="c"/>
        <w:rPr>
          <w:b/>
          <w:color w:val="FF0000"/>
        </w:rPr>
      </w:pPr>
      <w:r w:rsidRPr="004D6FBE">
        <w:rPr>
          <w:b/>
          <w:color w:val="FF0000"/>
        </w:rPr>
        <w:t>diff(y)</w:t>
      </w:r>
    </w:p>
    <w:p w14:paraId="4D206929" w14:textId="77777777" w:rsidR="002A1CC5" w:rsidRDefault="002A1CC5">
      <w:pPr>
        <w:pStyle w:val="c"/>
      </w:pPr>
    </w:p>
    <w:p w14:paraId="6F6F1B90" w14:textId="77777777" w:rsidR="002A1CC5" w:rsidRDefault="002A1CC5">
      <w:pPr>
        <w:pStyle w:val="t"/>
      </w:pPr>
      <w:r>
        <w:tab/>
        <w:t xml:space="preserve">To evaluate </w:t>
      </w:r>
      <w:r>
        <w:rPr>
          <w:i/>
        </w:rPr>
        <w:t>y</w:t>
      </w:r>
      <w:r>
        <w:t xml:space="preserve"> at 1, we can employ the </w:t>
      </w:r>
      <w:r>
        <w:rPr>
          <w:b/>
          <w:i/>
        </w:rPr>
        <w:t>subs</w:t>
      </w:r>
      <w:r>
        <w:t xml:space="preserve"> command to </w:t>
      </w:r>
      <w:r w:rsidRPr="004D6FBE">
        <w:rPr>
          <w:b/>
        </w:rPr>
        <w:t>substitute</w:t>
      </w:r>
      <w:r>
        <w:t xml:space="preserve"> 1 for </w:t>
      </w:r>
      <w:r>
        <w:rPr>
          <w:i/>
        </w:rPr>
        <w:t>t</w:t>
      </w:r>
      <w:r>
        <w:t>, as follows:</w:t>
      </w:r>
    </w:p>
    <w:p w14:paraId="14816311" w14:textId="77777777" w:rsidR="002A1CC5" w:rsidRDefault="002A1CC5" w:rsidP="002A1CC5">
      <w:pPr>
        <w:pStyle w:val="c"/>
      </w:pPr>
    </w:p>
    <w:p w14:paraId="42C2517A" w14:textId="77777777" w:rsidR="002A1CC5" w:rsidRPr="004D6FBE" w:rsidRDefault="002A1CC5" w:rsidP="002A1CC5">
      <w:pPr>
        <w:pStyle w:val="c"/>
        <w:rPr>
          <w:b/>
          <w:color w:val="FF0000"/>
        </w:rPr>
      </w:pPr>
      <w:r w:rsidRPr="004D6FBE">
        <w:rPr>
          <w:b/>
          <w:color w:val="FF0000"/>
        </w:rPr>
        <w:t>subs(y, 1)</w:t>
      </w:r>
    </w:p>
    <w:p w14:paraId="33BC880B" w14:textId="77777777" w:rsidR="002A1CC5" w:rsidRPr="004D6FBE" w:rsidRDefault="002A1CC5" w:rsidP="002A1CC5">
      <w:pPr>
        <w:pStyle w:val="c"/>
        <w:rPr>
          <w:b/>
          <w:color w:val="FF0000"/>
        </w:rPr>
      </w:pPr>
    </w:p>
    <w:p w14:paraId="62BBD5DA" w14:textId="77777777" w:rsidR="002A1CC5" w:rsidRDefault="002A1CC5">
      <w:pPr>
        <w:pStyle w:val="t"/>
      </w:pPr>
      <w:r>
        <w:t xml:space="preserve">For the derivative at 1, which is </w:t>
      </w:r>
      <w:r>
        <w:rPr>
          <w:i/>
        </w:rPr>
        <w:t>y</w:t>
      </w:r>
      <w:r>
        <w:t xml:space="preserve">'(1) = </w:t>
      </w:r>
      <w:r w:rsidR="000704D2" w:rsidRPr="000704D2">
        <w:t>26/5</w:t>
      </w:r>
      <w:r w:rsidR="000704D2">
        <w:t xml:space="preserve"> = </w:t>
      </w:r>
      <w:r>
        <w:t xml:space="preserve">5.20, we save the derivative in a variable and call </w:t>
      </w:r>
      <w:r>
        <w:rPr>
          <w:i/>
        </w:rPr>
        <w:t>subs</w:t>
      </w:r>
      <w:r>
        <w:t>, as follows:</w:t>
      </w:r>
    </w:p>
    <w:p w14:paraId="5B07ED73" w14:textId="77777777" w:rsidR="002A1CC5" w:rsidRDefault="002A1CC5">
      <w:pPr>
        <w:pStyle w:val="c"/>
      </w:pPr>
    </w:p>
    <w:p w14:paraId="5A2D4C23" w14:textId="77777777" w:rsidR="002A1CC5" w:rsidRPr="004D6FBE" w:rsidRDefault="002A1CC5">
      <w:pPr>
        <w:pStyle w:val="c"/>
        <w:rPr>
          <w:color w:val="FF0000"/>
        </w:rPr>
      </w:pPr>
      <w:r w:rsidRPr="004D6FBE">
        <w:rPr>
          <w:color w:val="FF0000"/>
        </w:rPr>
        <w:t>dy_dt = diff(y);</w:t>
      </w:r>
    </w:p>
    <w:p w14:paraId="16CEC21E" w14:textId="77777777" w:rsidR="002A1CC5" w:rsidRPr="004D6FBE" w:rsidRDefault="002A1CC5">
      <w:pPr>
        <w:pStyle w:val="c"/>
        <w:rPr>
          <w:color w:val="FF0000"/>
        </w:rPr>
      </w:pPr>
      <w:r w:rsidRPr="004D6FBE">
        <w:rPr>
          <w:color w:val="FF0000"/>
        </w:rPr>
        <w:t>subs(dy_dt, 1)</w:t>
      </w:r>
    </w:p>
    <w:p w14:paraId="14F9C5DA" w14:textId="77777777" w:rsidR="002A1CC5" w:rsidRDefault="002A1CC5">
      <w:pPr>
        <w:pStyle w:val="c"/>
      </w:pPr>
    </w:p>
    <w:p w14:paraId="4D280493" w14:textId="77777777" w:rsidR="002A1CC5" w:rsidRDefault="002A1CC5">
      <w:pPr>
        <w:pStyle w:val="t"/>
      </w:pPr>
      <w:r>
        <w:tab/>
        <w:t xml:space="preserve">Without assigning an expression to a variable, such as </w:t>
      </w:r>
      <w:r>
        <w:rPr>
          <w:i/>
        </w:rPr>
        <w:t>y</w:t>
      </w:r>
      <w:r>
        <w:t xml:space="preserve">, we can employ the </w:t>
      </w:r>
      <w:r>
        <w:rPr>
          <w:b/>
          <w:i/>
        </w:rPr>
        <w:t>diff</w:t>
      </w:r>
      <w:r>
        <w:t xml:space="preserve"> command to compute the derivative.  Thus, to take the derivative of -4.9</w:t>
      </w:r>
      <w:r>
        <w:rPr>
          <w:i/>
        </w:rPr>
        <w:t>t</w:t>
      </w:r>
      <w:r>
        <w:rPr>
          <w:vertAlign w:val="superscript"/>
        </w:rPr>
        <w:t>2</w:t>
      </w:r>
      <w:r>
        <w:t xml:space="preserve"> +15</w:t>
      </w:r>
      <w:r>
        <w:rPr>
          <w:i/>
        </w:rPr>
        <w:t>t</w:t>
      </w:r>
      <w:r>
        <w:t xml:space="preserve"> + 11 with respect to </w:t>
      </w:r>
      <w:r>
        <w:rPr>
          <w:i/>
        </w:rPr>
        <w:t>t</w:t>
      </w:r>
      <w:r>
        <w:t>, we can employ the following command:</w:t>
      </w:r>
    </w:p>
    <w:p w14:paraId="13446714" w14:textId="77777777" w:rsidR="002A1CC5" w:rsidRDefault="002A1CC5">
      <w:pPr>
        <w:pStyle w:val="c"/>
      </w:pPr>
    </w:p>
    <w:p w14:paraId="42331E6A" w14:textId="77777777" w:rsidR="002A1CC5" w:rsidRPr="004D6FBE" w:rsidRDefault="002A1CC5">
      <w:pPr>
        <w:pStyle w:val="c"/>
        <w:rPr>
          <w:color w:val="FF0000"/>
        </w:rPr>
      </w:pPr>
      <w:bookmarkStart w:id="93" w:name="OLE_LINK34"/>
      <w:r w:rsidRPr="004D6FBE">
        <w:rPr>
          <w:b/>
          <w:color w:val="FF0000"/>
        </w:rPr>
        <w:t>diff(</w:t>
      </w:r>
      <w:r w:rsidRPr="004D6FBE">
        <w:rPr>
          <w:color w:val="FF0000"/>
        </w:rPr>
        <w:t xml:space="preserve"> </w:t>
      </w:r>
      <w:bookmarkEnd w:id="93"/>
      <w:r w:rsidRPr="004D6FBE">
        <w:rPr>
          <w:color w:val="FF0000"/>
        </w:rPr>
        <w:t xml:space="preserve">-4.9 * t * t + 15 * t + 11 </w:t>
      </w:r>
      <w:r w:rsidRPr="004D6FBE">
        <w:rPr>
          <w:b/>
          <w:color w:val="FF0000"/>
        </w:rPr>
        <w:t>)</w:t>
      </w:r>
    </w:p>
    <w:p w14:paraId="3E22B288" w14:textId="77777777" w:rsidR="002A1CC5" w:rsidRDefault="002A1CC5">
      <w:pPr>
        <w:pStyle w:val="c"/>
      </w:pPr>
    </w:p>
    <w:p w14:paraId="5427E612" w14:textId="77777777" w:rsidR="002A1CC5" w:rsidRDefault="002A1CC5">
      <w:pPr>
        <w:pStyle w:val="t"/>
      </w:pPr>
    </w:p>
    <w:p w14:paraId="19B21223"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24</w:t>
      </w:r>
      <w:r w:rsidR="006C1087">
        <w:rPr>
          <w:noProof/>
        </w:rPr>
        <w:fldChar w:fldCharType="end"/>
      </w:r>
      <w:r>
        <w:rPr>
          <w:b w:val="0"/>
        </w:rPr>
        <w:tab/>
        <w:t xml:space="preserve">Give </w:t>
      </w:r>
      <w:r>
        <w:rPr>
          <w:b w:val="0"/>
          <w:i/>
        </w:rPr>
        <w:t>MATLAB</w:t>
      </w:r>
      <w:r>
        <w:rPr>
          <w:b w:val="0"/>
        </w:rPr>
        <w:t xml:space="preserve"> code to do the following:</w:t>
      </w:r>
    </w:p>
    <w:p w14:paraId="5F6E9B22" w14:textId="77777777" w:rsidR="002A1CC5" w:rsidRPr="004C5CAC" w:rsidRDefault="002A1CC5">
      <w:pPr>
        <w:pStyle w:val="p"/>
      </w:pPr>
      <w:r w:rsidRPr="004121E8">
        <w:rPr>
          <w:b/>
        </w:rPr>
        <w:t>a.</w:t>
      </w:r>
      <w:r>
        <w:tab/>
        <w:t xml:space="preserve">Make </w:t>
      </w:r>
      <w:r>
        <w:rPr>
          <w:i/>
        </w:rPr>
        <w:t>x</w:t>
      </w:r>
      <w:r>
        <w:t xml:space="preserve"> a symbol.</w:t>
      </w:r>
    </w:p>
    <w:p w14:paraId="31426010" w14:textId="77777777" w:rsidR="002A1CC5" w:rsidRDefault="002A1CC5">
      <w:pPr>
        <w:pStyle w:val="p"/>
      </w:pPr>
      <w:r w:rsidRPr="004121E8">
        <w:rPr>
          <w:b/>
        </w:rPr>
        <w:t>b.</w:t>
      </w:r>
      <w:r>
        <w:tab/>
        <w:t xml:space="preserve">Define </w:t>
      </w:r>
      <w:r w:rsidRPr="004C5CAC">
        <w:rPr>
          <w:i/>
        </w:rPr>
        <w:t>y</w:t>
      </w:r>
      <w:r>
        <w:t xml:space="preserve"> = 2.9 sin(0.03</w:t>
      </w:r>
      <w:r>
        <w:rPr>
          <w:i/>
        </w:rPr>
        <w:t>x</w:t>
      </w:r>
      <w:r>
        <w:t>).</w:t>
      </w:r>
    </w:p>
    <w:p w14:paraId="5A6C1130" w14:textId="77777777" w:rsidR="002A1CC5" w:rsidRDefault="002A1CC5">
      <w:pPr>
        <w:pStyle w:val="p"/>
      </w:pPr>
      <w:r w:rsidRPr="004121E8">
        <w:rPr>
          <w:b/>
        </w:rPr>
        <w:t>c.</w:t>
      </w:r>
      <w:r>
        <w:tab/>
        <w:t xml:space="preserve">Evaluate the derivative of </w:t>
      </w:r>
      <w:r w:rsidRPr="004C5CAC">
        <w:rPr>
          <w:i/>
        </w:rPr>
        <w:t>y</w:t>
      </w:r>
      <w:r w:rsidRPr="004C5CAC">
        <w:t xml:space="preserve"> with respect to </w:t>
      </w:r>
      <w:r w:rsidRPr="004C5CAC">
        <w:rPr>
          <w:i/>
        </w:rPr>
        <w:t>x</w:t>
      </w:r>
      <w:r>
        <w:t>.</w:t>
      </w:r>
    </w:p>
    <w:p w14:paraId="7EDC544C" w14:textId="77777777" w:rsidR="002A1CC5" w:rsidRDefault="002A1CC5">
      <w:pPr>
        <w:pStyle w:val="p"/>
      </w:pPr>
      <w:r w:rsidRPr="004121E8">
        <w:rPr>
          <w:b/>
        </w:rPr>
        <w:t>d.</w:t>
      </w:r>
      <w:r>
        <w:tab/>
        <w:t xml:space="preserve">Evaluate the derivative of </w:t>
      </w:r>
      <w:r>
        <w:rPr>
          <w:i/>
        </w:rPr>
        <w:t>y</w:t>
      </w:r>
      <w:r>
        <w:t xml:space="preserve"> at 35.</w:t>
      </w:r>
    </w:p>
    <w:p w14:paraId="659ADD18" w14:textId="64FEDC3E" w:rsidR="002A1CC5" w:rsidRDefault="002A1CC5">
      <w:pPr>
        <w:pStyle w:val="b"/>
      </w:pPr>
      <w:r>
        <w:lastRenderedPageBreak/>
        <w:t>Solving Differential Equations</w:t>
      </w:r>
      <w:r w:rsidR="00C27986">
        <w:t xml:space="preserve"> (Optional)</w:t>
      </w:r>
    </w:p>
    <w:p w14:paraId="501D75AB" w14:textId="77777777" w:rsidR="002A1CC5" w:rsidRDefault="002A1CC5">
      <w:pPr>
        <w:pStyle w:val="t"/>
      </w:pPr>
      <w:r>
        <w:t xml:space="preserve">We can employ the </w:t>
      </w:r>
      <w:r>
        <w:rPr>
          <w:i/>
        </w:rPr>
        <w:t>MATLAB</w:t>
      </w:r>
      <w:r>
        <w:t xml:space="preserve"> function </w:t>
      </w:r>
      <w:r>
        <w:rPr>
          <w:b/>
          <w:i/>
        </w:rPr>
        <w:t>dsolve</w:t>
      </w:r>
      <w:r>
        <w:rPr>
          <w:b/>
        </w:rPr>
        <w:t xml:space="preserve"> </w:t>
      </w:r>
      <w:r w:rsidRPr="004D6FBE">
        <w:t xml:space="preserve">from the </w:t>
      </w:r>
      <w:r>
        <w:t xml:space="preserve">Symbolic Math Toolboxes to solve a differential equation or a system of differential equations.  For example, suppose we wish to solve the differential equation </w:t>
      </w:r>
      <w:r>
        <w:rPr>
          <w:i/>
        </w:rPr>
        <w:t>F'</w:t>
      </w:r>
      <w:r>
        <w:t>(</w:t>
      </w:r>
      <w:r>
        <w:rPr>
          <w:i/>
        </w:rPr>
        <w:t>t</w:t>
      </w:r>
      <w:r>
        <w:t>) = -</w:t>
      </w:r>
      <w:r>
        <w:rPr>
          <w:i/>
        </w:rPr>
        <w:t>t</w:t>
      </w:r>
      <w:r>
        <w:rPr>
          <w:vertAlign w:val="superscript"/>
        </w:rPr>
        <w:t>2</w:t>
      </w:r>
      <w:r>
        <w:t xml:space="preserve"> + 10</w:t>
      </w:r>
      <w:r>
        <w:rPr>
          <w:i/>
        </w:rPr>
        <w:t>t</w:t>
      </w:r>
      <w:r>
        <w:t xml:space="preserve"> + 24 with initial condition </w:t>
      </w:r>
      <w:r>
        <w:rPr>
          <w:i/>
        </w:rPr>
        <w:t>F</w:t>
      </w:r>
      <w:r>
        <w:t xml:space="preserve">(0) = 30.  With apostrophes surrounding each equation and </w:t>
      </w:r>
      <w:r w:rsidRPr="004D6FBE">
        <w:rPr>
          <w:b/>
          <w:i/>
        </w:rPr>
        <w:t>DF</w:t>
      </w:r>
      <w:r>
        <w:t xml:space="preserve"> expressing the derivative of </w:t>
      </w:r>
      <w:r>
        <w:rPr>
          <w:i/>
        </w:rPr>
        <w:t>F</w:t>
      </w:r>
      <w:r>
        <w:t xml:space="preserve">, </w:t>
      </w:r>
      <w:r>
        <w:rPr>
          <w:i/>
        </w:rPr>
        <w:t>F'</w:t>
      </w:r>
      <w:r>
        <w:t>(</w:t>
      </w:r>
      <w:r>
        <w:rPr>
          <w:i/>
        </w:rPr>
        <w:t>t</w:t>
      </w:r>
      <w:r>
        <w:t>), the following command solves the differential equation with initial condition:</w:t>
      </w:r>
    </w:p>
    <w:p w14:paraId="1537FD36" w14:textId="77777777" w:rsidR="002A1CC5" w:rsidRDefault="002A1CC5">
      <w:pPr>
        <w:pStyle w:val="c"/>
        <w:rPr>
          <w:b/>
        </w:rPr>
      </w:pPr>
    </w:p>
    <w:p w14:paraId="1FF9BD29" w14:textId="77777777" w:rsidR="002A1CC5" w:rsidRDefault="002A1CC5">
      <w:pPr>
        <w:pStyle w:val="c"/>
      </w:pPr>
      <w:r>
        <w:rPr>
          <w:b/>
          <w:color w:val="FF0000"/>
        </w:rPr>
        <w:t>dsolve('DF = -t^2 + 10*t + 24', 'F(0) = 30')</w:t>
      </w:r>
    </w:p>
    <w:p w14:paraId="4ADA9EBE" w14:textId="77777777" w:rsidR="002A1CC5" w:rsidRDefault="002A1CC5">
      <w:pPr>
        <w:pStyle w:val="c"/>
      </w:pPr>
    </w:p>
    <w:p w14:paraId="4008B87D" w14:textId="77777777" w:rsidR="002A1CC5" w:rsidRDefault="002A1CC5">
      <w:pPr>
        <w:pStyle w:val="t"/>
      </w:pPr>
      <w:r>
        <w:rPr>
          <w:i/>
        </w:rPr>
        <w:t>MATLAB</w:t>
      </w:r>
      <w:r>
        <w:t xml:space="preserve"> returns the following solution:</w:t>
      </w:r>
    </w:p>
    <w:p w14:paraId="299A689B" w14:textId="77777777" w:rsidR="002A1CC5" w:rsidRDefault="002A1CC5">
      <w:pPr>
        <w:pStyle w:val="c"/>
      </w:pPr>
    </w:p>
    <w:p w14:paraId="23ABC9F1" w14:textId="77777777" w:rsidR="002A1CC5" w:rsidRPr="004D6FBE" w:rsidRDefault="002A1CC5">
      <w:pPr>
        <w:pStyle w:val="c"/>
        <w:rPr>
          <w:b/>
          <w:color w:val="0000FF"/>
        </w:rPr>
      </w:pPr>
      <w:r w:rsidRPr="008D0CE7">
        <w:rPr>
          <w:b/>
          <w:color w:val="0000FF"/>
        </w:rPr>
        <w:t>(t*(- t^2 + 15*t + 72))/3 + 30</w:t>
      </w:r>
      <w:r w:rsidRPr="004D6FBE">
        <w:rPr>
          <w:b/>
          <w:color w:val="0000FF"/>
        </w:rPr>
        <w:t xml:space="preserve"> </w:t>
      </w:r>
    </w:p>
    <w:p w14:paraId="106EEEE8" w14:textId="77777777" w:rsidR="002A1CC5" w:rsidRDefault="002A1CC5">
      <w:pPr>
        <w:pStyle w:val="c"/>
      </w:pPr>
    </w:p>
    <w:p w14:paraId="0ACFF148"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25</w:t>
      </w:r>
      <w:r w:rsidR="006C1087">
        <w:rPr>
          <w:noProof/>
        </w:rPr>
        <w:fldChar w:fldCharType="end"/>
      </w:r>
      <w:r>
        <w:rPr>
          <w:b w:val="0"/>
        </w:rPr>
        <w:tab/>
        <w:t xml:space="preserve">Write a </w:t>
      </w:r>
      <w:r>
        <w:rPr>
          <w:b w:val="0"/>
          <w:i/>
        </w:rPr>
        <w:t>MATLAB</w:t>
      </w:r>
      <w:r>
        <w:rPr>
          <w:b w:val="0"/>
        </w:rPr>
        <w:t xml:space="preserve"> command to solve the differential equation </w:t>
      </w:r>
      <w:r>
        <w:rPr>
          <w:b w:val="0"/>
          <w:i/>
        </w:rPr>
        <w:t>P'</w:t>
      </w:r>
      <w:r>
        <w:rPr>
          <w:b w:val="0"/>
        </w:rPr>
        <w:t>(</w:t>
      </w:r>
      <w:r>
        <w:rPr>
          <w:b w:val="0"/>
          <w:i/>
        </w:rPr>
        <w:t>t</w:t>
      </w:r>
      <w:r>
        <w:rPr>
          <w:b w:val="0"/>
        </w:rPr>
        <w:t>) = 0.1</w:t>
      </w:r>
      <w:r>
        <w:rPr>
          <w:b w:val="0"/>
          <w:i/>
        </w:rPr>
        <w:t>P</w:t>
      </w:r>
      <w:r>
        <w:rPr>
          <w:b w:val="0"/>
        </w:rPr>
        <w:t>(</w:t>
      </w:r>
      <w:r>
        <w:rPr>
          <w:b w:val="0"/>
          <w:i/>
        </w:rPr>
        <w:t>t</w:t>
      </w:r>
      <w:r>
        <w:rPr>
          <w:b w:val="0"/>
        </w:rPr>
        <w:t xml:space="preserve">) with initial condition </w:t>
      </w:r>
      <w:r>
        <w:rPr>
          <w:b w:val="0"/>
          <w:i/>
        </w:rPr>
        <w:t>P</w:t>
      </w:r>
      <w:r>
        <w:rPr>
          <w:b w:val="0"/>
        </w:rPr>
        <w:t>(0) = 100.  The module on "Unconstrained Growth" uses this differential equation.</w:t>
      </w:r>
    </w:p>
    <w:p w14:paraId="66681711" w14:textId="054211A8" w:rsidR="002A1CC5" w:rsidRDefault="002A1CC5">
      <w:pPr>
        <w:pStyle w:val="b"/>
      </w:pPr>
      <w:r>
        <w:t>Integration</w:t>
      </w:r>
      <w:r w:rsidR="00037510">
        <w:t xml:space="preserve"> (Optional)</w:t>
      </w:r>
    </w:p>
    <w:p w14:paraId="4249E50E" w14:textId="77777777" w:rsidR="002A1CC5" w:rsidRDefault="002A1CC5">
      <w:pPr>
        <w:pStyle w:val="t"/>
      </w:pPr>
      <w:bookmarkStart w:id="94" w:name="OLE_LINK43"/>
    </w:p>
    <w:bookmarkEnd w:id="94"/>
    <w:p w14:paraId="3917D236" w14:textId="77777777" w:rsidR="002A1CC5" w:rsidRDefault="002A1CC5">
      <w:pPr>
        <w:pStyle w:val="t"/>
      </w:pPr>
      <w:r>
        <w:t xml:space="preserve">We can request that </w:t>
      </w:r>
      <w:bookmarkStart w:id="95" w:name="OLE_LINK33"/>
      <w:r>
        <w:rPr>
          <w:i/>
        </w:rPr>
        <w:t>MATLAB</w:t>
      </w:r>
      <w:r>
        <w:t xml:space="preserve"> </w:t>
      </w:r>
      <w:bookmarkEnd w:id="95"/>
      <w:r>
        <w:t xml:space="preserve">with the Symbolic math Toolboxes evaluate definite integrals and indefinite integrals using the </w:t>
      </w:r>
      <w:r w:rsidRPr="004D6FBE">
        <w:rPr>
          <w:b/>
          <w:i/>
        </w:rPr>
        <w:t>int</w:t>
      </w:r>
      <w:r w:rsidRPr="004D6FBE">
        <w:t xml:space="preserve"> command</w:t>
      </w:r>
      <w:r>
        <w:t xml:space="preserve">.  The indefinite integral </w:t>
      </w:r>
      <w:r>
        <w:rPr>
          <w:position w:val="-8"/>
        </w:rPr>
        <w:object w:dxaOrig="1920" w:dyaOrig="320" w14:anchorId="3F300725">
          <v:shape id="_x0000_i1026" type="#_x0000_t75" style="width:95.85pt;height:16.05pt" o:ole="">
            <v:imagedata r:id="rId14" o:title=""/>
          </v:shape>
          <o:OLEObject Type="Embed" ProgID="Equation.3" ShapeID="_x0000_i1026" DrawAspect="Content" ObjectID="_1333888489" r:id="rId15"/>
        </w:object>
      </w:r>
      <w:r>
        <w:t xml:space="preserve"> is as follows:</w:t>
      </w:r>
    </w:p>
    <w:p w14:paraId="61E82773" w14:textId="77777777" w:rsidR="002A1CC5" w:rsidRDefault="002A1CC5" w:rsidP="002A1CC5">
      <w:pPr>
        <w:pStyle w:val="c"/>
      </w:pPr>
    </w:p>
    <w:p w14:paraId="223E4BB5" w14:textId="77777777" w:rsidR="002A1CC5" w:rsidRPr="004D6FBE" w:rsidRDefault="002A1CC5" w:rsidP="002A1CC5">
      <w:pPr>
        <w:pStyle w:val="c"/>
        <w:rPr>
          <w:color w:val="FF0000"/>
        </w:rPr>
      </w:pPr>
      <w:r w:rsidRPr="004D6FBE">
        <w:rPr>
          <w:b/>
          <w:color w:val="FF0000"/>
        </w:rPr>
        <w:t>int</w:t>
      </w:r>
      <w:r w:rsidRPr="004D6FBE">
        <w:rPr>
          <w:color w:val="FF0000"/>
        </w:rPr>
        <w:t>(-t^2 + 10*t + 24)</w:t>
      </w:r>
    </w:p>
    <w:p w14:paraId="4AEB2BEE" w14:textId="77777777" w:rsidR="002A1CC5" w:rsidRDefault="002A1CC5" w:rsidP="002A1CC5">
      <w:pPr>
        <w:pStyle w:val="c"/>
      </w:pPr>
    </w:p>
    <w:p w14:paraId="3B0126BF" w14:textId="77777777" w:rsidR="002A1CC5" w:rsidRDefault="002A1CC5">
      <w:pPr>
        <w:pStyle w:val="t"/>
      </w:pPr>
      <w:r>
        <w:t xml:space="preserve">The definite integral, such as </w:t>
      </w:r>
      <w:r>
        <w:rPr>
          <w:position w:val="-10"/>
        </w:rPr>
        <w:object w:dxaOrig="1980" w:dyaOrig="340" w14:anchorId="308EF1C8">
          <v:shape id="_x0000_i1027" type="#_x0000_t75" style="width:99.25pt;height:17.05pt" o:ole="">
            <v:imagedata r:id="rId16" o:title=""/>
          </v:shape>
          <o:OLEObject Type="Embed" ProgID="Equation.3" ShapeID="_x0000_i1027" DrawAspect="Content" ObjectID="_1333888490" r:id="rId17"/>
        </w:object>
      </w:r>
      <w:r>
        <w:t>, has additional arguments for the limits of integration, such as follows:</w:t>
      </w:r>
    </w:p>
    <w:p w14:paraId="36384CB2" w14:textId="77777777" w:rsidR="002A1CC5" w:rsidRDefault="002A1CC5" w:rsidP="002A1CC5">
      <w:pPr>
        <w:pStyle w:val="c"/>
      </w:pPr>
    </w:p>
    <w:p w14:paraId="28E3244E" w14:textId="77777777" w:rsidR="002A1CC5" w:rsidRPr="004D6FBE" w:rsidRDefault="002A1CC5" w:rsidP="002A1CC5">
      <w:pPr>
        <w:pStyle w:val="c"/>
        <w:rPr>
          <w:color w:val="FF0000"/>
        </w:rPr>
      </w:pPr>
      <w:r w:rsidRPr="004D6FBE">
        <w:rPr>
          <w:color w:val="FF0000"/>
        </w:rPr>
        <w:t xml:space="preserve">int(-t^2 + 10*t + 24, </w:t>
      </w:r>
      <w:r w:rsidRPr="004D6FBE">
        <w:rPr>
          <w:b/>
          <w:color w:val="FF0000"/>
        </w:rPr>
        <w:t>1, 5</w:t>
      </w:r>
      <w:r w:rsidRPr="004D6FBE">
        <w:rPr>
          <w:color w:val="FF0000"/>
        </w:rPr>
        <w:t>)</w:t>
      </w:r>
    </w:p>
    <w:p w14:paraId="2CF47D6F" w14:textId="77777777" w:rsidR="002A1CC5" w:rsidRPr="004D6FBE" w:rsidRDefault="002A1CC5" w:rsidP="002A1CC5">
      <w:pPr>
        <w:pStyle w:val="c"/>
      </w:pPr>
    </w:p>
    <w:p w14:paraId="3A7CCE89" w14:textId="77777777" w:rsidR="002A1CC5" w:rsidRDefault="002A1CC5">
      <w:pPr>
        <w:pStyle w:val="Caption"/>
        <w:rPr>
          <w:b w:val="0"/>
        </w:rPr>
      </w:pPr>
      <w:r>
        <w:t xml:space="preserve">Quick Review Question </w:t>
      </w:r>
      <w:r w:rsidR="006C1087">
        <w:fldChar w:fldCharType="begin"/>
      </w:r>
      <w:r w:rsidR="006C1087">
        <w:instrText xml:space="preserve"> SEQ Quick_Review_Question \* ARABIC </w:instrText>
      </w:r>
      <w:r w:rsidR="006C1087">
        <w:fldChar w:fldCharType="separate"/>
      </w:r>
      <w:r w:rsidR="00D52EBE">
        <w:rPr>
          <w:noProof/>
        </w:rPr>
        <w:t>26</w:t>
      </w:r>
      <w:r w:rsidR="006C1087">
        <w:rPr>
          <w:noProof/>
        </w:rPr>
        <w:fldChar w:fldCharType="end"/>
      </w:r>
      <w:r>
        <w:rPr>
          <w:b w:val="0"/>
        </w:rPr>
        <w:tab/>
      </w:r>
    </w:p>
    <w:p w14:paraId="610C34FC" w14:textId="77777777" w:rsidR="002A1CC5" w:rsidRPr="004D6FBE" w:rsidRDefault="002A1CC5">
      <w:pPr>
        <w:pStyle w:val="p"/>
      </w:pPr>
      <w:r w:rsidRPr="004121E8">
        <w:rPr>
          <w:b/>
        </w:rPr>
        <w:t>a.</w:t>
      </w:r>
      <w:r>
        <w:tab/>
        <w:t xml:space="preserve">Designate that </w:t>
      </w:r>
      <w:r>
        <w:rPr>
          <w:i/>
        </w:rPr>
        <w:t>x</w:t>
      </w:r>
      <w:r>
        <w:t xml:space="preserve"> is a symbol.</w:t>
      </w:r>
    </w:p>
    <w:p w14:paraId="2C5991DF" w14:textId="77777777" w:rsidR="002A1CC5" w:rsidRPr="00322A76" w:rsidRDefault="002A1CC5">
      <w:pPr>
        <w:pStyle w:val="p"/>
      </w:pPr>
      <w:r w:rsidRPr="004121E8">
        <w:rPr>
          <w:b/>
        </w:rPr>
        <w:t>b.</w:t>
      </w:r>
      <w:r>
        <w:tab/>
        <w:t>Obtain the indefinite integral of sin</w:t>
      </w:r>
      <w:r>
        <w:rPr>
          <w:vertAlign w:val="superscript"/>
        </w:rPr>
        <w:t>2</w:t>
      </w:r>
      <w:r>
        <w:t>(</w:t>
      </w:r>
      <w:r>
        <w:rPr>
          <w:i/>
        </w:rPr>
        <w:t>x</w:t>
      </w:r>
      <w:r>
        <w:t xml:space="preserve">).  Be sure to have </w:t>
      </w:r>
      <w:r>
        <w:rPr>
          <w:i/>
        </w:rPr>
        <w:t>sin</w:t>
      </w:r>
      <w:r>
        <w:t>(</w:t>
      </w:r>
      <w:r>
        <w:rPr>
          <w:i/>
        </w:rPr>
        <w:t>x</w:t>
      </w:r>
      <w:r>
        <w:t xml:space="preserve">) squared not the symbol </w:t>
      </w:r>
      <w:r>
        <w:rPr>
          <w:i/>
        </w:rPr>
        <w:t>sin</w:t>
      </w:r>
      <w:r>
        <w:t>.</w:t>
      </w:r>
    </w:p>
    <w:p w14:paraId="033DE830" w14:textId="77777777" w:rsidR="002A1CC5" w:rsidRDefault="002A1CC5">
      <w:pPr>
        <w:pStyle w:val="p"/>
      </w:pPr>
      <w:r w:rsidRPr="004121E8">
        <w:rPr>
          <w:b/>
        </w:rPr>
        <w:t>c.</w:t>
      </w:r>
      <w:r>
        <w:tab/>
        <w:t>Obtain the definite integral of sin</w:t>
      </w:r>
      <w:r>
        <w:rPr>
          <w:vertAlign w:val="superscript"/>
        </w:rPr>
        <w:t>2</w:t>
      </w:r>
      <w:r>
        <w:t>(</w:t>
      </w:r>
      <w:r>
        <w:rPr>
          <w:i/>
        </w:rPr>
        <w:t>x</w:t>
      </w:r>
      <w:r>
        <w:t>) from 0 to 2π.</w:t>
      </w:r>
    </w:p>
    <w:sectPr w:rsidR="002A1CC5" w:rsidSect="002A1CC5">
      <w:headerReference w:type="default" r:id="rId18"/>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8EBAD" w14:textId="77777777" w:rsidR="00CD1159" w:rsidRDefault="00CD1159">
      <w:r>
        <w:separator/>
      </w:r>
    </w:p>
  </w:endnote>
  <w:endnote w:type="continuationSeparator" w:id="0">
    <w:p w14:paraId="01AA754C" w14:textId="77777777" w:rsidR="00CD1159" w:rsidRDefault="00CD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T">
    <w:altName w:val="Copperplat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E493D" w14:textId="77777777" w:rsidR="00CD1159" w:rsidRDefault="00CD1159">
      <w:r>
        <w:separator/>
      </w:r>
    </w:p>
  </w:footnote>
  <w:footnote w:type="continuationSeparator" w:id="0">
    <w:p w14:paraId="21FE7124" w14:textId="77777777" w:rsidR="00CD1159" w:rsidRDefault="00CD11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9F546" w14:textId="77777777" w:rsidR="00CD1159" w:rsidRDefault="00CD1159">
    <w:pPr>
      <w:pStyle w:val="Header"/>
      <w:tabs>
        <w:tab w:val="clear" w:pos="4320"/>
        <w:tab w:val="center" w:pos="5040"/>
      </w:tabs>
    </w:pPr>
    <w:r>
      <w:rPr>
        <w:i/>
      </w:rPr>
      <w:t>MATLAB</w:t>
    </w:r>
    <w:r>
      <w:t xml:space="preserve"> Tutorial 1</w:t>
    </w:r>
    <w:r>
      <w:tab/>
    </w:r>
    <w:r>
      <w:tab/>
    </w:r>
    <w:r>
      <w:rPr>
        <w:rStyle w:val="PageNumber"/>
      </w:rPr>
      <w:fldChar w:fldCharType="begin"/>
    </w:r>
    <w:r>
      <w:rPr>
        <w:rStyle w:val="PageNumber"/>
      </w:rPr>
      <w:instrText xml:space="preserve"> PAGE </w:instrText>
    </w:r>
    <w:r>
      <w:rPr>
        <w:rStyle w:val="PageNumber"/>
      </w:rPr>
      <w:fldChar w:fldCharType="separate"/>
    </w:r>
    <w:r w:rsidR="006C1087">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E4D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4EEBD0"/>
    <w:lvl w:ilvl="0">
      <w:start w:val="1"/>
      <w:numFmt w:val="decimal"/>
      <w:lvlText w:val="%1."/>
      <w:lvlJc w:val="left"/>
      <w:pPr>
        <w:tabs>
          <w:tab w:val="num" w:pos="1800"/>
        </w:tabs>
        <w:ind w:left="1800" w:hanging="360"/>
      </w:pPr>
    </w:lvl>
  </w:abstractNum>
  <w:abstractNum w:abstractNumId="2">
    <w:nsid w:val="FFFFFF7D"/>
    <w:multiLevelType w:val="singleLevel"/>
    <w:tmpl w:val="685886D6"/>
    <w:lvl w:ilvl="0">
      <w:start w:val="1"/>
      <w:numFmt w:val="decimal"/>
      <w:lvlText w:val="%1."/>
      <w:lvlJc w:val="left"/>
      <w:pPr>
        <w:tabs>
          <w:tab w:val="num" w:pos="1440"/>
        </w:tabs>
        <w:ind w:left="1440" w:hanging="360"/>
      </w:pPr>
    </w:lvl>
  </w:abstractNum>
  <w:abstractNum w:abstractNumId="3">
    <w:nsid w:val="FFFFFF7E"/>
    <w:multiLevelType w:val="singleLevel"/>
    <w:tmpl w:val="AB16E3BC"/>
    <w:lvl w:ilvl="0">
      <w:start w:val="1"/>
      <w:numFmt w:val="decimal"/>
      <w:lvlText w:val="%1."/>
      <w:lvlJc w:val="left"/>
      <w:pPr>
        <w:tabs>
          <w:tab w:val="num" w:pos="1080"/>
        </w:tabs>
        <w:ind w:left="1080" w:hanging="360"/>
      </w:pPr>
    </w:lvl>
  </w:abstractNum>
  <w:abstractNum w:abstractNumId="4">
    <w:nsid w:val="FFFFFF7F"/>
    <w:multiLevelType w:val="singleLevel"/>
    <w:tmpl w:val="35CE93E2"/>
    <w:lvl w:ilvl="0">
      <w:start w:val="1"/>
      <w:numFmt w:val="decimal"/>
      <w:lvlText w:val="%1."/>
      <w:lvlJc w:val="left"/>
      <w:pPr>
        <w:tabs>
          <w:tab w:val="num" w:pos="720"/>
        </w:tabs>
        <w:ind w:left="720" w:hanging="360"/>
      </w:pPr>
    </w:lvl>
  </w:abstractNum>
  <w:abstractNum w:abstractNumId="5">
    <w:nsid w:val="FFFFFF80"/>
    <w:multiLevelType w:val="singleLevel"/>
    <w:tmpl w:val="17F2E04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11E7B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284D03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4F6336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30D2C4"/>
    <w:lvl w:ilvl="0">
      <w:start w:val="1"/>
      <w:numFmt w:val="decimal"/>
      <w:lvlText w:val="%1."/>
      <w:lvlJc w:val="left"/>
      <w:pPr>
        <w:tabs>
          <w:tab w:val="num" w:pos="360"/>
        </w:tabs>
        <w:ind w:left="360" w:hanging="360"/>
      </w:pPr>
    </w:lvl>
  </w:abstractNum>
  <w:abstractNum w:abstractNumId="10">
    <w:nsid w:val="FFFFFF89"/>
    <w:multiLevelType w:val="singleLevel"/>
    <w:tmpl w:val="8AE2A53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05"/>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15"/>
    <w:rsid w:val="0000278F"/>
    <w:rsid w:val="0000302F"/>
    <w:rsid w:val="00027046"/>
    <w:rsid w:val="00037510"/>
    <w:rsid w:val="0006412A"/>
    <w:rsid w:val="000704D2"/>
    <w:rsid w:val="000830EA"/>
    <w:rsid w:val="00097EA7"/>
    <w:rsid w:val="00111B98"/>
    <w:rsid w:val="00117D9B"/>
    <w:rsid w:val="00143953"/>
    <w:rsid w:val="001E7D2C"/>
    <w:rsid w:val="00243A70"/>
    <w:rsid w:val="00297E81"/>
    <w:rsid w:val="002A1CC5"/>
    <w:rsid w:val="002A387B"/>
    <w:rsid w:val="002D5BE2"/>
    <w:rsid w:val="002D73D1"/>
    <w:rsid w:val="002F0C5D"/>
    <w:rsid w:val="00307799"/>
    <w:rsid w:val="003473E1"/>
    <w:rsid w:val="00402D6C"/>
    <w:rsid w:val="004A5BE8"/>
    <w:rsid w:val="004D413B"/>
    <w:rsid w:val="00550A16"/>
    <w:rsid w:val="00556188"/>
    <w:rsid w:val="00596D04"/>
    <w:rsid w:val="005A2E12"/>
    <w:rsid w:val="005C3BB0"/>
    <w:rsid w:val="005D74B8"/>
    <w:rsid w:val="006C1087"/>
    <w:rsid w:val="006F51F2"/>
    <w:rsid w:val="00732BA4"/>
    <w:rsid w:val="00740D31"/>
    <w:rsid w:val="007676A3"/>
    <w:rsid w:val="007945DD"/>
    <w:rsid w:val="008340E7"/>
    <w:rsid w:val="008341EC"/>
    <w:rsid w:val="008471DB"/>
    <w:rsid w:val="00847579"/>
    <w:rsid w:val="008C59A2"/>
    <w:rsid w:val="009228AE"/>
    <w:rsid w:val="0099156E"/>
    <w:rsid w:val="009A431F"/>
    <w:rsid w:val="009D7FF3"/>
    <w:rsid w:val="00A41DC0"/>
    <w:rsid w:val="00B10425"/>
    <w:rsid w:val="00B553F8"/>
    <w:rsid w:val="00B719D8"/>
    <w:rsid w:val="00BB167A"/>
    <w:rsid w:val="00BC6F1E"/>
    <w:rsid w:val="00BE71F3"/>
    <w:rsid w:val="00BF5CCE"/>
    <w:rsid w:val="00C16CBA"/>
    <w:rsid w:val="00C27986"/>
    <w:rsid w:val="00C30E8C"/>
    <w:rsid w:val="00CD1159"/>
    <w:rsid w:val="00D378E2"/>
    <w:rsid w:val="00D52EBE"/>
    <w:rsid w:val="00D74713"/>
    <w:rsid w:val="00DF0215"/>
    <w:rsid w:val="00E67450"/>
    <w:rsid w:val="00E73A98"/>
    <w:rsid w:val="00F6175D"/>
    <w:rsid w:val="00F9092E"/>
    <w:rsid w:val="00F9740A"/>
    <w:rsid w:val="00FA0293"/>
    <w:rsid w:val="00FD634C"/>
    <w:rsid w:val="00FD7A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oNotEmbedSmartTags/>
  <w:decimalSymbol w:val="."/>
  <w:listSeparator w:val=","/>
  <w14:docId w14:val="1E833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rPr>
  </w:style>
  <w:style w:type="paragraph" w:customStyle="1" w:styleId="t">
    <w:name w:val="t"/>
    <w:aliases w:val="text,body,times"/>
    <w:basedOn w:val="Normal"/>
    <w:rsid w:val="002B0E6A"/>
    <w:pPr>
      <w:tabs>
        <w:tab w:val="left" w:pos="540"/>
        <w:tab w:val="left" w:pos="1080"/>
        <w:tab w:val="left" w:pos="1620"/>
        <w:tab w:val="left" w:pos="2160"/>
        <w:tab w:val="left" w:pos="2700"/>
        <w:tab w:val="left" w:pos="3240"/>
        <w:tab w:val="left" w:pos="3780"/>
        <w:tab w:val="left" w:pos="4320"/>
      </w:tabs>
    </w:pPr>
    <w:rPr>
      <w:rFonts w:ascii="Times" w:hAnsi="Times"/>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b">
    <w:name w:val="b"/>
    <w:basedOn w:val="Normal"/>
    <w:rsid w:val="002B0E6A"/>
    <w:pPr>
      <w:keepNext/>
      <w:spacing w:before="240" w:after="240" w:line="480" w:lineRule="atLeast"/>
      <w:jc w:val="center"/>
    </w:pPr>
    <w:rPr>
      <w:rFonts w:ascii="Times" w:hAnsi="Times"/>
      <w:b/>
    </w:rPr>
  </w:style>
  <w:style w:type="paragraph" w:customStyle="1" w:styleId="l">
    <w:name w:val="l"/>
    <w:aliases w:val="long quote"/>
    <w:basedOn w:val="t"/>
    <w:pPr>
      <w:ind w:left="540" w:right="540"/>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i">
    <w:name w:val="i"/>
    <w:aliases w:val="instructions"/>
    <w:basedOn w:val="t"/>
    <w:rPr>
      <w:i/>
    </w:rPr>
  </w:style>
  <w:style w:type="paragraph" w:customStyle="1" w:styleId="p">
    <w:name w:val="p"/>
    <w:basedOn w:val="e"/>
    <w:pPr>
      <w:tabs>
        <w:tab w:val="clear" w:pos="1080"/>
      </w:tabs>
      <w:ind w:left="1080"/>
    </w:p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sec,sub"/>
    <w:basedOn w:val="t"/>
    <w:pPr>
      <w:shd w:val="pct10" w:color="auto" w:fill="auto"/>
      <w:tabs>
        <w:tab w:val="clear" w:pos="1080"/>
      </w:tabs>
      <w:ind w:left="1080" w:hanging="1080"/>
    </w:pPr>
  </w:style>
  <w:style w:type="paragraph" w:customStyle="1" w:styleId="d">
    <w:name w:val="d"/>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Caption">
    <w:name w:val="caption"/>
    <w:basedOn w:val="e"/>
    <w:next w:val="Normal"/>
    <w:qFormat/>
    <w:pPr>
      <w:spacing w:before="120" w:after="12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hAnsi="Times"/>
    </w:rPr>
  </w:style>
  <w:style w:type="paragraph" w:customStyle="1" w:styleId="t">
    <w:name w:val="t"/>
    <w:aliases w:val="text,body,times"/>
    <w:basedOn w:val="Normal"/>
    <w:rsid w:val="002B0E6A"/>
    <w:pPr>
      <w:tabs>
        <w:tab w:val="left" w:pos="540"/>
        <w:tab w:val="left" w:pos="1080"/>
        <w:tab w:val="left" w:pos="1620"/>
        <w:tab w:val="left" w:pos="2160"/>
        <w:tab w:val="left" w:pos="2700"/>
        <w:tab w:val="left" w:pos="3240"/>
        <w:tab w:val="left" w:pos="3780"/>
        <w:tab w:val="left" w:pos="4320"/>
      </w:tabs>
    </w:pPr>
    <w:rPr>
      <w:rFonts w:ascii="Times" w:hAnsi="Times"/>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b">
    <w:name w:val="b"/>
    <w:basedOn w:val="Normal"/>
    <w:rsid w:val="002B0E6A"/>
    <w:pPr>
      <w:keepNext/>
      <w:spacing w:before="240" w:after="240" w:line="480" w:lineRule="atLeast"/>
      <w:jc w:val="center"/>
    </w:pPr>
    <w:rPr>
      <w:rFonts w:ascii="Times" w:hAnsi="Times"/>
      <w:b/>
    </w:rPr>
  </w:style>
  <w:style w:type="paragraph" w:customStyle="1" w:styleId="l">
    <w:name w:val="l"/>
    <w:aliases w:val="long quote"/>
    <w:basedOn w:val="t"/>
    <w:pPr>
      <w:ind w:left="540" w:right="540"/>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i">
    <w:name w:val="i"/>
    <w:aliases w:val="instructions"/>
    <w:basedOn w:val="t"/>
    <w:rPr>
      <w:i/>
    </w:rPr>
  </w:style>
  <w:style w:type="paragraph" w:customStyle="1" w:styleId="p">
    <w:name w:val="p"/>
    <w:basedOn w:val="e"/>
    <w:pPr>
      <w:tabs>
        <w:tab w:val="clear" w:pos="1080"/>
      </w:tabs>
      <w:ind w:left="1080"/>
    </w:p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sec,sub"/>
    <w:basedOn w:val="t"/>
    <w:pPr>
      <w:shd w:val="pct10" w:color="auto" w:fill="auto"/>
      <w:tabs>
        <w:tab w:val="clear" w:pos="1080"/>
      </w:tabs>
      <w:ind w:left="1080" w:hanging="1080"/>
    </w:pPr>
  </w:style>
  <w:style w:type="paragraph" w:customStyle="1" w:styleId="d">
    <w:name w:val="d"/>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Caption">
    <w:name w:val="caption"/>
    <w:basedOn w:val="e"/>
    <w:next w:val="Normal"/>
    <w:qFormat/>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oleObject" Target="embeddings/oleObject1.bin"/><Relationship Id="rId14" Type="http://schemas.openxmlformats.org/officeDocument/2006/relationships/image" Target="media/image6.emf"/><Relationship Id="rId15" Type="http://schemas.openxmlformats.org/officeDocument/2006/relationships/oleObject" Target="embeddings/oleObject2.bin"/><Relationship Id="rId16" Type="http://schemas.openxmlformats.org/officeDocument/2006/relationships/image" Target="media/image7.emf"/><Relationship Id="rId17" Type="http://schemas.openxmlformats.org/officeDocument/2006/relationships/oleObject" Target="embeddings/oleObject3.bin"/><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2001:Templates:My%20Templates:%20times%2012%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times 12 double</Template>
  <TotalTime>210</TotalTime>
  <Pages>14</Pages>
  <Words>4126</Words>
  <Characters>23521</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Mathematica Tutorial 1</vt:lpstr>
    </vt:vector>
  </TitlesOfParts>
  <Company>Wofford College</Company>
  <LinksUpToDate>false</LinksUpToDate>
  <CharactersWithSpaces>27592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 Tutorial 1</dc:title>
  <dc:subject/>
  <dc:creator>Angela Shiflet</dc:creator>
  <cp:keywords/>
  <cp:lastModifiedBy>User</cp:lastModifiedBy>
  <cp:revision>32</cp:revision>
  <cp:lastPrinted>2012-01-10T03:24:00Z</cp:lastPrinted>
  <dcterms:created xsi:type="dcterms:W3CDTF">2013-10-09T17:45:00Z</dcterms:created>
  <dcterms:modified xsi:type="dcterms:W3CDTF">2014-04-26T18:45:00Z</dcterms:modified>
</cp:coreProperties>
</file>